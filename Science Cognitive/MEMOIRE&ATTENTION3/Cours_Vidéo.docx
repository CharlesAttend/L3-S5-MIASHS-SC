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C5B8" w14:textId="0AAC6E3C" w:rsidR="00881DFA" w:rsidRPr="004B7DE7" w:rsidRDefault="008C3802" w:rsidP="00881DFA">
      <w:pPr>
        <w:pStyle w:val="Heading1"/>
        <w:rPr>
          <w:lang w:val="fr-FR"/>
        </w:rPr>
      </w:pPr>
      <w:r w:rsidRPr="004B7DE7">
        <w:rPr>
          <w:lang w:val="fr-FR"/>
        </w:rPr>
        <w:t>Les registres d'informations sensorielles</w:t>
      </w:r>
      <w:r w:rsidR="00881DFA" w:rsidRPr="004B7DE7">
        <w:rPr>
          <w:lang w:val="fr-FR"/>
        </w:rPr>
        <w:t> </w:t>
      </w:r>
    </w:p>
    <w:p w14:paraId="7C725CEB" w14:textId="42435437" w:rsidR="00881DFA" w:rsidRPr="004B7DE7" w:rsidRDefault="00881DFA" w:rsidP="00881DFA">
      <w:pPr>
        <w:pStyle w:val="Heading2"/>
        <w:rPr>
          <w:lang w:val="fr-FR"/>
        </w:rPr>
      </w:pPr>
      <w:r w:rsidRPr="004B7DE7">
        <w:rPr>
          <w:lang w:val="fr-FR"/>
        </w:rPr>
        <w:t>Les registres d'informations sensorielles</w:t>
      </w:r>
    </w:p>
    <w:p w14:paraId="2C02A556" w14:textId="238BDA38" w:rsidR="00881DFA" w:rsidRPr="004B7DE7" w:rsidRDefault="00881DFA" w:rsidP="00881DFA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Avant 1</w:t>
      </w:r>
      <w:r w:rsidRPr="004B7DE7">
        <w:rPr>
          <w:vertAlign w:val="superscript"/>
          <w:lang w:val="fr-FR"/>
        </w:rPr>
        <w:t>ère</w:t>
      </w:r>
      <w:r w:rsidRPr="004B7DE7">
        <w:rPr>
          <w:lang w:val="fr-FR"/>
        </w:rPr>
        <w:t xml:space="preserve"> partie == mémoire d’un point de </w:t>
      </w:r>
      <w:r w:rsidR="00B03C7C" w:rsidRPr="004B7DE7">
        <w:rPr>
          <w:lang w:val="fr-FR"/>
        </w:rPr>
        <w:t>vue</w:t>
      </w:r>
      <w:r w:rsidRPr="004B7DE7">
        <w:rPr>
          <w:lang w:val="fr-FR"/>
        </w:rPr>
        <w:t xml:space="preserve"> dynamique : encodage et récupération et oublie</w:t>
      </w:r>
    </w:p>
    <w:p w14:paraId="2DB8F63D" w14:textId="03509046" w:rsidR="00881DFA" w:rsidRPr="004B7DE7" w:rsidRDefault="00881DFA" w:rsidP="00881DFA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4B7DE7">
        <w:rPr>
          <w:lang w:val="fr-FR"/>
        </w:rPr>
        <w:t>Today</w:t>
      </w:r>
      <w:proofErr w:type="spellEnd"/>
      <w:r w:rsidRPr="004B7DE7">
        <w:rPr>
          <w:lang w:val="fr-FR"/>
        </w:rPr>
        <w:t> : structure de la mémoire → modèle d’</w:t>
      </w:r>
      <w:proofErr w:type="spellStart"/>
      <w:r w:rsidRPr="004B7DE7">
        <w:rPr>
          <w:lang w:val="fr-FR"/>
        </w:rPr>
        <w:t>alkinson</w:t>
      </w:r>
      <w:proofErr w:type="spellEnd"/>
      <w:r w:rsidRPr="004B7DE7">
        <w:rPr>
          <w:lang w:val="fr-FR"/>
        </w:rPr>
        <w:t xml:space="preserve"> et </w:t>
      </w:r>
      <w:proofErr w:type="spellStart"/>
      <w:r w:rsidRPr="004B7DE7">
        <w:rPr>
          <w:lang w:val="fr-FR"/>
        </w:rPr>
        <w:t>shifrin</w:t>
      </w:r>
      <w:proofErr w:type="spellEnd"/>
      <w:r w:rsidRPr="004B7DE7">
        <w:rPr>
          <w:lang w:val="fr-FR"/>
        </w:rPr>
        <w:t xml:space="preserve"> </w:t>
      </w:r>
    </w:p>
    <w:p w14:paraId="662985E9" w14:textId="77777777" w:rsidR="00881DFA" w:rsidRPr="004B7DE7" w:rsidRDefault="00881DFA" w:rsidP="00881DFA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Registre d’info sensorielles :</w:t>
      </w:r>
    </w:p>
    <w:p w14:paraId="48C94203" w14:textId="3AB39E74" w:rsidR="00881DFA" w:rsidRPr="004B7DE7" w:rsidRDefault="00881DFA" w:rsidP="00881DF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Enregistre </w:t>
      </w:r>
      <w:r w:rsidR="00B03C7C" w:rsidRPr="004B7DE7">
        <w:rPr>
          <w:lang w:val="fr-FR"/>
        </w:rPr>
        <w:t>les infos sensorielles</w:t>
      </w:r>
      <w:r w:rsidRPr="004B7DE7">
        <w:rPr>
          <w:lang w:val="fr-FR"/>
        </w:rPr>
        <w:t xml:space="preserve"> </w:t>
      </w:r>
    </w:p>
    <w:p w14:paraId="44BB79CA" w14:textId="56431602" w:rsidR="00881DFA" w:rsidRPr="004B7DE7" w:rsidRDefault="00881DFA" w:rsidP="00881DF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Très court terme </w:t>
      </w:r>
    </w:p>
    <w:p w14:paraId="66B036FF" w14:textId="093EE982" w:rsidR="00881DFA" w:rsidRPr="004B7DE7" w:rsidRDefault="00881DFA" w:rsidP="00881DF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Visuel = </w:t>
      </w:r>
      <w:r w:rsidRPr="004B7DE7">
        <w:rPr>
          <w:b/>
          <w:bCs/>
          <w:lang w:val="fr-FR"/>
        </w:rPr>
        <w:t>mémoire iconique</w:t>
      </w:r>
      <w:r w:rsidRPr="004B7DE7">
        <w:rPr>
          <w:lang w:val="fr-FR"/>
        </w:rPr>
        <w:t xml:space="preserve"> = trace de quand on coupe la lumière</w:t>
      </w:r>
    </w:p>
    <w:p w14:paraId="4D90E17D" w14:textId="1A05D22F" w:rsidR="00881DFA" w:rsidRPr="004B7DE7" w:rsidRDefault="00881DFA" w:rsidP="00881DF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Exp de Georges Sperling</w:t>
      </w:r>
    </w:p>
    <w:p w14:paraId="388DDC78" w14:textId="0F17DE64" w:rsidR="00881DFA" w:rsidRPr="004B7DE7" w:rsidRDefault="00881DFA" w:rsidP="00881DF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Affichage de lettre très rapidement → rappel</w:t>
      </w:r>
    </w:p>
    <w:p w14:paraId="21BB4F96" w14:textId="74D9B3AF" w:rsidR="00881DFA" w:rsidRPr="004B7DE7" w:rsidRDefault="003F6C1F" w:rsidP="008B44E8">
      <w:pPr>
        <w:pStyle w:val="ListParagraph"/>
        <w:numPr>
          <w:ilvl w:val="2"/>
          <w:numId w:val="3"/>
        </w:numPr>
        <w:ind w:left="1440" w:firstLine="360"/>
        <w:rPr>
          <w:lang w:val="fr-FR"/>
        </w:rPr>
      </w:pPr>
      <w:r w:rsidRPr="004B7DE7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0DEFDB20" wp14:editId="5ECF48DE">
            <wp:simplePos x="0" y="0"/>
            <wp:positionH relativeFrom="page">
              <wp:align>left</wp:align>
            </wp:positionH>
            <wp:positionV relativeFrom="paragraph">
              <wp:posOffset>277687</wp:posOffset>
            </wp:positionV>
            <wp:extent cx="1475105" cy="1126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DFA" w:rsidRPr="004B7DE7">
        <w:rPr>
          <w:lang w:val="fr-FR"/>
        </w:rPr>
        <w:t xml:space="preserve">Résultat : mauvais score ~25% des lettres </w:t>
      </w:r>
    </w:p>
    <w:p w14:paraId="0A9A35D0" w14:textId="17270A28" w:rsidR="00881DFA" w:rsidRPr="004B7DE7" w:rsidRDefault="00881DFA" w:rsidP="00881DF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Au fur et à mesure </w:t>
      </w:r>
      <w:r w:rsidR="00B03C7C" w:rsidRPr="004B7DE7">
        <w:rPr>
          <w:lang w:val="fr-FR"/>
        </w:rPr>
        <w:t>où</w:t>
      </w:r>
      <w:r w:rsidRPr="004B7DE7">
        <w:rPr>
          <w:lang w:val="fr-FR"/>
        </w:rPr>
        <w:t xml:space="preserve"> il disait les lettres </w:t>
      </w:r>
      <w:r w:rsidR="00B03C7C" w:rsidRPr="004B7DE7">
        <w:rPr>
          <w:lang w:val="fr-FR"/>
        </w:rPr>
        <w:t>les autres</w:t>
      </w:r>
      <w:r w:rsidRPr="004B7DE7">
        <w:rPr>
          <w:lang w:val="fr-FR"/>
        </w:rPr>
        <w:t xml:space="preserve"> semblait disparaitre effacer </w:t>
      </w:r>
    </w:p>
    <w:p w14:paraId="53433E9F" w14:textId="6A630C3F" w:rsidR="00881DFA" w:rsidRPr="004B7DE7" w:rsidRDefault="00881DFA" w:rsidP="00881DF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→ changement de protocole : ne rappel pas toute les lettres mais uniquement la ligne demandé </w:t>
      </w:r>
    </w:p>
    <w:p w14:paraId="12836AC6" w14:textId="5A9CD755" w:rsidR="00881DFA" w:rsidRPr="004B7DE7" w:rsidRDefault="00881DFA" w:rsidP="00881DF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On demande toujours une mémorisation de toutes les lettres mais moins de rappel → plus le problème d’avant → CA MARCHE </w:t>
      </w:r>
    </w:p>
    <w:p w14:paraId="3BB6617B" w14:textId="3C2297D3" w:rsidR="00881DFA" w:rsidRPr="004B7DE7" w:rsidRDefault="00881DFA" w:rsidP="00881DF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Résultat : La mémoire se dégrade très rapidement </w:t>
      </w:r>
    </w:p>
    <w:p w14:paraId="16273D17" w14:textId="62A74220" w:rsidR="00881DFA" w:rsidRPr="004B7DE7" w:rsidRDefault="00881DFA" w:rsidP="00881DFA">
      <w:pPr>
        <w:pStyle w:val="ListParagraph"/>
        <w:numPr>
          <w:ilvl w:val="3"/>
          <w:numId w:val="3"/>
        </w:numPr>
        <w:rPr>
          <w:lang w:val="fr-FR"/>
        </w:rPr>
      </w:pPr>
      <w:r w:rsidRPr="004B7DE7">
        <w:rPr>
          <w:lang w:val="fr-FR"/>
        </w:rPr>
        <w:t>Fonctionne uniquement avec un fond noir → favorise la persistance rétinienne</w:t>
      </w:r>
    </w:p>
    <w:p w14:paraId="45A0B1BF" w14:textId="000E03EC" w:rsidR="00881DFA" w:rsidRPr="004B7DE7" w:rsidRDefault="00881DFA" w:rsidP="00881DF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→ Pas très étudier, on ne connait pas sa fonction </w:t>
      </w:r>
      <w:r w:rsidR="003F6C1F" w:rsidRPr="004B7DE7">
        <w:rPr>
          <w:lang w:val="fr-FR"/>
        </w:rPr>
        <w:t>ou l’</w:t>
      </w:r>
      <w:proofErr w:type="spellStart"/>
      <w:r w:rsidR="003F6C1F" w:rsidRPr="004B7DE7">
        <w:rPr>
          <w:lang w:val="fr-FR"/>
        </w:rPr>
        <w:t>existance</w:t>
      </w:r>
      <w:proofErr w:type="spellEnd"/>
      <w:r w:rsidR="003F6C1F" w:rsidRPr="004B7DE7">
        <w:rPr>
          <w:lang w:val="fr-FR"/>
        </w:rPr>
        <w:t xml:space="preserve"> de sa fonction</w:t>
      </w:r>
    </w:p>
    <w:p w14:paraId="1E31FDDF" w14:textId="4E56DDB4" w:rsidR="003F6C1F" w:rsidRPr="004B7DE7" w:rsidRDefault="003F6C1F" w:rsidP="003F6C1F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Mémoire échoïque = auditif</w:t>
      </w:r>
      <w:r w:rsidRPr="004B7DE7">
        <w:rPr>
          <w:noProof/>
          <w:lang w:val="fr-FR"/>
        </w:rPr>
        <w:t xml:space="preserve"> </w:t>
      </w:r>
    </w:p>
    <w:p w14:paraId="5AF4B496" w14:textId="5E1F6E37" w:rsidR="003F6C1F" w:rsidRPr="004B7DE7" w:rsidRDefault="003F6C1F" w:rsidP="003F6C1F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Très </w:t>
      </w:r>
      <w:proofErr w:type="spellStart"/>
      <w:r w:rsidRPr="004B7DE7">
        <w:rPr>
          <w:lang w:val="fr-FR"/>
        </w:rPr>
        <w:t>très</w:t>
      </w:r>
      <w:proofErr w:type="spellEnd"/>
      <w:r w:rsidRPr="004B7DE7">
        <w:rPr>
          <w:lang w:val="fr-FR"/>
        </w:rPr>
        <w:t xml:space="preserve"> peu d’étude, pas de nom pour les autres registres sensoriel </w:t>
      </w:r>
    </w:p>
    <w:p w14:paraId="6AF19E40" w14:textId="181C98E8" w:rsidR="001D3F93" w:rsidRPr="004B7DE7" w:rsidRDefault="008C3802" w:rsidP="00881DFA">
      <w:pPr>
        <w:pStyle w:val="Heading1"/>
        <w:rPr>
          <w:lang w:val="fr-FR"/>
        </w:rPr>
      </w:pPr>
      <w:r w:rsidRPr="004B7DE7">
        <w:rPr>
          <w:lang w:val="fr-FR"/>
        </w:rPr>
        <w:t>La distinction entre mémoire à court-terme et mémoire à long-terme</w:t>
      </w:r>
    </w:p>
    <w:p w14:paraId="4A18F2D8" w14:textId="2D78D797" w:rsidR="00471FAA" w:rsidRPr="004B7DE7" w:rsidRDefault="00881DFA" w:rsidP="00471FAA">
      <w:pPr>
        <w:pStyle w:val="Heading2"/>
        <w:rPr>
          <w:lang w:val="fr-FR"/>
        </w:rPr>
      </w:pPr>
      <w:r w:rsidRPr="004B7DE7">
        <w:rPr>
          <w:lang w:val="fr-FR"/>
        </w:rPr>
        <w:t>L'oubli en mémoire à court-terme I</w:t>
      </w:r>
      <w:r w:rsidR="00471FAA" w:rsidRPr="004B7DE7">
        <w:rPr>
          <w:lang w:val="fr-FR"/>
        </w:rPr>
        <w:t> </w:t>
      </w:r>
    </w:p>
    <w:p w14:paraId="075A5958" w14:textId="76B9BE12" w:rsidR="00471FAA" w:rsidRPr="004B7DE7" w:rsidRDefault="00471FAA" w:rsidP="00471FAA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D’où vient la distinction mémoire à court-terme//Long-terme ? </w:t>
      </w:r>
    </w:p>
    <w:p w14:paraId="4EBDBDC3" w14:textId="3FF54B08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La question n’est pas de savoir </w:t>
      </w:r>
      <w:r w:rsidR="00D349AD" w:rsidRPr="004B7DE7">
        <w:rPr>
          <w:lang w:val="fr-FR"/>
        </w:rPr>
        <w:t>s’il</w:t>
      </w:r>
      <w:r w:rsidRPr="004B7DE7">
        <w:rPr>
          <w:lang w:val="fr-FR"/>
        </w:rPr>
        <w:t xml:space="preserve"> y a des souvenirs que </w:t>
      </w:r>
      <w:r w:rsidR="00D349AD" w:rsidRPr="004B7DE7">
        <w:rPr>
          <w:lang w:val="fr-FR"/>
        </w:rPr>
        <w:t>l’on</w:t>
      </w:r>
      <w:r w:rsidRPr="004B7DE7">
        <w:rPr>
          <w:lang w:val="fr-FR"/>
        </w:rPr>
        <w:t xml:space="preserve"> se souvient plus ou moins longtemps → on le </w:t>
      </w:r>
      <w:r w:rsidR="00D349AD" w:rsidRPr="004B7DE7">
        <w:rPr>
          <w:lang w:val="fr-FR"/>
        </w:rPr>
        <w:t>sait</w:t>
      </w:r>
      <w:r w:rsidRPr="004B7DE7">
        <w:rPr>
          <w:lang w:val="fr-FR"/>
        </w:rPr>
        <w:t xml:space="preserve"> c’est évident </w:t>
      </w:r>
    </w:p>
    <w:p w14:paraId="32905C02" w14:textId="7CAFD044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Si on a des souvenir que l’on peut se souvenir plus ou moins longtemps c’est car il y a </w:t>
      </w:r>
      <w:r w:rsidR="001826AB" w:rsidRPr="004B7DE7">
        <w:rPr>
          <w:lang w:val="fr-FR"/>
        </w:rPr>
        <w:t>des stocks</w:t>
      </w:r>
      <w:r w:rsidRPr="004B7DE7">
        <w:rPr>
          <w:lang w:val="fr-FR"/>
        </w:rPr>
        <w:t xml:space="preserve"> </w:t>
      </w:r>
      <w:r w:rsidR="00767DA7" w:rsidRPr="004B7DE7">
        <w:rPr>
          <w:lang w:val="fr-FR"/>
        </w:rPr>
        <w:t>diffèrent</w:t>
      </w:r>
      <w:r w:rsidRPr="004B7DE7">
        <w:rPr>
          <w:lang w:val="fr-FR"/>
        </w:rPr>
        <w:t xml:space="preserve"> avec des règles différentes</w:t>
      </w:r>
    </w:p>
    <w:p w14:paraId="629DF1D1" w14:textId="370FDDB8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Les règles gérant les souvenir à court terme ne sont pas les même que celle qui gère les souvenir à long terme</w:t>
      </w:r>
    </w:p>
    <w:p w14:paraId="6CF9CFEA" w14:textId="2CE358E5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Pas les même mécanisme → pas les mêmes stock/boite</w:t>
      </w:r>
    </w:p>
    <w:p w14:paraId="722C9A5A" w14:textId="0A5D9B47" w:rsidR="00471FAA" w:rsidRPr="004B7DE7" w:rsidRDefault="00471FAA" w:rsidP="00471FAA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Exp </w:t>
      </w:r>
      <w:r w:rsidRPr="006D5FD4">
        <w:rPr>
          <w:b/>
          <w:bCs/>
          <w:lang w:val="fr-FR"/>
        </w:rPr>
        <w:t>Peterson &amp; Peterson</w:t>
      </w:r>
      <w:r w:rsidRPr="004B7DE7">
        <w:rPr>
          <w:lang w:val="fr-FR"/>
        </w:rPr>
        <w:t> :</w:t>
      </w:r>
    </w:p>
    <w:p w14:paraId="6AE200A0" w14:textId="064EB444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Oublie en mémoire à long terme : Principalement Interférence rétroactive</w:t>
      </w:r>
    </w:p>
    <w:p w14:paraId="1466372C" w14:textId="0A443E90" w:rsidR="002B4BD3" w:rsidRPr="004B7DE7" w:rsidRDefault="002B4BD3" w:rsidP="002B4BD3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App1 est dégradé par l’app2 </w:t>
      </w:r>
    </w:p>
    <w:p w14:paraId="7720CE3C" w14:textId="0088CB23" w:rsidR="002B4BD3" w:rsidRPr="004B7DE7" w:rsidRDefault="002B4BD3" w:rsidP="002B4BD3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Le nouveau cours fait oublier le cours d’avant </w:t>
      </w:r>
    </w:p>
    <w:p w14:paraId="39637112" w14:textId="5AAB99B6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3 lettres à mémoriser puis décompter de 3 en 3 pendant 0s à 18s puis restitution → </w:t>
      </w:r>
    </w:p>
    <w:p w14:paraId="21D1A448" w14:textId="6F30423A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→ Pas d’interférence possible (lettre entre lettre, chiffre entre chiffre,</w:t>
      </w:r>
      <w:r w:rsidR="001826AB" w:rsidRPr="004B7DE7">
        <w:rPr>
          <w:lang w:val="fr-FR"/>
        </w:rPr>
        <w:t xml:space="preserve"> ! lettre</w:t>
      </w:r>
      <w:r w:rsidRPr="004B7DE7">
        <w:rPr>
          <w:lang w:val="fr-FR"/>
        </w:rPr>
        <w:t xml:space="preserve"> et chiffre)</w:t>
      </w:r>
    </w:p>
    <w:p w14:paraId="15F0E31E" w14:textId="77777777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HP : </w:t>
      </w:r>
    </w:p>
    <w:p w14:paraId="18D67CC5" w14:textId="5042D1E5" w:rsidR="00471FAA" w:rsidRPr="004B7DE7" w:rsidRDefault="00471FAA" w:rsidP="00471FA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Si même boite → même mécanisme → même effet pour n’importe quel temps de rétention</w:t>
      </w:r>
    </w:p>
    <w:p w14:paraId="2E7B121D" w14:textId="1EDDA9BA" w:rsidR="00471FAA" w:rsidRPr="004B7DE7" w:rsidRDefault="00471FAA" w:rsidP="00471FA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Si pas même boite → pas même mécanisme → pas le même effet pour n’importe quel temps de rétention </w:t>
      </w:r>
    </w:p>
    <w:p w14:paraId="2158C505" w14:textId="61DC74F8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Résultat : perf </w:t>
      </w:r>
      <w:r w:rsidR="00767DA7" w:rsidRPr="004B7DE7">
        <w:rPr>
          <w:lang w:val="fr-FR"/>
        </w:rPr>
        <w:t>des sujets</w:t>
      </w:r>
      <w:r w:rsidRPr="004B7DE7">
        <w:rPr>
          <w:lang w:val="fr-FR"/>
        </w:rPr>
        <w:t xml:space="preserve"> se dégrade avec l’</w:t>
      </w:r>
      <w:r w:rsidR="00767DA7" w:rsidRPr="004B7DE7">
        <w:rPr>
          <w:lang w:val="fr-FR"/>
        </w:rPr>
        <w:t>intervalle</w:t>
      </w:r>
      <w:r w:rsidRPr="004B7DE7">
        <w:rPr>
          <w:lang w:val="fr-FR"/>
        </w:rPr>
        <w:t xml:space="preserve"> de rétention : Pas le même effet en fonction du temps </w:t>
      </w:r>
    </w:p>
    <w:p w14:paraId="54CFB502" w14:textId="2031F1A4" w:rsidR="00471FAA" w:rsidRPr="004B7DE7" w:rsidRDefault="00471FAA" w:rsidP="00471FA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Interprétation : Pas la même boite, diminution avec le temps de la trace mnésique</w:t>
      </w:r>
    </w:p>
    <w:p w14:paraId="29E53C1A" w14:textId="56E047CB" w:rsidR="00881DFA" w:rsidRPr="004B7DE7" w:rsidRDefault="00881DFA" w:rsidP="00881DFA">
      <w:pPr>
        <w:pStyle w:val="Heading2"/>
        <w:rPr>
          <w:lang w:val="fr-FR"/>
        </w:rPr>
      </w:pPr>
      <w:r w:rsidRPr="004B7DE7">
        <w:rPr>
          <w:lang w:val="fr-FR"/>
        </w:rPr>
        <w:lastRenderedPageBreak/>
        <w:t>L'oubli en mémoire à court-terme II</w:t>
      </w:r>
    </w:p>
    <w:p w14:paraId="752F1959" w14:textId="56F2996A" w:rsidR="00767DA7" w:rsidRPr="004B7DE7" w:rsidRDefault="00767DA7" w:rsidP="00767DA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Exp Peterson prend bien en compte l’interférence rétroactive </w:t>
      </w:r>
      <w:r w:rsidRPr="004B7DE7">
        <w:rPr>
          <w:b/>
          <w:bCs/>
          <w:lang w:val="fr-FR"/>
        </w:rPr>
        <w:t>mais pas la proactive</w:t>
      </w:r>
      <w:r w:rsidRPr="004B7DE7">
        <w:rPr>
          <w:lang w:val="fr-FR"/>
        </w:rPr>
        <w:t xml:space="preserve"> (car concept nouveau en 1959)</w:t>
      </w:r>
    </w:p>
    <w:p w14:paraId="49124336" w14:textId="0B79D4C3" w:rsidR="00767DA7" w:rsidRPr="004B7DE7" w:rsidRDefault="00412F97" w:rsidP="00767DA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093EF67B" wp14:editId="5BE3F2A3">
            <wp:simplePos x="0" y="0"/>
            <wp:positionH relativeFrom="page">
              <wp:align>right</wp:align>
            </wp:positionH>
            <wp:positionV relativeFrom="paragraph">
              <wp:posOffset>325</wp:posOffset>
            </wp:positionV>
            <wp:extent cx="3044825" cy="14351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DA7" w:rsidRPr="004B7DE7">
        <w:rPr>
          <w:lang w:val="fr-FR"/>
        </w:rPr>
        <w:t>Les consonnes présentées lors des essais précédant peuvent interférer avec les consonnes des essais suivant → l’interférence proactive devient de plus en plus forte d’essai en essai</w:t>
      </w:r>
    </w:p>
    <w:p w14:paraId="2CE1EE49" w14:textId="77777777" w:rsidR="00767DA7" w:rsidRPr="004B7DE7" w:rsidRDefault="00767DA7" w:rsidP="00767DA7">
      <w:pPr>
        <w:pStyle w:val="ListParagraph"/>
        <w:numPr>
          <w:ilvl w:val="0"/>
          <w:numId w:val="3"/>
        </w:numPr>
        <w:rPr>
          <w:lang w:val="fr-FR"/>
        </w:rPr>
      </w:pPr>
      <w:commentRangeStart w:id="0"/>
      <w:commentRangeStart w:id="1"/>
      <w:commentRangeStart w:id="2"/>
      <w:r w:rsidRPr="004B7DE7">
        <w:rPr>
          <w:lang w:val="fr-FR"/>
        </w:rPr>
        <w:t xml:space="preserve">→ Mais dans l’exp les temps était randomisé, seul une </w:t>
      </w:r>
      <w:r w:rsidR="00412F97" w:rsidRPr="004B7DE7">
        <w:rPr>
          <w:lang w:val="fr-FR"/>
        </w:rPr>
        <w:t>interaction</w:t>
      </w:r>
      <w:r w:rsidRPr="004B7DE7">
        <w:rPr>
          <w:lang w:val="fr-FR"/>
        </w:rPr>
        <w:t xml:space="preserve"> temps x interférence</w:t>
      </w:r>
      <w:r w:rsidR="00412F97" w:rsidRPr="004B7DE7">
        <w:rPr>
          <w:lang w:val="fr-FR"/>
        </w:rPr>
        <w:t xml:space="preserve"> proactive</w:t>
      </w:r>
      <w:r w:rsidRPr="004B7DE7">
        <w:rPr>
          <w:lang w:val="fr-FR"/>
        </w:rPr>
        <w:t xml:space="preserve"> pourrait provoquer les résultat</w:t>
      </w:r>
      <w:r w:rsidR="00412F97" w:rsidRPr="004B7DE7">
        <w:rPr>
          <w:lang w:val="fr-FR"/>
        </w:rPr>
        <w:t xml:space="preserve">s == plus le temps est long plus l’interférence proactive agis </w:t>
      </w:r>
      <w:commentRangeEnd w:id="0"/>
      <w:r w:rsidR="00E95B0B" w:rsidRPr="004B7DE7">
        <w:rPr>
          <w:rStyle w:val="CommentReference"/>
          <w:lang w:val="fr-FR"/>
        </w:rPr>
        <w:commentReference w:id="0"/>
      </w:r>
      <w:commentRangeEnd w:id="1"/>
      <w:r w:rsidR="00CB150D">
        <w:rPr>
          <w:rStyle w:val="CommentReference"/>
        </w:rPr>
        <w:commentReference w:id="1"/>
      </w:r>
      <w:commentRangeEnd w:id="2"/>
      <w:r w:rsidR="00CB150D">
        <w:rPr>
          <w:rStyle w:val="CommentReference"/>
        </w:rPr>
        <w:commentReference w:id="2"/>
      </w:r>
    </w:p>
    <w:p w14:paraId="7FF150A6" w14:textId="0F7D265D" w:rsidR="00412F97" w:rsidRPr="004B7DE7" w:rsidRDefault="00412F97" w:rsidP="00767DA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Exp Underwood : </w:t>
      </w:r>
    </w:p>
    <w:p w14:paraId="7FC4339E" w14:textId="7F9409A3" w:rsidR="00412F97" w:rsidRPr="004B7DE7" w:rsidRDefault="00412F97" w:rsidP="00412F97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Same exp mais avec les graphiques par essais</w:t>
      </w:r>
    </w:p>
    <w:p w14:paraId="4EF99C12" w14:textId="6DE6E62D" w:rsidR="00412F97" w:rsidRPr="004B7DE7" w:rsidRDefault="005D7944" w:rsidP="00412F9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38382654" wp14:editId="23CDC4C5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1732280" cy="1196340"/>
            <wp:effectExtent l="0" t="0" r="127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F97" w:rsidRPr="004B7DE7">
        <w:rPr>
          <w:lang w:val="fr-FR"/>
        </w:rPr>
        <w:t xml:space="preserve">→  interférence proactive qui </w:t>
      </w:r>
      <w:r w:rsidR="00E95B0B" w:rsidRPr="004B7DE7">
        <w:rPr>
          <w:lang w:val="fr-FR"/>
        </w:rPr>
        <w:t>influençait</w:t>
      </w:r>
      <w:r w:rsidR="00412F97" w:rsidRPr="004B7DE7">
        <w:rPr>
          <w:lang w:val="fr-FR"/>
        </w:rPr>
        <w:t xml:space="preserve"> les résultat</w:t>
      </w:r>
      <w:r w:rsidRPr="004B7DE7">
        <w:rPr>
          <w:lang w:val="fr-FR"/>
        </w:rPr>
        <w:t xml:space="preserve"> de Peterson &amp; Peterson</w:t>
      </w:r>
      <w:r w:rsidR="00412F97" w:rsidRPr="004B7DE7">
        <w:rPr>
          <w:lang w:val="fr-FR"/>
        </w:rPr>
        <w:t xml:space="preserve"> → L’interférence rétroactive peut aussi jouer un rôle </w:t>
      </w:r>
    </w:p>
    <w:p w14:paraId="34C832A7" w14:textId="3B185112" w:rsidR="00412F97" w:rsidRPr="004B7DE7" w:rsidRDefault="00412F97" w:rsidP="00412F9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Diminution de la trace mnésique useless ? Non car à l’essais n°1 il y a tout de même un léger déclin</w:t>
      </w:r>
    </w:p>
    <w:p w14:paraId="2EEAF1E3" w14:textId="666A9D05" w:rsidR="00412F97" w:rsidRPr="004B7DE7" w:rsidRDefault="00412F97" w:rsidP="00412F9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→ Différence mémoire court/long terme injustifié !!</w:t>
      </w:r>
    </w:p>
    <w:p w14:paraId="52436DD3" w14:textId="2316B65D" w:rsidR="00881DFA" w:rsidRPr="004B7DE7" w:rsidRDefault="00881DFA" w:rsidP="00881DFA">
      <w:pPr>
        <w:pStyle w:val="Heading2"/>
        <w:rPr>
          <w:lang w:val="fr-FR"/>
        </w:rPr>
      </w:pPr>
      <w:r w:rsidRPr="004B7DE7">
        <w:rPr>
          <w:lang w:val="fr-FR"/>
        </w:rPr>
        <w:t>L'empan mnésique</w:t>
      </w:r>
    </w:p>
    <w:p w14:paraId="395ED6B1" w14:textId="540F4D9C" w:rsidR="00412F97" w:rsidRPr="004B7DE7" w:rsidRDefault="00412F97" w:rsidP="00412F9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Distinction = capacité de stockage ? </w:t>
      </w:r>
    </w:p>
    <w:p w14:paraId="71B56BB1" w14:textId="5023D9D1" w:rsidR="00412F97" w:rsidRPr="004B7DE7" w:rsidRDefault="00412F97" w:rsidP="00412F9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Long-terme = capacité illimité </w:t>
      </w:r>
      <w:r w:rsidR="00EF7D69" w:rsidRPr="004B7DE7">
        <w:rPr>
          <w:lang w:val="fr-FR"/>
        </w:rPr>
        <w:t>(toute une vie)</w:t>
      </w:r>
    </w:p>
    <w:p w14:paraId="0A681453" w14:textId="57944D3A" w:rsidR="00EF7D69" w:rsidRPr="004B7DE7" w:rsidRDefault="00EF7D69" w:rsidP="00412F9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Court terme :</w:t>
      </w:r>
    </w:p>
    <w:p w14:paraId="6F639F68" w14:textId="7D1C761C" w:rsidR="00EF7D69" w:rsidRPr="004B7DE7" w:rsidRDefault="00EF7D69" w:rsidP="00EF7D69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Empan mnésique = Quantité d’informations pouvant être rappelées immédiatement</w:t>
      </w:r>
    </w:p>
    <w:p w14:paraId="17C2385F" w14:textId="1B31E548" w:rsidR="00EF7D69" w:rsidRPr="004B7DE7" w:rsidRDefault="00EF7D69" w:rsidP="00EF7D69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Liste de chiffre à mémoriser et on rajoute des chiffres jusqu’à qu’il commette une erreur</w:t>
      </w:r>
    </w:p>
    <w:p w14:paraId="34B8AE29" w14:textId="7F376D43" w:rsidR="00EF7D69" w:rsidRPr="004B7DE7" w:rsidRDefault="00EF7D69" w:rsidP="00EF7D69">
      <w:pPr>
        <w:pStyle w:val="ListParagraph"/>
        <w:numPr>
          <w:ilvl w:val="1"/>
          <w:numId w:val="3"/>
        </w:numPr>
        <w:rPr>
          <w:b/>
          <w:bCs/>
          <w:lang w:val="fr-FR"/>
        </w:rPr>
      </w:pPr>
      <w:r w:rsidRPr="004B7DE7">
        <w:rPr>
          <w:b/>
          <w:bCs/>
          <w:lang w:val="fr-FR"/>
        </w:rPr>
        <w:t xml:space="preserve">Empan mnésique ~ 7 +- 2 </w:t>
      </w:r>
    </w:p>
    <w:p w14:paraId="0C67A053" w14:textId="2D3EBCA6" w:rsidR="00EF7D69" w:rsidRPr="004B7DE7" w:rsidRDefault="00EF7D69" w:rsidP="00EF7D69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4B7DE7">
        <w:rPr>
          <w:lang w:val="fr-FR"/>
        </w:rPr>
        <w:t>Mais 7 quoi ? :</w:t>
      </w:r>
    </w:p>
    <w:p w14:paraId="5AD7EAB8" w14:textId="3D4ACA1D" w:rsidR="00EF7D69" w:rsidRPr="004B7DE7" w:rsidRDefault="00EF7D69" w:rsidP="00EF7D69">
      <w:pPr>
        <w:pStyle w:val="ListParagraph"/>
        <w:numPr>
          <w:ilvl w:val="1"/>
          <w:numId w:val="3"/>
        </w:numPr>
        <w:rPr>
          <w:b/>
          <w:bCs/>
          <w:lang w:val="fr-FR"/>
        </w:rPr>
      </w:pPr>
      <w:r w:rsidRPr="004B7DE7">
        <w:rPr>
          <w:lang w:val="fr-FR"/>
        </w:rPr>
        <w:t xml:space="preserve">7 lettres mais si on présente 7 syllabes = plus de lettre, si on présente des mots </w:t>
      </w:r>
    </w:p>
    <w:p w14:paraId="79387FFE" w14:textId="532D25BE" w:rsidR="00EF7D69" w:rsidRPr="004B7DE7" w:rsidRDefault="00C710F2" w:rsidP="00EF7D69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4B7DE7">
        <w:rPr>
          <w:lang w:val="fr-FR"/>
        </w:rPr>
        <w:t xml:space="preserve">→ </w:t>
      </w:r>
      <w:r w:rsidR="00EF7D69" w:rsidRPr="004B7DE7">
        <w:rPr>
          <w:lang w:val="fr-FR"/>
        </w:rPr>
        <w:t>7 « </w:t>
      </w:r>
      <w:proofErr w:type="spellStart"/>
      <w:r w:rsidR="00EF7D69" w:rsidRPr="004B7DE7">
        <w:rPr>
          <w:lang w:val="fr-FR"/>
        </w:rPr>
        <w:t>Chunks</w:t>
      </w:r>
      <w:proofErr w:type="spellEnd"/>
      <w:r w:rsidR="00EF7D69" w:rsidRPr="004B7DE7">
        <w:rPr>
          <w:lang w:val="fr-FR"/>
        </w:rPr>
        <w:t> » qui dépendrai de la manière dont on peut organiser</w:t>
      </w:r>
      <w:r w:rsidRPr="004B7DE7">
        <w:rPr>
          <w:lang w:val="fr-FR"/>
        </w:rPr>
        <w:t xml:space="preserve">/donner une </w:t>
      </w:r>
      <w:r w:rsidR="006C5E42" w:rsidRPr="004B7DE7">
        <w:rPr>
          <w:lang w:val="fr-FR"/>
        </w:rPr>
        <w:t>signification les</w:t>
      </w:r>
      <w:r w:rsidR="00EF7D69" w:rsidRPr="004B7DE7">
        <w:rPr>
          <w:lang w:val="fr-FR"/>
        </w:rPr>
        <w:t xml:space="preserve"> éléments</w:t>
      </w:r>
    </w:p>
    <w:p w14:paraId="4A1B60EF" w14:textId="353B94E7" w:rsidR="00C710F2" w:rsidRPr="004B7DE7" w:rsidRDefault="00C710F2" w:rsidP="00C710F2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4B7DE7">
        <w:rPr>
          <w:lang w:val="fr-FR"/>
        </w:rPr>
        <w:t xml:space="preserve">Stratégie de </w:t>
      </w:r>
      <w:proofErr w:type="spellStart"/>
      <w:r w:rsidRPr="004B7DE7">
        <w:rPr>
          <w:lang w:val="fr-FR"/>
        </w:rPr>
        <w:t>Chunking</w:t>
      </w:r>
      <w:proofErr w:type="spellEnd"/>
      <w:r w:rsidRPr="004B7DE7">
        <w:rPr>
          <w:lang w:val="fr-FR"/>
        </w:rPr>
        <w:t xml:space="preserve"> : essayer de repérer des </w:t>
      </w:r>
      <w:r w:rsidRPr="004B7DE7">
        <w:rPr>
          <w:b/>
          <w:bCs/>
          <w:lang w:val="fr-FR"/>
        </w:rPr>
        <w:t>unité de signification=</w:t>
      </w:r>
      <w:proofErr w:type="spellStart"/>
      <w:r w:rsidRPr="004B7DE7">
        <w:rPr>
          <w:b/>
          <w:bCs/>
          <w:lang w:val="fr-FR"/>
        </w:rPr>
        <w:t>chunk</w:t>
      </w:r>
      <w:proofErr w:type="spellEnd"/>
      <w:r w:rsidRPr="004B7DE7">
        <w:rPr>
          <w:lang w:val="fr-FR"/>
        </w:rPr>
        <w:t xml:space="preserve"> dans un matériel à mémoriser</w:t>
      </w:r>
    </w:p>
    <w:p w14:paraId="74EB15E1" w14:textId="1164A3AC" w:rsidR="00C710F2" w:rsidRPr="004B7DE7" w:rsidRDefault="00C710F2" w:rsidP="00C710F2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→ Permet de booster l’empan mnésique : exp </w:t>
      </w:r>
    </w:p>
    <w:p w14:paraId="4FA274D8" w14:textId="792C6F00" w:rsidR="00C710F2" w:rsidRPr="004B7DE7" w:rsidRDefault="00C710F2" w:rsidP="00C710F2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Participant plusieurs mois d’exercice </w:t>
      </w:r>
    </w:p>
    <w:p w14:paraId="38AB541A" w14:textId="0351CBF0" w:rsidR="00C710F2" w:rsidRPr="004B7DE7" w:rsidRDefault="00C710F2" w:rsidP="00C710F2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→ boost d’empan car le participant à relié les chiffres à ces temps sur les pistes </w:t>
      </w:r>
    </w:p>
    <w:p w14:paraId="6FADAC42" w14:textId="0E5FA45B" w:rsidR="00C710F2" w:rsidRPr="004B7DE7" w:rsidRDefault="00C710F2" w:rsidP="00C710F2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Mais son empan avec d’autre chiffre n’avait pas évolué </w:t>
      </w:r>
    </w:p>
    <w:p w14:paraId="2AE079ED" w14:textId="03191E12" w:rsidR="00DC09B6" w:rsidRPr="004B7DE7" w:rsidRDefault="00DC09B6" w:rsidP="00DC09B6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→ Rôle essentiel de la signification dans la mémoire humaine </w:t>
      </w:r>
    </w:p>
    <w:p w14:paraId="0BD22336" w14:textId="6435B7FF" w:rsidR="00881DFA" w:rsidRPr="004B7DE7" w:rsidRDefault="00BE2339" w:rsidP="00881DFA">
      <w:pPr>
        <w:pStyle w:val="Heading2"/>
        <w:rPr>
          <w:lang w:val="fr-FR"/>
        </w:rPr>
      </w:pPr>
      <w:r w:rsidRPr="004B7DE7"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1C813F1E" wp14:editId="04B563D0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540510" cy="1179830"/>
            <wp:effectExtent l="0" t="0" r="254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DFA" w:rsidRPr="004B7DE7">
        <w:rPr>
          <w:lang w:val="fr-FR"/>
        </w:rPr>
        <w:t xml:space="preserve">L'effet de position </w:t>
      </w:r>
      <w:r w:rsidR="00EF7D69" w:rsidRPr="004B7DE7">
        <w:rPr>
          <w:lang w:val="fr-FR"/>
        </w:rPr>
        <w:t>sérielle</w:t>
      </w:r>
    </w:p>
    <w:p w14:paraId="195E28FF" w14:textId="02705442" w:rsidR="00BE2339" w:rsidRPr="004B7DE7" w:rsidRDefault="00BE2339" w:rsidP="00BE2339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Exp : </w:t>
      </w:r>
    </w:p>
    <w:p w14:paraId="2A5D13E3" w14:textId="0513D93F" w:rsidR="00BE2339" w:rsidRPr="004B7DE7" w:rsidRDefault="00BE2339" w:rsidP="00BE2339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Liste de mot + rappel dans l’ordre souhaité</w:t>
      </w:r>
    </w:p>
    <w:p w14:paraId="65820C2B" w14:textId="555E774E" w:rsidR="00BE2339" w:rsidRPr="004B7DE7" w:rsidRDefault="00BE2339" w:rsidP="00BE2339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Résultat : en fonction de leurs position dans la liste, certain </w:t>
      </w:r>
      <w:proofErr w:type="spellStart"/>
      <w:r w:rsidRPr="004B7DE7">
        <w:rPr>
          <w:lang w:val="fr-FR"/>
        </w:rPr>
        <w:t>on</w:t>
      </w:r>
      <w:proofErr w:type="spellEnd"/>
      <w:r w:rsidRPr="004B7DE7">
        <w:rPr>
          <w:lang w:val="fr-FR"/>
        </w:rPr>
        <w:t xml:space="preserve"> plus de chance d’être rappelé que d’</w:t>
      </w:r>
      <w:proofErr w:type="spellStart"/>
      <w:r w:rsidRPr="004B7DE7">
        <w:rPr>
          <w:lang w:val="fr-FR"/>
        </w:rPr>
        <w:t>autrer</w:t>
      </w:r>
      <w:proofErr w:type="spellEnd"/>
      <w:r w:rsidRPr="004B7DE7">
        <w:rPr>
          <w:lang w:val="fr-FR"/>
        </w:rPr>
        <w:t xml:space="preserve"> </w:t>
      </w:r>
    </w:p>
    <w:p w14:paraId="2413D12A" w14:textId="3DC2DEA8" w:rsidR="00BE2339" w:rsidRPr="004B7DE7" w:rsidRDefault="00BE2339" w:rsidP="00BE2339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→ effet de position sériel ; début = effet de primauté ; fin = effet de récence </w:t>
      </w:r>
    </w:p>
    <w:p w14:paraId="77E4A06E" w14:textId="28A85A77" w:rsidR="00BE2339" w:rsidRPr="004B7DE7" w:rsidRDefault="00BE2339" w:rsidP="00BE2339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Variation de la vitesse de lecture sur l’effet de position sériel → oui pour l’effet de primauté uniquement // pas pour l’effet de récence </w:t>
      </w:r>
    </w:p>
    <w:p w14:paraId="5DA34365" w14:textId="3D6EC037" w:rsidR="00BE2339" w:rsidRPr="004B7DE7" w:rsidRDefault="00BE2339" w:rsidP="00BE2339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Ajouts d’un temps de rétention avec comptage de 3 en 3 → Effet sur l’effet de récence </w:t>
      </w:r>
    </w:p>
    <w:p w14:paraId="2023CC8F" w14:textId="77777777" w:rsidR="00BE2339" w:rsidRPr="004B7DE7" w:rsidRDefault="00BE2339" w:rsidP="00BE2339">
      <w:pPr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1"/>
        <w:gridCol w:w="2567"/>
        <w:gridCol w:w="2520"/>
        <w:gridCol w:w="2282"/>
      </w:tblGrid>
      <w:tr w:rsidR="004108FB" w:rsidRPr="004B7DE7" w14:paraId="792AB3C3" w14:textId="179331AE" w:rsidTr="004108FB">
        <w:tc>
          <w:tcPr>
            <w:tcW w:w="2701" w:type="dxa"/>
          </w:tcPr>
          <w:p w14:paraId="557E21D3" w14:textId="0FB5684B" w:rsidR="004108FB" w:rsidRPr="004B7DE7" w:rsidRDefault="004108FB" w:rsidP="00BE2339">
            <w:pPr>
              <w:rPr>
                <w:lang w:val="fr-FR"/>
              </w:rPr>
            </w:pPr>
          </w:p>
        </w:tc>
        <w:tc>
          <w:tcPr>
            <w:tcW w:w="2567" w:type="dxa"/>
          </w:tcPr>
          <w:p w14:paraId="62E48839" w14:textId="0DE57F07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Effet de primauté</w:t>
            </w:r>
          </w:p>
        </w:tc>
        <w:tc>
          <w:tcPr>
            <w:tcW w:w="2520" w:type="dxa"/>
          </w:tcPr>
          <w:p w14:paraId="744AEB1D" w14:textId="254665E0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 xml:space="preserve">Effet de </w:t>
            </w:r>
            <w:proofErr w:type="spellStart"/>
            <w:r w:rsidRPr="004B7DE7">
              <w:rPr>
                <w:lang w:val="fr-FR"/>
              </w:rPr>
              <w:t>recence</w:t>
            </w:r>
            <w:proofErr w:type="spellEnd"/>
          </w:p>
        </w:tc>
        <w:tc>
          <w:tcPr>
            <w:tcW w:w="2282" w:type="dxa"/>
          </w:tcPr>
          <w:p w14:paraId="04E5AFCA" w14:textId="77777777" w:rsidR="004108FB" w:rsidRPr="004B7DE7" w:rsidRDefault="004108FB" w:rsidP="00BE2339">
            <w:pPr>
              <w:rPr>
                <w:lang w:val="fr-FR"/>
              </w:rPr>
            </w:pPr>
          </w:p>
        </w:tc>
      </w:tr>
      <w:tr w:rsidR="004108FB" w:rsidRPr="004B7DE7" w14:paraId="5FD6AEAF" w14:textId="18E41A14" w:rsidTr="004108FB">
        <w:tc>
          <w:tcPr>
            <w:tcW w:w="2701" w:type="dxa"/>
          </w:tcPr>
          <w:p w14:paraId="763F4655" w14:textId="35B15C33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Vitesse de lecture</w:t>
            </w:r>
          </w:p>
        </w:tc>
        <w:tc>
          <w:tcPr>
            <w:tcW w:w="2567" w:type="dxa"/>
          </w:tcPr>
          <w:p w14:paraId="747A2CE0" w14:textId="13D7CEA8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Oui</w:t>
            </w:r>
          </w:p>
        </w:tc>
        <w:tc>
          <w:tcPr>
            <w:tcW w:w="2520" w:type="dxa"/>
          </w:tcPr>
          <w:p w14:paraId="0E189346" w14:textId="591FC8A3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X</w:t>
            </w:r>
          </w:p>
        </w:tc>
        <w:tc>
          <w:tcPr>
            <w:tcW w:w="2282" w:type="dxa"/>
          </w:tcPr>
          <w:p w14:paraId="01C92CC3" w14:textId="519C7180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Impacte l’encodage</w:t>
            </w:r>
          </w:p>
        </w:tc>
      </w:tr>
      <w:tr w:rsidR="004108FB" w:rsidRPr="004B7DE7" w14:paraId="45A46B47" w14:textId="154F0003" w:rsidTr="004108FB">
        <w:tc>
          <w:tcPr>
            <w:tcW w:w="2701" w:type="dxa"/>
          </w:tcPr>
          <w:p w14:paraId="49F849A3" w14:textId="0487D0D0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Tache de décomptage</w:t>
            </w:r>
          </w:p>
        </w:tc>
        <w:tc>
          <w:tcPr>
            <w:tcW w:w="2567" w:type="dxa"/>
          </w:tcPr>
          <w:p w14:paraId="552DD8CA" w14:textId="7DAB2D35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X</w:t>
            </w:r>
          </w:p>
        </w:tc>
        <w:tc>
          <w:tcPr>
            <w:tcW w:w="2520" w:type="dxa"/>
          </w:tcPr>
          <w:p w14:paraId="5AE2B0C5" w14:textId="67600030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Oui</w:t>
            </w:r>
          </w:p>
        </w:tc>
        <w:tc>
          <w:tcPr>
            <w:tcW w:w="2282" w:type="dxa"/>
          </w:tcPr>
          <w:p w14:paraId="12C03CBF" w14:textId="43DBD6A2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Empêche l’autorépétition</w:t>
            </w:r>
          </w:p>
        </w:tc>
      </w:tr>
      <w:tr w:rsidR="004108FB" w:rsidRPr="004B7DE7" w14:paraId="28C9269E" w14:textId="37CF0087" w:rsidTr="004108FB">
        <w:tc>
          <w:tcPr>
            <w:tcW w:w="2701" w:type="dxa"/>
          </w:tcPr>
          <w:p w14:paraId="098A1B8C" w14:textId="4C55C7E7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lastRenderedPageBreak/>
              <w:t>Age</w:t>
            </w:r>
          </w:p>
        </w:tc>
        <w:tc>
          <w:tcPr>
            <w:tcW w:w="2567" w:type="dxa"/>
          </w:tcPr>
          <w:p w14:paraId="124F7865" w14:textId="02E9A087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Oui</w:t>
            </w:r>
          </w:p>
        </w:tc>
        <w:tc>
          <w:tcPr>
            <w:tcW w:w="2520" w:type="dxa"/>
          </w:tcPr>
          <w:p w14:paraId="0DCA6674" w14:textId="57BFFB09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X</w:t>
            </w:r>
          </w:p>
        </w:tc>
        <w:tc>
          <w:tcPr>
            <w:tcW w:w="2282" w:type="dxa"/>
          </w:tcPr>
          <w:p w14:paraId="1B54072C" w14:textId="2750D7EC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Impacte l’encodage</w:t>
            </w:r>
          </w:p>
        </w:tc>
      </w:tr>
      <w:tr w:rsidR="004108FB" w:rsidRPr="004B7DE7" w14:paraId="1BE6A01C" w14:textId="01DADEEA" w:rsidTr="004108FB">
        <w:tc>
          <w:tcPr>
            <w:tcW w:w="2701" w:type="dxa"/>
          </w:tcPr>
          <w:p w14:paraId="75C09B72" w14:textId="0194B5A6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Substance psychoactive</w:t>
            </w:r>
          </w:p>
        </w:tc>
        <w:tc>
          <w:tcPr>
            <w:tcW w:w="2567" w:type="dxa"/>
          </w:tcPr>
          <w:p w14:paraId="79186A88" w14:textId="75D56FC6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Oui</w:t>
            </w:r>
          </w:p>
        </w:tc>
        <w:tc>
          <w:tcPr>
            <w:tcW w:w="2520" w:type="dxa"/>
          </w:tcPr>
          <w:p w14:paraId="38BBE901" w14:textId="182DECDA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X</w:t>
            </w:r>
          </w:p>
        </w:tc>
        <w:tc>
          <w:tcPr>
            <w:tcW w:w="2282" w:type="dxa"/>
          </w:tcPr>
          <w:p w14:paraId="44A6602E" w14:textId="7936D148" w:rsidR="004108FB" w:rsidRPr="004B7DE7" w:rsidRDefault="004108FB" w:rsidP="00BE2339">
            <w:pPr>
              <w:rPr>
                <w:lang w:val="fr-FR"/>
              </w:rPr>
            </w:pPr>
            <w:r w:rsidRPr="004B7DE7">
              <w:rPr>
                <w:lang w:val="fr-FR"/>
              </w:rPr>
              <w:t>Impacte l’encodage</w:t>
            </w:r>
          </w:p>
        </w:tc>
      </w:tr>
    </w:tbl>
    <w:p w14:paraId="556076C3" w14:textId="77531C00" w:rsidR="00BE2339" w:rsidRPr="004B7DE7" w:rsidRDefault="00BE2339" w:rsidP="00BE2339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== </w:t>
      </w:r>
      <w:r w:rsidR="004108FB" w:rsidRPr="004B7DE7">
        <w:rPr>
          <w:lang w:val="fr-FR"/>
        </w:rPr>
        <w:t>dissociation</w:t>
      </w:r>
      <w:r w:rsidRPr="004B7DE7">
        <w:rPr>
          <w:lang w:val="fr-FR"/>
        </w:rPr>
        <w:t xml:space="preserve"> double == preuve que chaque phénomène dépend d’un processus différent</w:t>
      </w:r>
    </w:p>
    <w:p w14:paraId="4A662B14" w14:textId="5760D2B6" w:rsidR="004108FB" w:rsidRPr="004B7DE7" w:rsidRDefault="004108FB" w:rsidP="00BE2339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Quelle sont les points communs entre les variables qui affect l’effet de primauté ?</w:t>
      </w:r>
    </w:p>
    <w:p w14:paraId="09A9B8D1" w14:textId="74E99086" w:rsidR="004108FB" w:rsidRPr="004B7DE7" w:rsidRDefault="004108FB" w:rsidP="004108FB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Vitesse de lecture, âge, substance psychoactive → impacte l’encodage</w:t>
      </w:r>
    </w:p>
    <w:p w14:paraId="3F5A58BE" w14:textId="5AC750F4" w:rsidR="004108FB" w:rsidRPr="004B7DE7" w:rsidRDefault="004108FB" w:rsidP="004108FB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Tache de décomptage → Empêche l’auto répétition </w:t>
      </w:r>
    </w:p>
    <w:p w14:paraId="2B797769" w14:textId="39B84E5B" w:rsidR="00DD64E8" w:rsidRPr="004B7DE7" w:rsidRDefault="00DD64E8" w:rsidP="004108FB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CCL :</w:t>
      </w:r>
    </w:p>
    <w:p w14:paraId="6EA2BD34" w14:textId="4411961E" w:rsidR="00DD64E8" w:rsidRPr="004B7DE7" w:rsidRDefault="00DD64E8" w:rsidP="00DD64E8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Début de la liste → MCT vide = encodage possible </w:t>
      </w:r>
    </w:p>
    <w:p w14:paraId="71B8C7C0" w14:textId="104318C1" w:rsidR="00DD64E8" w:rsidRPr="004B7DE7" w:rsidRDefault="00DD64E8" w:rsidP="00DD64E8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Fin de la liste → MCT full = dernier mot sont maintenu en MCT par répétition </w:t>
      </w:r>
    </w:p>
    <w:p w14:paraId="791952CA" w14:textId="508C3C3E" w:rsidR="00DD64E8" w:rsidRPr="004B7DE7" w:rsidRDefault="00DD64E8" w:rsidP="00DD64E8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Milieux de la liste → Ni l’un ni l’autre → mauvais rappel</w:t>
      </w:r>
    </w:p>
    <w:p w14:paraId="2EEFEC9E" w14:textId="2FA89254" w:rsidR="00CA76BE" w:rsidRPr="004B7DE7" w:rsidRDefault="00CA76BE" w:rsidP="00CA76BE">
      <w:pPr>
        <w:pStyle w:val="Heading1"/>
        <w:rPr>
          <w:lang w:val="fr-FR"/>
        </w:rPr>
      </w:pPr>
      <w:r w:rsidRPr="004B7DE7">
        <w:rPr>
          <w:lang w:val="fr-FR"/>
        </w:rPr>
        <w:t>La mémoire de travail</w:t>
      </w:r>
    </w:p>
    <w:p w14:paraId="6EFC15F5" w14:textId="40BA12DA" w:rsidR="00CA76BE" w:rsidRPr="004B7DE7" w:rsidRDefault="00CA76BE" w:rsidP="00CA76BE">
      <w:pPr>
        <w:pStyle w:val="Heading2"/>
        <w:rPr>
          <w:lang w:val="fr-FR"/>
        </w:rPr>
      </w:pPr>
      <w:r w:rsidRPr="004B7DE7">
        <w:rPr>
          <w:lang w:val="fr-FR"/>
        </w:rPr>
        <w:t>Le modèle de Baddeley et Hitch</w:t>
      </w:r>
    </w:p>
    <w:p w14:paraId="3D7215A1" w14:textId="371EF0DD" w:rsidR="00CA76BE" w:rsidRPr="004B7DE7" w:rsidRDefault="00CA76BE" w:rsidP="00CA76BE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Mémoire à </w:t>
      </w:r>
      <w:proofErr w:type="spellStart"/>
      <w:r w:rsidRPr="004B7DE7">
        <w:rPr>
          <w:lang w:val="fr-FR"/>
        </w:rPr>
        <w:t>cours</w:t>
      </w:r>
      <w:proofErr w:type="spellEnd"/>
      <w:r w:rsidRPr="004B7DE7">
        <w:rPr>
          <w:lang w:val="fr-FR"/>
        </w:rPr>
        <w:t xml:space="preserve"> terme importante car elle permet de recharger les informations inertes de la mémoire à long terme == mémoire vive</w:t>
      </w:r>
    </w:p>
    <w:p w14:paraId="6CAF9953" w14:textId="4E3C080D" w:rsidR="00CA76BE" w:rsidRPr="004B7DE7" w:rsidRDefault="00CA76BE" w:rsidP="00CA76BE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Elle comporte également les programmes qui utilise l’information == mémoire de travail == insiste sur rôle fonctionnel de la MCT </w:t>
      </w:r>
    </w:p>
    <w:p w14:paraId="700DB409" w14:textId="45EFE653" w:rsidR="00CA76BE" w:rsidRPr="004B7DE7" w:rsidRDefault="00CA76BE" w:rsidP="00CA76BE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Un seul stock en MCT ? </w:t>
      </w:r>
      <w:r w:rsidRPr="00B92247">
        <w:rPr>
          <w:b/>
          <w:bCs/>
          <w:lang w:val="fr-FR"/>
        </w:rPr>
        <w:t>Timothy Shallice</w:t>
      </w:r>
      <w:r w:rsidRPr="004B7DE7">
        <w:rPr>
          <w:lang w:val="fr-FR"/>
        </w:rPr>
        <w:t> :</w:t>
      </w:r>
    </w:p>
    <w:p w14:paraId="1F63D48C" w14:textId="017893A1" w:rsidR="00CA76BE" w:rsidRPr="004B7DE7" w:rsidRDefault="00CA76BE" w:rsidP="00CA76B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Etudie des patients ayant un empan mnésique d’environ 2 → </w:t>
      </w:r>
      <w:proofErr w:type="spellStart"/>
      <w:r w:rsidRPr="004B7DE7">
        <w:rPr>
          <w:lang w:val="fr-FR"/>
        </w:rPr>
        <w:t>wtf</w:t>
      </w:r>
      <w:proofErr w:type="spellEnd"/>
      <w:r w:rsidRPr="004B7DE7">
        <w:rPr>
          <w:lang w:val="fr-FR"/>
        </w:rPr>
        <w:t xml:space="preserve"> en théorie ce serai giga compliqué de vivre</w:t>
      </w:r>
    </w:p>
    <w:p w14:paraId="5BEC0BA2" w14:textId="1B479904" w:rsidR="00CA76BE" w:rsidRPr="004B7DE7" w:rsidRDefault="00CA76BE" w:rsidP="00CA76B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→ Aucun d’entre </w:t>
      </w:r>
      <w:proofErr w:type="spellStart"/>
      <w:r w:rsidRPr="004B7DE7">
        <w:rPr>
          <w:lang w:val="fr-FR"/>
        </w:rPr>
        <w:t>eu</w:t>
      </w:r>
      <w:proofErr w:type="spellEnd"/>
      <w:r w:rsidRPr="004B7DE7">
        <w:rPr>
          <w:lang w:val="fr-FR"/>
        </w:rPr>
        <w:t xml:space="preserve"> ne semble être affecté par leur empan mnésique réduit </w:t>
      </w:r>
    </w:p>
    <w:p w14:paraId="24C5FFE7" w14:textId="764903B9" w:rsidR="00CA76BE" w:rsidRPr="004B7DE7" w:rsidRDefault="008A328C" w:rsidP="00CA76B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EXP : </w:t>
      </w:r>
      <w:r w:rsidR="00CA76BE" w:rsidRPr="004B7DE7">
        <w:rPr>
          <w:lang w:val="fr-FR"/>
        </w:rPr>
        <w:t>Alan Baddeley &amp; Graham Hitch veulent vérifier si on peut retrouver les mêmes résultats que Shallice</w:t>
      </w:r>
    </w:p>
    <w:p w14:paraId="2AF54E56" w14:textId="69B4A5F9" w:rsidR="00CA76BE" w:rsidRPr="004B7DE7" w:rsidRDefault="00CA76BE" w:rsidP="00CA76B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Problème simple de logique : A suit B, est ce que B → A suit la règle </w:t>
      </w:r>
    </w:p>
    <w:p w14:paraId="52503838" w14:textId="240CD891" w:rsidR="00CA76BE" w:rsidRPr="004B7DE7" w:rsidRDefault="00CA76BE" w:rsidP="00CA76B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Plus une rétention d’une suite de chiffre → réduit la MCT en fonction du nombre de chiffre → impact sur l’exercice de logique</w:t>
      </w:r>
    </w:p>
    <w:p w14:paraId="0CB2C52E" w14:textId="77777777" w:rsidR="00CA76BE" w:rsidRPr="004B7DE7" w:rsidRDefault="00CA76BE" w:rsidP="00CA76B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Résultat : </w:t>
      </w:r>
    </w:p>
    <w:p w14:paraId="5F9734E1" w14:textId="27449271" w:rsidR="00CA76BE" w:rsidRPr="004B7DE7" w:rsidRDefault="00CA76BE" w:rsidP="00CA76BE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Le temps de réflexion augmentait d’une centaine de </w:t>
      </w:r>
      <w:proofErr w:type="spellStart"/>
      <w:r w:rsidRPr="004B7DE7">
        <w:rPr>
          <w:lang w:val="fr-FR"/>
        </w:rPr>
        <w:t>miliseconde</w:t>
      </w:r>
      <w:proofErr w:type="spellEnd"/>
      <w:r w:rsidRPr="004B7DE7">
        <w:rPr>
          <w:lang w:val="fr-FR"/>
        </w:rPr>
        <w:t xml:space="preserve"> (très peu) </w:t>
      </w:r>
    </w:p>
    <w:p w14:paraId="4EEAF84D" w14:textId="363EF88F" w:rsidR="00CA76BE" w:rsidRPr="004B7DE7" w:rsidRDefault="00CA76BE" w:rsidP="00CA76BE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Le nombre d’erreur ne changeait pas </w:t>
      </w:r>
    </w:p>
    <w:p w14:paraId="28D25EE4" w14:textId="028E0D1E" w:rsidR="00F34617" w:rsidRPr="004B7DE7" w:rsidRDefault="00F34617" w:rsidP="00F34617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Interprétation : Abandon de l’idée que la MCT est muni d’un stock unitaire </w:t>
      </w:r>
    </w:p>
    <w:p w14:paraId="1E99F2B8" w14:textId="0A4355C0" w:rsidR="00F34617" w:rsidRPr="004B7DE7" w:rsidRDefault="00F34617" w:rsidP="00F3461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→ Plusieurs stock spécialisé :</w:t>
      </w:r>
    </w:p>
    <w:p w14:paraId="543D5EB8" w14:textId="47CBA07E" w:rsidR="00F34617" w:rsidRPr="004B7DE7" w:rsidRDefault="00F34617" w:rsidP="00F34617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Boucle phonologique </w:t>
      </w:r>
    </w:p>
    <w:p w14:paraId="69D8E5A7" w14:textId="071ABE5E" w:rsidR="00F34617" w:rsidRPr="004B7DE7" w:rsidRDefault="00F34617" w:rsidP="00F34617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Calepin visuo-spatial</w:t>
      </w:r>
      <w:r w:rsidR="003C601E" w:rsidRPr="004B7DE7">
        <w:rPr>
          <w:lang w:val="fr-FR"/>
        </w:rPr>
        <w:t xml:space="preserve"> = </w:t>
      </w:r>
    </w:p>
    <w:p w14:paraId="2E34EB5F" w14:textId="4AB86C73" w:rsidR="00F34617" w:rsidRPr="004B7DE7" w:rsidRDefault="00F34617" w:rsidP="00F34617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Exécutif central == composante attentionnelle de la MCT, gère les ressources attentionnelles entre les deux stock précédent (ressources pour encoder, manipuler, prioriser les traitements des mémoires</w:t>
      </w:r>
    </w:p>
    <w:p w14:paraId="2025440E" w14:textId="3A309840" w:rsidR="00A14813" w:rsidRPr="004B7DE7" w:rsidRDefault="00A14813" w:rsidP="00A14813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Et pas seulement les chose pour la mémoire </w:t>
      </w:r>
    </w:p>
    <w:p w14:paraId="494BA340" w14:textId="3E4C0315" w:rsidR="00F34617" w:rsidRPr="004B7DE7" w:rsidRDefault="00F34617" w:rsidP="00F34617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4B7DE7">
        <w:rPr>
          <w:b/>
          <w:bCs/>
          <w:lang w:val="fr-FR"/>
        </w:rPr>
        <w:t xml:space="preserve">→ </w:t>
      </w:r>
      <w:r w:rsidR="00145E19" w:rsidRPr="004B7DE7">
        <w:rPr>
          <w:b/>
          <w:bCs/>
          <w:lang w:val="fr-FR"/>
        </w:rPr>
        <w:t>Insiste sur le r</w:t>
      </w:r>
      <w:r w:rsidRPr="004B7DE7">
        <w:rPr>
          <w:b/>
          <w:bCs/>
          <w:lang w:val="fr-FR"/>
        </w:rPr>
        <w:t>ôle de l’attention dans la mémoire de travail</w:t>
      </w:r>
    </w:p>
    <w:p w14:paraId="22445AF8" w14:textId="1090A50B" w:rsidR="00CA76BE" w:rsidRPr="004B7DE7" w:rsidRDefault="00CA76BE" w:rsidP="00CA76BE">
      <w:pPr>
        <w:pStyle w:val="Heading2"/>
        <w:rPr>
          <w:lang w:val="fr-FR"/>
        </w:rPr>
      </w:pPr>
      <w:r w:rsidRPr="004B7DE7">
        <w:rPr>
          <w:lang w:val="fr-FR"/>
        </w:rPr>
        <w:t>Les paradigmes de double tâche</w:t>
      </w:r>
    </w:p>
    <w:p w14:paraId="18184AED" w14:textId="45F24F56" w:rsidR="00F34617" w:rsidRPr="004B7DE7" w:rsidRDefault="00F34617" w:rsidP="00F3461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L’exp de Baddeley et Hitch utilise un paradigme de la double tache</w:t>
      </w:r>
    </w:p>
    <w:p w14:paraId="7BDA606B" w14:textId="11C9E9E1" w:rsidR="00F34617" w:rsidRPr="004B7DE7" w:rsidRDefault="00F34617" w:rsidP="00F34617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Paradigme de double tâche :</w:t>
      </w:r>
    </w:p>
    <w:p w14:paraId="0A1E12FD" w14:textId="670D849F" w:rsidR="00F34617" w:rsidRPr="004B7DE7" w:rsidRDefault="00CF6519" w:rsidP="00F34617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Tâche</w:t>
      </w:r>
      <w:r w:rsidR="00F34617" w:rsidRPr="004B7DE7">
        <w:rPr>
          <w:lang w:val="fr-FR"/>
        </w:rPr>
        <w:t xml:space="preserve"> principale + tache secondaire qui s’attaque spécifiquement à certaine spécialité de la mémoire de travail </w:t>
      </w:r>
    </w:p>
    <w:p w14:paraId="2E41B517" w14:textId="21B3C3B1" w:rsidR="00F34617" w:rsidRPr="004B7DE7" w:rsidRDefault="00F34617" w:rsidP="00F34617">
      <w:pPr>
        <w:pStyle w:val="ListParagraph"/>
        <w:numPr>
          <w:ilvl w:val="1"/>
          <w:numId w:val="3"/>
        </w:numPr>
        <w:rPr>
          <w:lang w:val="fr-FR"/>
        </w:rPr>
      </w:pPr>
      <w:r w:rsidRPr="00362AC5">
        <w:rPr>
          <w:b/>
          <w:bCs/>
          <w:lang w:val="fr-FR"/>
        </w:rPr>
        <w:t>Tache de suppression articulatoire</w:t>
      </w:r>
      <w:r w:rsidRPr="004B7DE7">
        <w:rPr>
          <w:lang w:val="fr-FR"/>
        </w:rPr>
        <w:t> : sature la boucle phonologique et laisse les autres composantes intactes</w:t>
      </w:r>
    </w:p>
    <w:p w14:paraId="4600ADD5" w14:textId="75BC0B4C" w:rsidR="00F34617" w:rsidRPr="004B7DE7" w:rsidRDefault="00F34617" w:rsidP="00F34617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Tache de décomptage de 3 en 3 : sature la boucle phonologique, monopolise les ressources attentionnelles de l’exécutif central mais laisse le calepin visuo-spatial intact</w:t>
      </w:r>
    </w:p>
    <w:p w14:paraId="4A0A5ACB" w14:textId="73CD7DA4" w:rsidR="00F34617" w:rsidRPr="004B7DE7" w:rsidRDefault="001973F1" w:rsidP="00F34617">
      <w:pPr>
        <w:pStyle w:val="ListParagraph"/>
        <w:numPr>
          <w:ilvl w:val="1"/>
          <w:numId w:val="3"/>
        </w:numPr>
        <w:rPr>
          <w:lang w:val="fr-FR"/>
        </w:rPr>
      </w:pPr>
      <w:r w:rsidRPr="00362AC5">
        <w:rPr>
          <w:b/>
          <w:bCs/>
          <w:lang w:val="fr-FR"/>
        </w:rPr>
        <w:t>Tâche</w:t>
      </w:r>
      <w:r w:rsidR="00F34617" w:rsidRPr="00362AC5">
        <w:rPr>
          <w:b/>
          <w:bCs/>
          <w:lang w:val="fr-FR"/>
        </w:rPr>
        <w:t xml:space="preserve"> des Cubes de </w:t>
      </w:r>
      <w:proofErr w:type="spellStart"/>
      <w:r w:rsidR="00F34617" w:rsidRPr="00362AC5">
        <w:rPr>
          <w:b/>
          <w:bCs/>
          <w:lang w:val="fr-FR"/>
        </w:rPr>
        <w:t>Corsi</w:t>
      </w:r>
      <w:proofErr w:type="spellEnd"/>
      <w:r w:rsidR="00F34617" w:rsidRPr="004B7DE7">
        <w:rPr>
          <w:lang w:val="fr-FR"/>
        </w:rPr>
        <w:t xml:space="preserve"> : S’attaque au calepin visuo-spatial. </w:t>
      </w:r>
      <w:r w:rsidR="00CE1164" w:rsidRPr="004B7DE7">
        <w:rPr>
          <w:lang w:val="fr-FR"/>
        </w:rPr>
        <w:t xml:space="preserve">Tapé sur une séquence de cube </w:t>
      </w:r>
      <w:r w:rsidRPr="004B7DE7">
        <w:rPr>
          <w:lang w:val="fr-FR"/>
        </w:rPr>
        <w:t xml:space="preserve">donnée, en boucle. </w:t>
      </w:r>
      <w:r w:rsidR="00F34617" w:rsidRPr="004B7DE7">
        <w:rPr>
          <w:lang w:val="fr-FR"/>
        </w:rPr>
        <w:t>Plus la séquence est longue, plus des ressources attentionnelles sont nécessaire. Laisse la boucle phono libre</w:t>
      </w:r>
      <w:r w:rsidR="0007140A" w:rsidRPr="004B7DE7">
        <w:rPr>
          <w:lang w:val="fr-FR"/>
        </w:rPr>
        <w:t xml:space="preserve">. </w:t>
      </w:r>
    </w:p>
    <w:p w14:paraId="440F356B" w14:textId="2926BD2D" w:rsidR="0007140A" w:rsidRPr="004B7DE7" w:rsidRDefault="0007140A" w:rsidP="0007140A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lastRenderedPageBreak/>
        <w:t xml:space="preserve">Exemple avec les joueurs d’échec : </w:t>
      </w:r>
    </w:p>
    <w:p w14:paraId="1444621B" w14:textId="276A3A4B" w:rsidR="0007140A" w:rsidRPr="004B7DE7" w:rsidRDefault="0007140A" w:rsidP="0007140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Les joueurs d’échec savent se rappeler du plateau à tout moment du jeu</w:t>
      </w:r>
    </w:p>
    <w:p w14:paraId="0155EA89" w14:textId="7A831FCD" w:rsidR="0007140A" w:rsidRPr="004B7DE7" w:rsidRDefault="0085725F" w:rsidP="0007140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Quelle composante</w:t>
      </w:r>
      <w:r w:rsidR="0007140A" w:rsidRPr="004B7DE7">
        <w:rPr>
          <w:lang w:val="fr-FR"/>
        </w:rPr>
        <w:t xml:space="preserve"> de la mémoire de travail repose cette capacité ?</w:t>
      </w:r>
    </w:p>
    <w:p w14:paraId="6058D76A" w14:textId="575B0671" w:rsidR="0007140A" w:rsidRPr="004B7DE7" w:rsidRDefault="0007140A" w:rsidP="0007140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Présentation d’un </w:t>
      </w:r>
      <w:r w:rsidR="0085725F" w:rsidRPr="004B7DE7">
        <w:rPr>
          <w:lang w:val="fr-FR"/>
        </w:rPr>
        <w:t>échiquier</w:t>
      </w:r>
      <w:r w:rsidRPr="004B7DE7">
        <w:rPr>
          <w:lang w:val="fr-FR"/>
        </w:rPr>
        <w:t xml:space="preserve"> puis rappel</w:t>
      </w:r>
    </w:p>
    <w:p w14:paraId="45C3FF76" w14:textId="1A4C3E2C" w:rsidR="0007140A" w:rsidRPr="004B7DE7" w:rsidRDefault="0007140A" w:rsidP="0007140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Condition : </w:t>
      </w:r>
    </w:p>
    <w:p w14:paraId="79F9D833" w14:textId="3B134C19" w:rsidR="0007140A" w:rsidRPr="004B7DE7" w:rsidRDefault="0007140A" w:rsidP="0007140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Contrôle : pas de tâche secondaire </w:t>
      </w:r>
    </w:p>
    <w:p w14:paraId="6E5B2422" w14:textId="242B6C54" w:rsidR="0007140A" w:rsidRPr="00832A2D" w:rsidRDefault="0007140A" w:rsidP="0007140A">
      <w:pPr>
        <w:pStyle w:val="ListParagraph"/>
        <w:numPr>
          <w:ilvl w:val="2"/>
          <w:numId w:val="3"/>
        </w:numPr>
      </w:pPr>
      <w:r w:rsidRPr="00832A2D">
        <w:t>ALS (articulatory loop suppression) → boucle phono</w:t>
      </w:r>
    </w:p>
    <w:p w14:paraId="1C4CCD50" w14:textId="0EC317EB" w:rsidR="0007140A" w:rsidRPr="004B7DE7" w:rsidRDefault="0007140A" w:rsidP="0007140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VSSP == séquence sur un clavier → calepin visuospatial</w:t>
      </w:r>
    </w:p>
    <w:p w14:paraId="37437B01" w14:textId="56A0F1D7" w:rsidR="0007140A" w:rsidRPr="004B7DE7" w:rsidRDefault="0007140A" w:rsidP="0007140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CE (centrale exécutive) → générer une séquence de lettre au hasard → boucle phono et CE </w:t>
      </w:r>
    </w:p>
    <w:p w14:paraId="776A9DD1" w14:textId="6F09C06A" w:rsidR="0007140A" w:rsidRPr="004B7DE7" w:rsidRDefault="0007140A" w:rsidP="0007140A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Résultat : </w:t>
      </w:r>
    </w:p>
    <w:p w14:paraId="64279D04" w14:textId="52EBD419" w:rsidR="0007140A" w:rsidRPr="004B7DE7" w:rsidRDefault="0007140A" w:rsidP="0007140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Control et ALS pas de </w:t>
      </w:r>
      <w:proofErr w:type="spellStart"/>
      <w:r w:rsidRPr="004B7DE7">
        <w:rPr>
          <w:lang w:val="fr-FR"/>
        </w:rPr>
        <w:t>dif</w:t>
      </w:r>
      <w:proofErr w:type="spellEnd"/>
      <w:r w:rsidRPr="004B7DE7">
        <w:rPr>
          <w:lang w:val="fr-FR"/>
        </w:rPr>
        <w:t xml:space="preserve"> → Pas d’implication de la boucle phono (ni du langage)</w:t>
      </w:r>
    </w:p>
    <w:p w14:paraId="6D748110" w14:textId="2BA069E6" w:rsidR="0007140A" w:rsidRPr="004B7DE7" w:rsidRDefault="0007140A" w:rsidP="0007140A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Clavier et CE baisse des résultat → utilisation du calepin visuo-spatial et exécutif central </w:t>
      </w:r>
    </w:p>
    <w:p w14:paraId="55290DCD" w14:textId="10CFCE9C" w:rsidR="006B7023" w:rsidRPr="004B7DE7" w:rsidRDefault="0007140A" w:rsidP="003C1705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Même exp mais en leur demandant le prochain mouvement → toujours calepin et exécutif impliqué </w:t>
      </w:r>
    </w:p>
    <w:p w14:paraId="05FBD130" w14:textId="62954807" w:rsidR="00CA76BE" w:rsidRPr="004B7DE7" w:rsidRDefault="00CA76BE" w:rsidP="00CA76BE">
      <w:pPr>
        <w:pStyle w:val="Heading2"/>
        <w:rPr>
          <w:lang w:val="fr-FR"/>
        </w:rPr>
      </w:pPr>
      <w:r w:rsidRPr="004B7DE7">
        <w:rPr>
          <w:lang w:val="fr-FR"/>
        </w:rPr>
        <w:t>La boucle phonologique I, représentation de l'information</w:t>
      </w:r>
    </w:p>
    <w:p w14:paraId="56D1FEA2" w14:textId="77777777" w:rsidR="004E6B0E" w:rsidRPr="004B7DE7" w:rsidRDefault="004E6B0E" w:rsidP="004E6B0E">
      <w:pPr>
        <w:numPr>
          <w:ilvl w:val="0"/>
          <w:numId w:val="3"/>
        </w:numPr>
        <w:contextualSpacing/>
        <w:rPr>
          <w:lang w:val="fr-FR"/>
        </w:rPr>
      </w:pPr>
      <w:r w:rsidRPr="004B7DE7">
        <w:rPr>
          <w:lang w:val="fr-FR"/>
        </w:rPr>
        <w:t>Plus d’étude sur la boucle phono : nature des infos stocké dedans ?</w:t>
      </w:r>
    </w:p>
    <w:p w14:paraId="51227CCB" w14:textId="77777777" w:rsidR="004E6B0E" w:rsidRPr="004B7DE7" w:rsidRDefault="004E6B0E" w:rsidP="004E6B0E">
      <w:pPr>
        <w:numPr>
          <w:ilvl w:val="0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Théorie des niveaux de traitement : mot → traitement graphique → traitement phonologique → traitement sémantique </w:t>
      </w:r>
    </w:p>
    <w:p w14:paraId="331A5FD3" w14:textId="77777777" w:rsidR="004E6B0E" w:rsidRPr="004B7DE7" w:rsidRDefault="004E6B0E" w:rsidP="004E6B0E">
      <w:pPr>
        <w:numPr>
          <w:ilvl w:val="0"/>
          <w:numId w:val="3"/>
        </w:numPr>
        <w:contextualSpacing/>
        <w:rPr>
          <w:lang w:val="fr-FR"/>
        </w:rPr>
      </w:pPr>
      <w:r w:rsidRPr="004B7DE7">
        <w:rPr>
          <w:lang w:val="fr-FR"/>
        </w:rPr>
        <w:t>Boucle phonologique → traitement phonologique</w:t>
      </w:r>
    </w:p>
    <w:p w14:paraId="15DAE098" w14:textId="77777777" w:rsidR="004E6B0E" w:rsidRPr="004B7DE7" w:rsidRDefault="004E6B0E" w:rsidP="004E6B0E">
      <w:pPr>
        <w:numPr>
          <w:ilvl w:val="0"/>
          <w:numId w:val="3"/>
        </w:numPr>
        <w:contextualSpacing/>
        <w:rPr>
          <w:lang w:val="fr-FR"/>
        </w:rPr>
      </w:pPr>
      <w:r w:rsidRPr="004B7DE7">
        <w:rPr>
          <w:lang w:val="fr-FR"/>
        </w:rPr>
        <w:t>Exp :</w:t>
      </w:r>
      <w:r w:rsidRPr="004B7DE7">
        <w:rPr>
          <w:lang w:val="fr-FR"/>
        </w:rPr>
        <w:tab/>
      </w:r>
    </w:p>
    <w:p w14:paraId="08E6F0E0" w14:textId="77777777" w:rsidR="004E6B0E" w:rsidRPr="004B7DE7" w:rsidRDefault="004E6B0E" w:rsidP="004E6B0E">
      <w:pPr>
        <w:numPr>
          <w:ilvl w:val="1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Liste de mots :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6B0E" w:rsidRPr="004B7DE7" w14:paraId="467D4D18" w14:textId="77777777" w:rsidTr="006D3A36">
        <w:tc>
          <w:tcPr>
            <w:tcW w:w="5395" w:type="dxa"/>
          </w:tcPr>
          <w:p w14:paraId="1EB38A0F" w14:textId="77777777" w:rsidR="004E6B0E" w:rsidRPr="004B7DE7" w:rsidRDefault="004E6B0E" w:rsidP="004E6B0E">
            <w:pPr>
              <w:rPr>
                <w:lang w:val="fr-FR"/>
              </w:rPr>
            </w:pPr>
            <w:r w:rsidRPr="004B7DE7">
              <w:rPr>
                <w:lang w:val="fr-FR"/>
              </w:rPr>
              <w:t xml:space="preserve">Liste 1 : sémantique </w:t>
            </w:r>
          </w:p>
        </w:tc>
        <w:tc>
          <w:tcPr>
            <w:tcW w:w="5395" w:type="dxa"/>
          </w:tcPr>
          <w:p w14:paraId="68C41C44" w14:textId="77777777" w:rsidR="004E6B0E" w:rsidRPr="004B7DE7" w:rsidRDefault="004E6B0E" w:rsidP="004E6B0E">
            <w:pPr>
              <w:rPr>
                <w:lang w:val="fr-FR"/>
              </w:rPr>
            </w:pPr>
            <w:r w:rsidRPr="004B7DE7">
              <w:rPr>
                <w:lang w:val="fr-FR"/>
              </w:rPr>
              <w:t>Liste 2 : phonologique</w:t>
            </w:r>
          </w:p>
        </w:tc>
      </w:tr>
      <w:tr w:rsidR="004E6B0E" w:rsidRPr="004B7DE7" w14:paraId="62873159" w14:textId="77777777" w:rsidTr="006D3A36">
        <w:tc>
          <w:tcPr>
            <w:tcW w:w="5395" w:type="dxa"/>
          </w:tcPr>
          <w:p w14:paraId="50037D3D" w14:textId="77777777" w:rsidR="004E6B0E" w:rsidRPr="004B7DE7" w:rsidRDefault="004E6B0E" w:rsidP="004E6B0E">
            <w:pPr>
              <w:rPr>
                <w:lang w:val="fr-FR"/>
              </w:rPr>
            </w:pPr>
            <w:r w:rsidRPr="004B7DE7">
              <w:rPr>
                <w:lang w:val="fr-FR"/>
              </w:rPr>
              <w:t>Dissimilarité phonologique</w:t>
            </w:r>
          </w:p>
        </w:tc>
        <w:tc>
          <w:tcPr>
            <w:tcW w:w="5395" w:type="dxa"/>
          </w:tcPr>
          <w:p w14:paraId="30E8801A" w14:textId="77777777" w:rsidR="004E6B0E" w:rsidRPr="004B7DE7" w:rsidRDefault="004E6B0E" w:rsidP="004E6B0E">
            <w:pPr>
              <w:rPr>
                <w:lang w:val="fr-FR"/>
              </w:rPr>
            </w:pPr>
            <w:r w:rsidRPr="004B7DE7">
              <w:rPr>
                <w:lang w:val="fr-FR"/>
              </w:rPr>
              <w:t>Similarité phonologique</w:t>
            </w:r>
          </w:p>
        </w:tc>
      </w:tr>
      <w:tr w:rsidR="004E6B0E" w:rsidRPr="004B7DE7" w14:paraId="1BFB3A64" w14:textId="77777777" w:rsidTr="006D3A36">
        <w:tc>
          <w:tcPr>
            <w:tcW w:w="5395" w:type="dxa"/>
          </w:tcPr>
          <w:p w14:paraId="777CFD3E" w14:textId="77777777" w:rsidR="004E6B0E" w:rsidRPr="004B7DE7" w:rsidRDefault="004E6B0E" w:rsidP="004E6B0E">
            <w:pPr>
              <w:rPr>
                <w:lang w:val="fr-FR"/>
              </w:rPr>
            </w:pPr>
            <w:r w:rsidRPr="004B7DE7">
              <w:rPr>
                <w:lang w:val="fr-FR"/>
              </w:rPr>
              <w:t>Similarité sémantique</w:t>
            </w:r>
          </w:p>
        </w:tc>
        <w:tc>
          <w:tcPr>
            <w:tcW w:w="5395" w:type="dxa"/>
          </w:tcPr>
          <w:p w14:paraId="110C3288" w14:textId="77777777" w:rsidR="004E6B0E" w:rsidRPr="004B7DE7" w:rsidRDefault="004E6B0E" w:rsidP="004E6B0E">
            <w:pPr>
              <w:rPr>
                <w:lang w:val="fr-FR"/>
              </w:rPr>
            </w:pPr>
            <w:r w:rsidRPr="004B7DE7">
              <w:rPr>
                <w:lang w:val="fr-FR"/>
              </w:rPr>
              <w:t>Dissimilarité sémantique</w:t>
            </w:r>
          </w:p>
        </w:tc>
      </w:tr>
    </w:tbl>
    <w:p w14:paraId="0FFBBD89" w14:textId="77777777" w:rsidR="004E6B0E" w:rsidRPr="004B7DE7" w:rsidRDefault="004E6B0E" w:rsidP="004E6B0E">
      <w:pPr>
        <w:numPr>
          <w:ilvl w:val="1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HP : </w:t>
      </w:r>
    </w:p>
    <w:p w14:paraId="47A2F4E1" w14:textId="77777777" w:rsidR="004E6B0E" w:rsidRPr="004B7DE7" w:rsidRDefault="004E6B0E" w:rsidP="004E6B0E">
      <w:pPr>
        <w:numPr>
          <w:ilvl w:val="2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Si les listes sont traitées au niveau sémantique, la liste 1 sera moins bien rappelée que la liste 2 </w:t>
      </w:r>
    </w:p>
    <w:p w14:paraId="519939D9" w14:textId="77777777" w:rsidR="004E6B0E" w:rsidRPr="004B7DE7" w:rsidRDefault="004E6B0E" w:rsidP="004E6B0E">
      <w:pPr>
        <w:numPr>
          <w:ilvl w:val="2"/>
          <w:numId w:val="3"/>
        </w:numPr>
        <w:contextualSpacing/>
        <w:rPr>
          <w:lang w:val="fr-FR"/>
        </w:rPr>
      </w:pPr>
      <w:r w:rsidRPr="004B7DE7">
        <w:rPr>
          <w:lang w:val="fr-FR"/>
        </w:rPr>
        <w:t>Si les listes sont traitées au niveau phonologique, la liste 2 sera moins bien rappelée que la liste 1.</w:t>
      </w:r>
    </w:p>
    <w:p w14:paraId="7E4D1910" w14:textId="77777777" w:rsidR="004E6B0E" w:rsidRPr="004B7DE7" w:rsidRDefault="004E6B0E" w:rsidP="004E6B0E">
      <w:pPr>
        <w:numPr>
          <w:ilvl w:val="2"/>
          <w:numId w:val="3"/>
        </w:numPr>
        <w:contextualSpacing/>
        <w:rPr>
          <w:lang w:val="fr-FR"/>
        </w:rPr>
      </w:pPr>
      <w:commentRangeStart w:id="3"/>
      <w:commentRangeStart w:id="4"/>
      <w:r w:rsidRPr="004B7DE7">
        <w:rPr>
          <w:lang w:val="fr-FR"/>
        </w:rPr>
        <w:t xml:space="preserve">La similarité provoque de l’interférence </w:t>
      </w:r>
      <w:commentRangeEnd w:id="3"/>
      <w:r w:rsidRPr="004B7DE7">
        <w:rPr>
          <w:sz w:val="16"/>
          <w:szCs w:val="16"/>
          <w:lang w:val="fr-FR"/>
        </w:rPr>
        <w:commentReference w:id="3"/>
      </w:r>
      <w:commentRangeEnd w:id="4"/>
      <w:r w:rsidR="0034441E" w:rsidRPr="004B7DE7">
        <w:rPr>
          <w:rStyle w:val="CommentReference"/>
          <w:lang w:val="fr-FR"/>
        </w:rPr>
        <w:commentReference w:id="4"/>
      </w:r>
    </w:p>
    <w:p w14:paraId="6EC775D8" w14:textId="77777777" w:rsidR="004E6B0E" w:rsidRPr="004B7DE7" w:rsidRDefault="004E6B0E" w:rsidP="004E6B0E">
      <w:pPr>
        <w:numPr>
          <w:ilvl w:val="1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Rappel immédiat : </w:t>
      </w:r>
    </w:p>
    <w:p w14:paraId="7500C332" w14:textId="77777777" w:rsidR="004E6B0E" w:rsidRPr="004B7DE7" w:rsidRDefault="004E6B0E" w:rsidP="004E6B0E">
      <w:pPr>
        <w:numPr>
          <w:ilvl w:val="2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Liste sémantique est mieux rappeler  </w:t>
      </w:r>
    </w:p>
    <w:p w14:paraId="394D4C60" w14:textId="77777777" w:rsidR="004E6B0E" w:rsidRPr="004B7DE7" w:rsidRDefault="004E6B0E" w:rsidP="004E6B0E">
      <w:pPr>
        <w:numPr>
          <w:ilvl w:val="0"/>
          <w:numId w:val="3"/>
        </w:numPr>
        <w:contextualSpacing/>
        <w:rPr>
          <w:lang w:val="fr-FR"/>
        </w:rPr>
      </w:pPr>
      <w:r w:rsidRPr="00EA13CF">
        <w:rPr>
          <w:b/>
          <w:bCs/>
          <w:lang w:val="fr-FR"/>
        </w:rPr>
        <w:t>Ecoute inattentive</w:t>
      </w:r>
      <w:r w:rsidRPr="004B7DE7">
        <w:rPr>
          <w:lang w:val="fr-FR"/>
        </w:rPr>
        <w:t xml:space="preserve"> : </w:t>
      </w:r>
    </w:p>
    <w:p w14:paraId="6577D86A" w14:textId="77777777" w:rsidR="004E6B0E" w:rsidRPr="004B7DE7" w:rsidRDefault="004E6B0E" w:rsidP="004E6B0E">
      <w:pPr>
        <w:numPr>
          <w:ilvl w:val="1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Liste de 9 chiffres + son sauf en contrôle → rappel immédiat </w:t>
      </w:r>
    </w:p>
    <w:p w14:paraId="41B636AB" w14:textId="77777777" w:rsidR="004E6B0E" w:rsidRPr="004B7DE7" w:rsidRDefault="004E6B0E" w:rsidP="004E6B0E">
      <w:pPr>
        <w:numPr>
          <w:ilvl w:val="1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Son : </w:t>
      </w:r>
    </w:p>
    <w:p w14:paraId="065C2800" w14:textId="77777777" w:rsidR="004E6B0E" w:rsidRPr="004B7DE7" w:rsidRDefault="004E6B0E" w:rsidP="004E6B0E">
      <w:pPr>
        <w:numPr>
          <w:ilvl w:val="2"/>
          <w:numId w:val="3"/>
        </w:numPr>
        <w:contextualSpacing/>
        <w:rPr>
          <w:lang w:val="fr-FR"/>
        </w:rPr>
      </w:pPr>
      <w:r w:rsidRPr="004B7DE7">
        <w:rPr>
          <w:lang w:val="fr-FR"/>
        </w:rPr>
        <w:t>Mots d’anglais rimant avec les chiffres</w:t>
      </w:r>
    </w:p>
    <w:p w14:paraId="18772E5E" w14:textId="77777777" w:rsidR="004E6B0E" w:rsidRPr="004B7DE7" w:rsidRDefault="004E6B0E" w:rsidP="004E6B0E">
      <w:pPr>
        <w:numPr>
          <w:ilvl w:val="2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Mot ne rimant pas </w:t>
      </w:r>
    </w:p>
    <w:p w14:paraId="2F3A7FA0" w14:textId="77777777" w:rsidR="004E6B0E" w:rsidRPr="004B7DE7" w:rsidRDefault="004E6B0E" w:rsidP="004E6B0E">
      <w:pPr>
        <w:numPr>
          <w:ilvl w:val="2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Mot avec des phonème non utilisé en anglais </w:t>
      </w:r>
    </w:p>
    <w:p w14:paraId="723EEECB" w14:textId="15559904" w:rsidR="004E6B0E" w:rsidRPr="004B7DE7" w:rsidRDefault="004E6B0E" w:rsidP="004E6B0E">
      <w:pPr>
        <w:numPr>
          <w:ilvl w:val="1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Résultat : </w:t>
      </w:r>
      <w:r w:rsidR="001C442D" w:rsidRPr="004B7DE7">
        <w:rPr>
          <w:lang w:val="fr-FR"/>
        </w:rPr>
        <w:t>Tous les sons</w:t>
      </w:r>
      <w:r w:rsidRPr="004B7DE7">
        <w:rPr>
          <w:lang w:val="fr-FR"/>
        </w:rPr>
        <w:t xml:space="preserve"> impacte</w:t>
      </w:r>
      <w:r w:rsidR="00876A77" w:rsidRPr="004B7DE7">
        <w:rPr>
          <w:lang w:val="fr-FR"/>
        </w:rPr>
        <w:t>nt</w:t>
      </w:r>
      <w:r w:rsidRPr="004B7DE7">
        <w:rPr>
          <w:lang w:val="fr-FR"/>
        </w:rPr>
        <w:t xml:space="preserve"> de la même manière la qualité du rappel (same pour la musique instrumentale / son dont la tonalité fluctue</w:t>
      </w:r>
    </w:p>
    <w:p w14:paraId="13F92636" w14:textId="749CB5B6" w:rsidR="004E6B0E" w:rsidRPr="004B7DE7" w:rsidRDefault="004E6B0E" w:rsidP="004E6B0E">
      <w:pPr>
        <w:numPr>
          <w:ilvl w:val="1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Mais on n’observe pas d’effet avec bruit blanc / son dont la tonalité ne fluctue pas </w:t>
      </w:r>
    </w:p>
    <w:p w14:paraId="3AF4006D" w14:textId="4B7B814F" w:rsidR="003379FB" w:rsidRPr="004B7DE7" w:rsidRDefault="00921B74" w:rsidP="003379FB">
      <w:pPr>
        <w:numPr>
          <w:ilvl w:val="0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=&gt; </w:t>
      </w:r>
      <w:r w:rsidR="003379FB" w:rsidRPr="004B7DE7">
        <w:rPr>
          <w:lang w:val="fr-FR"/>
        </w:rPr>
        <w:t xml:space="preserve">semble indiqué qu’elle </w:t>
      </w:r>
      <w:proofErr w:type="spellStart"/>
      <w:r w:rsidR="007A2333" w:rsidRPr="004B7DE7">
        <w:rPr>
          <w:lang w:val="fr-FR"/>
        </w:rPr>
        <w:t>à</w:t>
      </w:r>
      <w:proofErr w:type="spellEnd"/>
      <w:r w:rsidR="007A2333" w:rsidRPr="004B7DE7">
        <w:rPr>
          <w:lang w:val="fr-FR"/>
        </w:rPr>
        <w:t xml:space="preserve"> pour objectif d’analyser tous les sons qui serait </w:t>
      </w:r>
      <w:r w:rsidR="001750EC" w:rsidRPr="004B7DE7">
        <w:rPr>
          <w:lang w:val="fr-FR"/>
        </w:rPr>
        <w:t>susceptible</w:t>
      </w:r>
      <w:r w:rsidR="007A2333" w:rsidRPr="004B7DE7">
        <w:rPr>
          <w:lang w:val="fr-FR"/>
        </w:rPr>
        <w:t xml:space="preserve"> de </w:t>
      </w:r>
      <w:r w:rsidR="00481318" w:rsidRPr="004B7DE7">
        <w:rPr>
          <w:lang w:val="fr-FR"/>
        </w:rPr>
        <w:t xml:space="preserve">d’être de la parole (aka les sons dont la </w:t>
      </w:r>
      <w:r w:rsidRPr="004B7DE7">
        <w:rPr>
          <w:lang w:val="fr-FR"/>
        </w:rPr>
        <w:t>parole)</w:t>
      </w:r>
    </w:p>
    <w:p w14:paraId="0760E417" w14:textId="76F97503" w:rsidR="00921B74" w:rsidRPr="004B7DE7" w:rsidRDefault="00921B74" w:rsidP="003379FB">
      <w:pPr>
        <w:numPr>
          <w:ilvl w:val="0"/>
          <w:numId w:val="3"/>
        </w:numPr>
        <w:contextualSpacing/>
        <w:rPr>
          <w:lang w:val="fr-FR"/>
        </w:rPr>
      </w:pPr>
      <w:r w:rsidRPr="004B7DE7">
        <w:rPr>
          <w:lang w:val="fr-FR"/>
        </w:rPr>
        <w:t xml:space="preserve">Ecouter de la musique en travaillant pourrait avoir un </w:t>
      </w:r>
      <w:r w:rsidR="006275AA" w:rsidRPr="004B7DE7">
        <w:rPr>
          <w:lang w:val="fr-FR"/>
        </w:rPr>
        <w:t>impact plus avantageux sur l’attention en comparaison de l’impact sur la mémorisation.</w:t>
      </w:r>
    </w:p>
    <w:p w14:paraId="0AA07144" w14:textId="35FC6EE8" w:rsidR="00CA76BE" w:rsidRPr="004B7DE7" w:rsidRDefault="00CA76BE" w:rsidP="00CA76BE">
      <w:pPr>
        <w:pStyle w:val="Heading2"/>
        <w:rPr>
          <w:lang w:val="fr-FR"/>
        </w:rPr>
      </w:pPr>
      <w:r w:rsidRPr="004B7DE7">
        <w:rPr>
          <w:lang w:val="fr-FR"/>
        </w:rPr>
        <w:t>La boucle phonologique II, fonction</w:t>
      </w:r>
      <w:r w:rsidR="004E6B0E" w:rsidRPr="004B7DE7">
        <w:rPr>
          <w:lang w:val="fr-FR"/>
        </w:rPr>
        <w:t> :</w:t>
      </w:r>
    </w:p>
    <w:p w14:paraId="3037971E" w14:textId="7E52A39B" w:rsidR="004E6B0E" w:rsidRPr="004B7DE7" w:rsidRDefault="004E6B0E" w:rsidP="004E6B0E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A quoi sert la boucle phonologique ? Un déficit n’empêchait pas les gens de vivre</w:t>
      </w:r>
    </w:p>
    <w:p w14:paraId="435B7CE6" w14:textId="1EDBF5D3" w:rsidR="004E6B0E" w:rsidRPr="004B7DE7" w:rsidRDefault="004E6B0E" w:rsidP="004E6B0E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Différence entre sujet contrôle et PV (empan de 2)</w:t>
      </w:r>
    </w:p>
    <w:p w14:paraId="77726CAD" w14:textId="0C383315" w:rsidR="004E6B0E" w:rsidRPr="004B7DE7" w:rsidRDefault="004E6B0E" w:rsidP="004E6B0E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Tache de </w:t>
      </w:r>
      <w:r w:rsidR="001750EC" w:rsidRPr="004B7DE7">
        <w:rPr>
          <w:lang w:val="fr-FR"/>
        </w:rPr>
        <w:t>pair</w:t>
      </w:r>
      <w:r w:rsidRPr="004B7DE7">
        <w:rPr>
          <w:lang w:val="fr-FR"/>
        </w:rPr>
        <w:t xml:space="preserve"> associées :</w:t>
      </w:r>
    </w:p>
    <w:p w14:paraId="19FA6893" w14:textId="07AE6A51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Mot anglais → mot anglais : pas de différence</w:t>
      </w:r>
    </w:p>
    <w:p w14:paraId="398312EE" w14:textId="2AAE8654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lastRenderedPageBreak/>
        <w:t>Mot anglais → mot russe : grosse différence</w:t>
      </w:r>
    </w:p>
    <w:p w14:paraId="04640EA0" w14:textId="32BCC0DD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Interprétation : </w:t>
      </w:r>
    </w:p>
    <w:p w14:paraId="0E3FBDF9" w14:textId="17972788" w:rsidR="004E6B0E" w:rsidRPr="004B7DE7" w:rsidRDefault="004E6B0E" w:rsidP="004E6B0E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PV en anglais arrive à coder sémantiquement les mots</w:t>
      </w:r>
    </w:p>
    <w:p w14:paraId="1CD4426F" w14:textId="373225F6" w:rsidR="004E6B0E" w:rsidRPr="004B7DE7" w:rsidRDefault="004E6B0E" w:rsidP="004E6B0E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Impossible en russe</w:t>
      </w:r>
    </w:p>
    <w:p w14:paraId="19E72583" w14:textId="2D6A7CBE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→ PV ne peut pas apprendre le langage</w:t>
      </w:r>
    </w:p>
    <w:p w14:paraId="694054AC" w14:textId="6918D971" w:rsidR="004E6B0E" w:rsidRPr="004B7DE7" w:rsidRDefault="004E6B0E" w:rsidP="004E6B0E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 xml:space="preserve">→ </w:t>
      </w:r>
      <w:proofErr w:type="spellStart"/>
      <w:r w:rsidRPr="004B7DE7">
        <w:rPr>
          <w:lang w:val="fr-FR"/>
        </w:rPr>
        <w:t>Role</w:t>
      </w:r>
      <w:proofErr w:type="spellEnd"/>
      <w:r w:rsidRPr="004B7DE7">
        <w:rPr>
          <w:lang w:val="fr-FR"/>
        </w:rPr>
        <w:t xml:space="preserve"> de la boucle phonologique chez des enfant pour apprendre la langue ayant :</w:t>
      </w:r>
    </w:p>
    <w:p w14:paraId="4F29AA9B" w14:textId="11910DAE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Enfants de 8 ans ave </w:t>
      </w:r>
      <w:proofErr w:type="spellStart"/>
      <w:r w:rsidRPr="004B7DE7">
        <w:rPr>
          <w:lang w:val="fr-FR"/>
        </w:rPr>
        <w:t>cretard</w:t>
      </w:r>
      <w:proofErr w:type="spellEnd"/>
      <w:r w:rsidRPr="004B7DE7">
        <w:rPr>
          <w:lang w:val="fr-FR"/>
        </w:rPr>
        <w:t xml:space="preserve"> (niveau = 6 ans)</w:t>
      </w:r>
    </w:p>
    <w:p w14:paraId="1DC8153A" w14:textId="2AC4480A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Enfants de 8 ans sans retard de langage</w:t>
      </w:r>
    </w:p>
    <w:p w14:paraId="470C7DF3" w14:textId="4F81C493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4B7DE7">
        <w:rPr>
          <w:lang w:val="fr-FR"/>
        </w:rPr>
        <w:t>Enfat</w:t>
      </w:r>
      <w:proofErr w:type="spellEnd"/>
      <w:r w:rsidRPr="004B7DE7">
        <w:rPr>
          <w:lang w:val="fr-FR"/>
        </w:rPr>
        <w:t xml:space="preserve"> de 6 ans sans retard de </w:t>
      </w:r>
      <w:proofErr w:type="spellStart"/>
      <w:r w:rsidRPr="004B7DE7">
        <w:rPr>
          <w:lang w:val="fr-FR"/>
        </w:rPr>
        <w:t>langague</w:t>
      </w:r>
      <w:proofErr w:type="spellEnd"/>
      <w:r w:rsidRPr="004B7DE7">
        <w:rPr>
          <w:lang w:val="fr-FR"/>
        </w:rPr>
        <w:t xml:space="preserve"> (niveau = 6 ans)</w:t>
      </w:r>
    </w:p>
    <w:p w14:paraId="405F0881" w14:textId="6B759A72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Tache de répétition de non mots : Compliqué chez les enfants avec retard → problème au niveau de la boucle phonologique</w:t>
      </w:r>
    </w:p>
    <w:p w14:paraId="19B2E587" w14:textId="2A667A24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Test de vocabulaire </w:t>
      </w:r>
      <w:proofErr w:type="spellStart"/>
      <w:r w:rsidRPr="00DE1F85">
        <w:rPr>
          <w:b/>
          <w:bCs/>
          <w:lang w:val="fr-FR"/>
        </w:rPr>
        <w:t>Baddeley&amp;Gathercole</w:t>
      </w:r>
      <w:proofErr w:type="spellEnd"/>
      <w:r w:rsidRPr="004B7DE7">
        <w:rPr>
          <w:lang w:val="fr-FR"/>
        </w:rPr>
        <w:t> : fortement corrélé avec score au test de répétition de non-mots. ATTENTION corrélation : plusieurs sens dans la causalité + facteur inconnu ?</w:t>
      </w:r>
    </w:p>
    <w:p w14:paraId="38687B30" w14:textId="5CA88493" w:rsidR="004E6B0E" w:rsidRPr="004B7DE7" w:rsidRDefault="004E6B0E" w:rsidP="004E6B0E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Etude longitudinale : étude du développement ou efficacité d’un traitement sur le long terme </w:t>
      </w:r>
    </w:p>
    <w:p w14:paraId="47F2E7D3" w14:textId="5AE7779B" w:rsidR="004E6B0E" w:rsidRPr="004B7DE7" w:rsidRDefault="004E6B0E" w:rsidP="004E6B0E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 xml:space="preserve">Tache de répétition de non mots → deux ans → Vocabulaire en anglais </w:t>
      </w:r>
    </w:p>
    <w:p w14:paraId="7CE45AC2" w14:textId="71BF4D1D" w:rsidR="004E6B0E" w:rsidRPr="004B7DE7" w:rsidRDefault="004E6B0E" w:rsidP="004E6B0E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Corrélation ! C’est l’</w:t>
      </w:r>
      <w:r w:rsidR="008C1122" w:rsidRPr="004B7DE7">
        <w:rPr>
          <w:lang w:val="fr-FR"/>
        </w:rPr>
        <w:t>acquisition</w:t>
      </w:r>
      <w:r w:rsidRPr="004B7DE7">
        <w:rPr>
          <w:lang w:val="fr-FR"/>
        </w:rPr>
        <w:t xml:space="preserve"> du vocabulaire qui contribue </w:t>
      </w:r>
      <w:r w:rsidR="008C1122" w:rsidRPr="004B7DE7">
        <w:rPr>
          <w:lang w:val="fr-FR"/>
        </w:rPr>
        <w:t>au développement de la boucle phonologique. Sans exclure la cause cachée</w:t>
      </w:r>
    </w:p>
    <w:p w14:paraId="7BDDC7AF" w14:textId="307C81BF" w:rsidR="008C1122" w:rsidRPr="004B7DE7" w:rsidRDefault="008C1122" w:rsidP="008C1122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Rôle dans notre capacité à utiliser le langage :</w:t>
      </w:r>
    </w:p>
    <w:p w14:paraId="338A581A" w14:textId="398E8607" w:rsidR="008C1122" w:rsidRPr="004B7DE7" w:rsidRDefault="008C1122" w:rsidP="008C1122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Lecture de phrase à haute voix → rappel du dernier mot de chaque phrase </w:t>
      </w:r>
    </w:p>
    <w:p w14:paraId="2BB87ACC" w14:textId="7DB0F147" w:rsidR="008C1122" w:rsidRPr="004B7DE7" w:rsidRDefault="008C1122" w:rsidP="008C1122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>Mesure de l’empan mnésique (assez complexe car capacité de stockage de la boucle phono + interaction avec l’exécutif centrale) → refl</w:t>
      </w:r>
      <w:r w:rsidR="00B32A49" w:rsidRPr="004B7DE7">
        <w:rPr>
          <w:lang w:val="fr-FR"/>
        </w:rPr>
        <w:t>è</w:t>
      </w:r>
      <w:r w:rsidRPr="004B7DE7">
        <w:rPr>
          <w:lang w:val="fr-FR"/>
        </w:rPr>
        <w:t xml:space="preserve">te la capacité du sujet à traiter efficacement </w:t>
      </w:r>
      <w:r w:rsidR="00B32A49" w:rsidRPr="004B7DE7">
        <w:rPr>
          <w:lang w:val="fr-FR"/>
        </w:rPr>
        <w:t>les informations verbales</w:t>
      </w:r>
      <w:r w:rsidRPr="004B7DE7">
        <w:rPr>
          <w:lang w:val="fr-FR"/>
        </w:rPr>
        <w:t xml:space="preserve"> en mémoire de travail</w:t>
      </w:r>
    </w:p>
    <w:p w14:paraId="4F96959B" w14:textId="30DAB4D0" w:rsidR="008C1122" w:rsidRPr="004B7DE7" w:rsidRDefault="008C1122" w:rsidP="008C1122">
      <w:pPr>
        <w:pStyle w:val="ListParagraph"/>
        <w:numPr>
          <w:ilvl w:val="1"/>
          <w:numId w:val="3"/>
        </w:numPr>
        <w:rPr>
          <w:lang w:val="fr-FR"/>
        </w:rPr>
      </w:pPr>
      <w:r w:rsidRPr="004B7DE7">
        <w:rPr>
          <w:lang w:val="fr-FR"/>
        </w:rPr>
        <w:t xml:space="preserve">Corrélation avec un ensemble de tache </w:t>
      </w:r>
      <w:r w:rsidR="00011C11" w:rsidRPr="004B7DE7">
        <w:rPr>
          <w:lang w:val="fr-FR"/>
        </w:rPr>
        <w:t>nécessitant</w:t>
      </w:r>
      <w:r w:rsidRPr="004B7DE7">
        <w:rPr>
          <w:lang w:val="fr-FR"/>
        </w:rPr>
        <w:t xml:space="preserve"> </w:t>
      </w:r>
      <w:r w:rsidR="00CB0E53" w:rsidRPr="004B7DE7">
        <w:rPr>
          <w:lang w:val="fr-FR"/>
        </w:rPr>
        <w:t>un certain savoir-faire verbal</w:t>
      </w:r>
      <w:r w:rsidRPr="004B7DE7">
        <w:rPr>
          <w:lang w:val="fr-FR"/>
        </w:rPr>
        <w:t xml:space="preserve"> </w:t>
      </w:r>
    </w:p>
    <w:p w14:paraId="64137CCE" w14:textId="53B6F42F" w:rsidR="008C1122" w:rsidRPr="004B7DE7" w:rsidRDefault="008C1122" w:rsidP="008C1122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Compréhension de texte, rédaction</w:t>
      </w:r>
    </w:p>
    <w:p w14:paraId="2CC27FB3" w14:textId="19D49127" w:rsidR="008C1122" w:rsidRPr="004B7DE7" w:rsidRDefault="008C1122" w:rsidP="008C1122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Obéir à des instruction complexes</w:t>
      </w:r>
    </w:p>
    <w:p w14:paraId="0AD14BD4" w14:textId="35FFFB20" w:rsidR="008C1122" w:rsidRPr="004B7DE7" w:rsidRDefault="008C1122" w:rsidP="008C1122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Prise de notes</w:t>
      </w:r>
    </w:p>
    <w:p w14:paraId="6BF11315" w14:textId="338D47D8" w:rsidR="0070748C" w:rsidRPr="004B7DE7" w:rsidRDefault="008C1122" w:rsidP="006432F8">
      <w:pPr>
        <w:pStyle w:val="ListParagraph"/>
        <w:numPr>
          <w:ilvl w:val="2"/>
          <w:numId w:val="3"/>
        </w:numPr>
        <w:rPr>
          <w:lang w:val="fr-FR"/>
        </w:rPr>
      </w:pPr>
      <w:r w:rsidRPr="004B7DE7">
        <w:rPr>
          <w:lang w:val="fr-FR"/>
        </w:rPr>
        <w:t>Cours de programmation</w:t>
      </w:r>
    </w:p>
    <w:p w14:paraId="1AFABC71" w14:textId="0F377FEE" w:rsidR="0070748C" w:rsidRPr="00832A2D" w:rsidRDefault="0070748C" w:rsidP="00FA7200">
      <w:pPr>
        <w:pStyle w:val="Heading2"/>
      </w:pPr>
      <w:r w:rsidRPr="00832A2D">
        <w:t xml:space="preserve">Le </w:t>
      </w:r>
      <w:proofErr w:type="spellStart"/>
      <w:r w:rsidRPr="00832A2D">
        <w:t>calepin</w:t>
      </w:r>
      <w:proofErr w:type="spellEnd"/>
      <w:r w:rsidRPr="00832A2D">
        <w:t xml:space="preserve"> visuo-spatial I</w:t>
      </w:r>
      <w:r w:rsidR="006432F8" w:rsidRPr="00832A2D">
        <w:t> :</w:t>
      </w:r>
    </w:p>
    <w:p w14:paraId="5F3380EF" w14:textId="23DA769A" w:rsidR="006432F8" w:rsidRDefault="00653973" w:rsidP="006432F8">
      <w:pPr>
        <w:pStyle w:val="ListParagraph"/>
        <w:numPr>
          <w:ilvl w:val="0"/>
          <w:numId w:val="3"/>
        </w:numPr>
        <w:rPr>
          <w:lang w:val="fr-FR"/>
        </w:rPr>
      </w:pPr>
      <w:r w:rsidRPr="004B7DE7">
        <w:rPr>
          <w:lang w:val="fr-FR"/>
        </w:rPr>
        <w:t>BUT : Délimiter sa capacité</w:t>
      </w:r>
      <w:r w:rsidR="004B7DE7">
        <w:rPr>
          <w:lang w:val="fr-FR"/>
        </w:rPr>
        <w:t xml:space="preserve">. Même que </w:t>
      </w:r>
      <w:r w:rsidR="0080477A">
        <w:rPr>
          <w:lang w:val="fr-FR"/>
        </w:rPr>
        <w:t xml:space="preserve">la boucle phonologique (7 plus ou moins 2) </w:t>
      </w:r>
    </w:p>
    <w:p w14:paraId="0F04C33F" w14:textId="60653F68" w:rsidR="0080477A" w:rsidRDefault="0080477A" w:rsidP="006432F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On a pas l’impression de voir 7+-2 objet</w:t>
      </w:r>
      <w:r w:rsidR="00E81032">
        <w:rPr>
          <w:lang w:val="fr-FR"/>
        </w:rPr>
        <w:t xml:space="preserve">s autour de nous </w:t>
      </w:r>
    </w:p>
    <w:p w14:paraId="273E553F" w14:textId="426E3A9F" w:rsidR="00E81032" w:rsidRDefault="00E81032" w:rsidP="006432F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EXP Luck &amp; Vogel :</w:t>
      </w:r>
    </w:p>
    <w:p w14:paraId="19CBC55F" w14:textId="44757843" w:rsidR="00E81032" w:rsidRDefault="00E81032" w:rsidP="00E81032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100ms carrée de différente couleur -&gt; 900ms rien + suppression </w:t>
      </w:r>
      <w:proofErr w:type="spellStart"/>
      <w:r>
        <w:rPr>
          <w:lang w:val="fr-FR"/>
        </w:rPr>
        <w:t>aticulatoire</w:t>
      </w:r>
      <w:proofErr w:type="spellEnd"/>
      <w:r>
        <w:rPr>
          <w:lang w:val="fr-FR"/>
        </w:rPr>
        <w:t xml:space="preserve"> (compter)</w:t>
      </w:r>
      <w:r w:rsidR="004D4B8C">
        <w:rPr>
          <w:lang w:val="fr-FR"/>
        </w:rPr>
        <w:t xml:space="preserve"> pour éviter que la réponse soit basé sur un codage verbale des stimulus</w:t>
      </w:r>
      <w:r>
        <w:rPr>
          <w:lang w:val="fr-FR"/>
        </w:rPr>
        <w:t xml:space="preserve"> -&gt; </w:t>
      </w:r>
      <w:r w:rsidR="009F76E1">
        <w:rPr>
          <w:lang w:val="fr-FR"/>
        </w:rPr>
        <w:t>TEST si un des cubes à changer de couleur</w:t>
      </w:r>
    </w:p>
    <w:p w14:paraId="4F4F56AB" w14:textId="2FD9371C" w:rsidR="009F76E1" w:rsidRDefault="00D11CC6" w:rsidP="00E81032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Grosse dégradation à partir </w:t>
      </w:r>
      <w:commentRangeStart w:id="5"/>
      <w:commentRangeStart w:id="6"/>
      <w:r>
        <w:rPr>
          <w:lang w:val="fr-FR"/>
        </w:rPr>
        <w:t xml:space="preserve">de 4 carrée </w:t>
      </w:r>
      <w:commentRangeEnd w:id="5"/>
      <w:r w:rsidR="000806D3">
        <w:rPr>
          <w:rStyle w:val="CommentReference"/>
        </w:rPr>
        <w:commentReference w:id="5"/>
      </w:r>
      <w:commentRangeEnd w:id="6"/>
      <w:r w:rsidR="00E33CA0">
        <w:rPr>
          <w:rStyle w:val="CommentReference"/>
        </w:rPr>
        <w:commentReference w:id="6"/>
      </w:r>
    </w:p>
    <w:p w14:paraId="3B24048A" w14:textId="2B7E5D12" w:rsidR="00D11CC6" w:rsidRDefault="00D11CC6" w:rsidP="00D11CC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-&gt; Semble avoir une capacité similaire</w:t>
      </w:r>
    </w:p>
    <w:p w14:paraId="3C54D57E" w14:textId="7801E94F" w:rsidR="00A65EA3" w:rsidRDefault="0046506D" w:rsidP="00D11CC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On peut maintenir des info dans la boucle phono avec la répétition, same </w:t>
      </w:r>
      <w:r w:rsidR="00A65EA3">
        <w:rPr>
          <w:lang w:val="fr-FR"/>
        </w:rPr>
        <w:t xml:space="preserve">avec le calepin mais de nature non verbale </w:t>
      </w:r>
    </w:p>
    <w:p w14:paraId="7C606BA4" w14:textId="2FBD9A04" w:rsidR="00A65EA3" w:rsidRDefault="00A65EA3" w:rsidP="00A65EA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Exp Luck &amp; Vogel </w:t>
      </w:r>
    </w:p>
    <w:p w14:paraId="29C544D2" w14:textId="6DF41AB4" w:rsidR="0046506D" w:rsidRDefault="00A65EA3" w:rsidP="00A65EA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Same exp avec EEG + un </w:t>
      </w:r>
      <w:r w:rsidR="00CF5311">
        <w:rPr>
          <w:lang w:val="fr-FR"/>
        </w:rPr>
        <w:t>indice avant (comme Posner)</w:t>
      </w:r>
      <w:r w:rsidR="00F618FA">
        <w:rPr>
          <w:lang w:val="fr-FR"/>
        </w:rPr>
        <w:t>, ne doit indiquer que les changements fait dans le sens de la flèche</w:t>
      </w:r>
    </w:p>
    <w:p w14:paraId="1DABC860" w14:textId="3B5BEBCD" w:rsidR="00CF5311" w:rsidRDefault="00CF5311" w:rsidP="00A65EA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== paradigme des champs visuels divisés</w:t>
      </w:r>
    </w:p>
    <w:p w14:paraId="5071F834" w14:textId="2FA3592E" w:rsidR="009D5551" w:rsidRDefault="009D5551" w:rsidP="00A65EA3">
      <w:pPr>
        <w:pStyle w:val="ListParagraph"/>
        <w:numPr>
          <w:ilvl w:val="1"/>
          <w:numId w:val="3"/>
        </w:numPr>
        <w:rPr>
          <w:lang w:val="fr-FR"/>
        </w:rPr>
      </w:pPr>
      <w:commentRangeStart w:id="7"/>
      <w:commentRangeStart w:id="8"/>
      <w:r>
        <w:rPr>
          <w:lang w:val="fr-FR"/>
        </w:rPr>
        <w:t xml:space="preserve">Si maintient en mémoire à </w:t>
      </w:r>
      <w:r w:rsidR="001401F6">
        <w:rPr>
          <w:lang w:val="fr-FR"/>
        </w:rPr>
        <w:t>court</w:t>
      </w:r>
      <w:r>
        <w:rPr>
          <w:lang w:val="fr-FR"/>
        </w:rPr>
        <w:t xml:space="preserve"> terme -&gt; activité plus importante dans l’</w:t>
      </w:r>
      <w:r w:rsidR="007A4FAF">
        <w:rPr>
          <w:lang w:val="fr-FR"/>
        </w:rPr>
        <w:t>hémisphère</w:t>
      </w:r>
      <w:r>
        <w:rPr>
          <w:lang w:val="fr-FR"/>
        </w:rPr>
        <w:t xml:space="preserve"> traitant le coté de la flèche </w:t>
      </w:r>
      <w:commentRangeEnd w:id="7"/>
      <w:r w:rsidR="000806D3">
        <w:rPr>
          <w:rStyle w:val="CommentReference"/>
        </w:rPr>
        <w:commentReference w:id="7"/>
      </w:r>
      <w:commentRangeEnd w:id="8"/>
      <w:r w:rsidR="000445ED">
        <w:rPr>
          <w:rStyle w:val="CommentReference"/>
        </w:rPr>
        <w:commentReference w:id="8"/>
      </w:r>
    </w:p>
    <w:p w14:paraId="32C90ADE" w14:textId="4897EE0C" w:rsidR="0092190F" w:rsidRDefault="0092190F" w:rsidP="00A65EA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07941F0D" w14:textId="7EEB4215" w:rsidR="0092190F" w:rsidRDefault="0092190F" w:rsidP="0092190F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A l’avant du crane : pas de différence </w:t>
      </w:r>
    </w:p>
    <w:p w14:paraId="22532408" w14:textId="7709EA6F" w:rsidR="0092190F" w:rsidRDefault="0092190F" w:rsidP="0092190F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A l’arrière belle différence qui valide l’hypothèse </w:t>
      </w:r>
    </w:p>
    <w:p w14:paraId="52739577" w14:textId="50944B12" w:rsidR="00350EEB" w:rsidRDefault="00350EEB" w:rsidP="0092190F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Différence </w:t>
      </w:r>
      <w:r w:rsidR="007A4FAF">
        <w:rPr>
          <w:lang w:val="fr-FR"/>
        </w:rPr>
        <w:t xml:space="preserve">de plus en plus importante lorsque </w:t>
      </w:r>
      <w:r w:rsidR="00144D8B">
        <w:rPr>
          <w:lang w:val="fr-FR"/>
        </w:rPr>
        <w:t>qu’il y a de plus en plus d’item à retenir et lorsque qu’il y a un réel changement de couleur vs une erreur.</w:t>
      </w:r>
    </w:p>
    <w:p w14:paraId="6410E29B" w14:textId="36C1FA5F" w:rsidR="00144D8B" w:rsidRDefault="00454D4F" w:rsidP="00144D8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Etude sur les différences d’empan individuel : </w:t>
      </w:r>
    </w:p>
    <w:p w14:paraId="4AAEE474" w14:textId="2BC36D52" w:rsidR="00454D4F" w:rsidRDefault="00454D4F" w:rsidP="00454D4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Certain sont mauvais à partir de deux </w:t>
      </w:r>
      <w:r w:rsidR="00A767D2">
        <w:rPr>
          <w:lang w:val="fr-FR"/>
        </w:rPr>
        <w:t>carrée</w:t>
      </w:r>
      <w:r>
        <w:rPr>
          <w:lang w:val="fr-FR"/>
        </w:rPr>
        <w:t xml:space="preserve"> et d’autre sont très bon à </w:t>
      </w:r>
      <w:r w:rsidR="00A767D2">
        <w:rPr>
          <w:lang w:val="fr-FR"/>
        </w:rPr>
        <w:t>4</w:t>
      </w:r>
      <w:r>
        <w:rPr>
          <w:lang w:val="fr-FR"/>
        </w:rPr>
        <w:t xml:space="preserve"> carrées </w:t>
      </w:r>
    </w:p>
    <w:p w14:paraId="7C5424AB" w14:textId="28FC4946" w:rsidR="00454D4F" w:rsidRDefault="00A767D2" w:rsidP="00454D4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Différence dans le maintien de l’information dans la mémoire -&gt; différence dans les graphs d’EEG</w:t>
      </w:r>
    </w:p>
    <w:p w14:paraId="7193BC6C" w14:textId="5DE3DA5F" w:rsidR="00A767D2" w:rsidRPr="004B7DE7" w:rsidRDefault="000A266E" w:rsidP="000A266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-&gt; Oui, plus l’individue est fort, plus la différence pour une même électrode d’EEG est forte.</w:t>
      </w:r>
    </w:p>
    <w:p w14:paraId="560F5F30" w14:textId="069293D7" w:rsidR="0070748C" w:rsidRDefault="0070748C" w:rsidP="00FA7200">
      <w:pPr>
        <w:pStyle w:val="Heading2"/>
        <w:rPr>
          <w:lang w:val="fr-FR"/>
        </w:rPr>
      </w:pPr>
      <w:r w:rsidRPr="004B7DE7">
        <w:rPr>
          <w:lang w:val="fr-FR"/>
        </w:rPr>
        <w:t>Le calepin visuo-spatial II</w:t>
      </w:r>
    </w:p>
    <w:p w14:paraId="403E4073" w14:textId="01440708" w:rsidR="006239E0" w:rsidRDefault="00772FA3" w:rsidP="006239E0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Information visuel traité par : </w:t>
      </w:r>
    </w:p>
    <w:p w14:paraId="29CE68B1" w14:textId="37717AF4" w:rsidR="00772FA3" w:rsidRDefault="00772FA3" w:rsidP="00772FA3">
      <w:pPr>
        <w:pStyle w:val="ListParagraph"/>
        <w:numPr>
          <w:ilvl w:val="1"/>
          <w:numId w:val="3"/>
        </w:numPr>
        <w:rPr>
          <w:lang w:val="fr-FR"/>
        </w:rPr>
      </w:pPr>
      <w:r w:rsidRPr="000A1459">
        <w:rPr>
          <w:b/>
          <w:bCs/>
          <w:lang w:val="fr-FR"/>
        </w:rPr>
        <w:t>Voie ventrale</w:t>
      </w:r>
      <w:r w:rsidR="00AB2BF7">
        <w:rPr>
          <w:lang w:val="fr-FR"/>
        </w:rPr>
        <w:t xml:space="preserve"> : identification des objets </w:t>
      </w:r>
      <w:r>
        <w:rPr>
          <w:lang w:val="fr-FR"/>
        </w:rPr>
        <w:t xml:space="preserve"> </w:t>
      </w:r>
    </w:p>
    <w:p w14:paraId="6D165C62" w14:textId="26EE175D" w:rsidR="00772FA3" w:rsidRDefault="00772FA3" w:rsidP="00772FA3">
      <w:pPr>
        <w:pStyle w:val="ListParagraph"/>
        <w:numPr>
          <w:ilvl w:val="1"/>
          <w:numId w:val="3"/>
        </w:numPr>
        <w:rPr>
          <w:lang w:val="fr-FR"/>
        </w:rPr>
      </w:pPr>
      <w:r w:rsidRPr="000A1459">
        <w:rPr>
          <w:b/>
          <w:bCs/>
          <w:lang w:val="fr-FR"/>
        </w:rPr>
        <w:t>Voie dorsale</w:t>
      </w:r>
      <w:r w:rsidR="00AB2BF7">
        <w:rPr>
          <w:lang w:val="fr-FR"/>
        </w:rPr>
        <w:t> : position des objets dans l’espace</w:t>
      </w:r>
    </w:p>
    <w:p w14:paraId="170317F7" w14:textId="2A5368D4" w:rsidR="00AB2BF7" w:rsidRDefault="00AB2BF7" w:rsidP="00AB2BF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-&gt; dissociation dans l’espace </w:t>
      </w:r>
      <w:r w:rsidR="009B3F9E">
        <w:rPr>
          <w:lang w:val="fr-FR"/>
        </w:rPr>
        <w:t xml:space="preserve">-&gt; Calepin visuo </w:t>
      </w:r>
      <w:proofErr w:type="spellStart"/>
      <w:r w:rsidR="009B3F9E">
        <w:rPr>
          <w:lang w:val="fr-FR"/>
        </w:rPr>
        <w:t>spacial</w:t>
      </w:r>
      <w:proofErr w:type="spellEnd"/>
      <w:r w:rsidR="009B3F9E">
        <w:rPr>
          <w:lang w:val="fr-FR"/>
        </w:rPr>
        <w:t> = ?</w:t>
      </w:r>
    </w:p>
    <w:p w14:paraId="03500FD7" w14:textId="75BB90A8" w:rsidR="009B3F9E" w:rsidRDefault="009B3F9E" w:rsidP="009B3F9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Calepin visuel</w:t>
      </w:r>
    </w:p>
    <w:p w14:paraId="37A96329" w14:textId="07DA20A2" w:rsidR="009B3F9E" w:rsidRDefault="009B3F9E" w:rsidP="009B3F9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Calepin spatial </w:t>
      </w:r>
    </w:p>
    <w:p w14:paraId="56229DEC" w14:textId="69D01E02" w:rsidR="009B3F9E" w:rsidRDefault="009B3F9E" w:rsidP="009B3F9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Dissociation double ! </w:t>
      </w:r>
      <w:r w:rsidR="00093176">
        <w:rPr>
          <w:lang w:val="fr-FR"/>
        </w:rPr>
        <w:t>EXP</w:t>
      </w:r>
    </w:p>
    <w:p w14:paraId="4A80755B" w14:textId="69675F17" w:rsidR="009B3F9E" w:rsidRDefault="00093176" w:rsidP="009B3F9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LV</w:t>
      </w:r>
      <w:r w:rsidR="0053227A">
        <w:rPr>
          <w:lang w:val="fr-FR"/>
        </w:rPr>
        <w:t>=artiste avec</w:t>
      </w:r>
      <w:r>
        <w:rPr>
          <w:lang w:val="fr-FR"/>
        </w:rPr>
        <w:t xml:space="preserve"> mémoire de travail visuel touché </w:t>
      </w:r>
    </w:p>
    <w:p w14:paraId="05ADB582" w14:textId="23F5000A" w:rsidR="00093176" w:rsidRDefault="0053227A" w:rsidP="009B3F9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Problème pour redessiner correctement des choses, pour refaire </w:t>
      </w:r>
      <w:r w:rsidR="00FE18FB">
        <w:rPr>
          <w:lang w:val="fr-FR"/>
        </w:rPr>
        <w:t>les mêmes sculptures</w:t>
      </w:r>
      <w:r>
        <w:rPr>
          <w:lang w:val="fr-FR"/>
        </w:rPr>
        <w:t xml:space="preserve"> d’avant</w:t>
      </w:r>
    </w:p>
    <w:p w14:paraId="4122C07D" w14:textId="7B6800D3" w:rsidR="0053227A" w:rsidRDefault="0053227A" w:rsidP="009B3F9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Mais arrive </w:t>
      </w:r>
      <w:r w:rsidR="0011615D">
        <w:rPr>
          <w:lang w:val="fr-FR"/>
        </w:rPr>
        <w:t xml:space="preserve">à apprendre le chemin pour aller de son domicile au laboratoire </w:t>
      </w:r>
    </w:p>
    <w:p w14:paraId="5FF48D65" w14:textId="60D1E318" w:rsidR="0011615D" w:rsidRDefault="0011615D" w:rsidP="0011615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EXP : problème </w:t>
      </w:r>
      <w:r w:rsidR="00FE18FB">
        <w:rPr>
          <w:lang w:val="fr-FR"/>
        </w:rPr>
        <w:t xml:space="preserve">mémoire </w:t>
      </w:r>
      <w:r w:rsidR="00701AD5">
        <w:rPr>
          <w:lang w:val="fr-FR"/>
        </w:rPr>
        <w:t>spatial</w:t>
      </w:r>
      <w:r w:rsidR="00FE18FB">
        <w:rPr>
          <w:lang w:val="fr-FR"/>
        </w:rPr>
        <w:t xml:space="preserve"> </w:t>
      </w:r>
    </w:p>
    <w:p w14:paraId="5A996CF5" w14:textId="6365EDB9" w:rsidR="0011615D" w:rsidRDefault="0011615D" w:rsidP="0011615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MV = pas de problème à mémoire à court terme visuel</w:t>
      </w:r>
      <w:r w:rsidR="00FE18FB">
        <w:rPr>
          <w:lang w:val="fr-FR"/>
        </w:rPr>
        <w:t xml:space="preserve"> // Mémoire </w:t>
      </w:r>
      <w:proofErr w:type="spellStart"/>
      <w:r w:rsidR="00FE18FB">
        <w:rPr>
          <w:lang w:val="fr-FR"/>
        </w:rPr>
        <w:t>spaciale</w:t>
      </w:r>
      <w:proofErr w:type="spellEnd"/>
      <w:r w:rsidR="00FE18FB">
        <w:rPr>
          <w:lang w:val="fr-FR"/>
        </w:rPr>
        <w:t xml:space="preserve"> touché </w:t>
      </w:r>
    </w:p>
    <w:p w14:paraId="585DCA04" w14:textId="3EA1E7DC" w:rsidR="00DB4D6F" w:rsidRDefault="00DB4D6F" w:rsidP="0011615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-&gt; Empan très faible au test des cubes de </w:t>
      </w:r>
      <w:proofErr w:type="spellStart"/>
      <w:r>
        <w:rPr>
          <w:lang w:val="fr-FR"/>
        </w:rPr>
        <w:t>Corsi</w:t>
      </w:r>
      <w:proofErr w:type="spellEnd"/>
    </w:p>
    <w:p w14:paraId="6448AB87" w14:textId="0A10B554" w:rsidR="00DB4D6F" w:rsidRDefault="00DB4D6F" w:rsidP="00DB4D6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Paradigme double tache chez les sujet</w:t>
      </w:r>
      <w:r w:rsidR="00DC42C5">
        <w:rPr>
          <w:lang w:val="fr-FR"/>
        </w:rPr>
        <w:t>s</w:t>
      </w:r>
      <w:r>
        <w:rPr>
          <w:lang w:val="fr-FR"/>
        </w:rPr>
        <w:t xml:space="preserve"> sain :</w:t>
      </w:r>
      <w:r w:rsidR="00E51DC8">
        <w:rPr>
          <w:lang w:val="fr-FR"/>
        </w:rPr>
        <w:t xml:space="preserve"> </w:t>
      </w:r>
      <w:r w:rsidR="00E51DC8" w:rsidRPr="00E51DC8">
        <w:rPr>
          <w:b/>
          <w:bCs/>
          <w:lang w:val="fr-FR"/>
        </w:rPr>
        <w:t xml:space="preserve">Karl </w:t>
      </w:r>
      <w:proofErr w:type="spellStart"/>
      <w:r w:rsidR="00E51DC8" w:rsidRPr="00E51DC8">
        <w:rPr>
          <w:b/>
          <w:bCs/>
          <w:lang w:val="fr-FR"/>
        </w:rPr>
        <w:t>Klauer</w:t>
      </w:r>
      <w:proofErr w:type="spellEnd"/>
    </w:p>
    <w:p w14:paraId="65141838" w14:textId="67ED0899" w:rsidR="00DB4D6F" w:rsidRDefault="00DB4D6F" w:rsidP="00DB4D6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Stimulus </w:t>
      </w:r>
      <w:r w:rsidR="00DC42C5">
        <w:rPr>
          <w:lang w:val="fr-FR"/>
        </w:rPr>
        <w:t xml:space="preserve">-&gt; 10s -&gt; Reconnaissance </w:t>
      </w:r>
      <w:r w:rsidR="006B71D9">
        <w:rPr>
          <w:lang w:val="fr-FR"/>
        </w:rPr>
        <w:t>parmi des distracteurs</w:t>
      </w:r>
    </w:p>
    <w:p w14:paraId="2BAAC12E" w14:textId="5B9C7988" w:rsidR="00DC42C5" w:rsidRDefault="003B1B25" w:rsidP="00DB4D6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Stimulus : </w:t>
      </w:r>
      <w:r w:rsidR="008E50FA">
        <w:rPr>
          <w:lang w:val="fr-FR"/>
        </w:rPr>
        <w:t xml:space="preserve"> </w:t>
      </w:r>
      <w:r w:rsidR="00DC42C5">
        <w:rPr>
          <w:lang w:val="fr-FR"/>
        </w:rPr>
        <w:t xml:space="preserve">Point blanc sur fond noir </w:t>
      </w:r>
      <w:r w:rsidR="00701AD5">
        <w:rPr>
          <w:lang w:val="fr-FR"/>
        </w:rPr>
        <w:t>(spatiale) ou idéogrammes chinois (visuel)</w:t>
      </w:r>
    </w:p>
    <w:p w14:paraId="40717382" w14:textId="2B26C978" w:rsidR="003B1B25" w:rsidRDefault="0010201B" w:rsidP="00DB4D6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Deuxième tache</w:t>
      </w:r>
      <w:r w:rsidR="00F61FDD">
        <w:rPr>
          <w:lang w:val="fr-FR"/>
        </w:rPr>
        <w:t xml:space="preserve">, tache concurrente </w:t>
      </w:r>
      <w:r w:rsidR="003B1B25">
        <w:rPr>
          <w:lang w:val="fr-FR"/>
        </w:rPr>
        <w:t xml:space="preserve">: </w:t>
      </w:r>
    </w:p>
    <w:p w14:paraId="11AE7156" w14:textId="42494E3D" w:rsidR="003B1B25" w:rsidRDefault="003B1B25" w:rsidP="003B1B25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Repérer le point ayant une autre couleur à l’écran -&gt; traitement visuel </w:t>
      </w:r>
    </w:p>
    <w:p w14:paraId="1D282622" w14:textId="114B489D" w:rsidR="003B1B25" w:rsidRDefault="003B1B25" w:rsidP="003B1B25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Repérer le point allant dans une autre direction que les autres -&gt; Traitement spatial</w:t>
      </w:r>
    </w:p>
    <w:p w14:paraId="102D6955" w14:textId="77C91D09" w:rsidR="003B1B25" w:rsidRDefault="0010201B" w:rsidP="003B1B25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Aucune autre tâche -&gt; Contrôle</w:t>
      </w:r>
    </w:p>
    <w:p w14:paraId="796BCC97" w14:textId="132A3F71" w:rsidR="0010201B" w:rsidRDefault="0010201B" w:rsidP="0010201B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56D09F60" w14:textId="190FDBD4" w:rsidR="0010201B" w:rsidRDefault="006B7907" w:rsidP="0010201B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Avec les point blanc (spatial) + point en mouvement (spatial) -&gt; </w:t>
      </w:r>
      <w:r w:rsidR="002E5724">
        <w:rPr>
          <w:lang w:val="fr-FR"/>
        </w:rPr>
        <w:t>moins bon score que contrôle</w:t>
      </w:r>
    </w:p>
    <w:p w14:paraId="10711D26" w14:textId="1A85374F" w:rsidR="002E5724" w:rsidRDefault="002E5724" w:rsidP="0010201B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Avec </w:t>
      </w:r>
      <w:r w:rsidR="00F61FDD">
        <w:rPr>
          <w:lang w:val="fr-FR"/>
        </w:rPr>
        <w:t>les idéogrammes</w:t>
      </w:r>
      <w:r>
        <w:rPr>
          <w:lang w:val="fr-FR"/>
        </w:rPr>
        <w:t xml:space="preserve"> (visuel) + Point de couleur (visuel) -&gt; </w:t>
      </w:r>
      <w:r w:rsidR="00F61FDD">
        <w:rPr>
          <w:lang w:val="fr-FR"/>
        </w:rPr>
        <w:t xml:space="preserve">Impact fort sur la rétention des idéogrammes </w:t>
      </w:r>
    </w:p>
    <w:p w14:paraId="23A9B939" w14:textId="1B5470F9" w:rsidR="00F61FDD" w:rsidRDefault="00F61FDD" w:rsidP="0010201B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Idéogramme (visuel) + point en mouvement (spatial) -&gt; Impact faible</w:t>
      </w:r>
    </w:p>
    <w:p w14:paraId="117ECC10" w14:textId="0E143A20" w:rsidR="00F61FDD" w:rsidRPr="009B3F9E" w:rsidRDefault="00D927DD" w:rsidP="00D927D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-&gt; Dissociation double entre mémoire à court terme visuel et mémoire à court terme spatial </w:t>
      </w:r>
    </w:p>
    <w:p w14:paraId="1A6E53E2" w14:textId="30ED2AF3" w:rsidR="003927D9" w:rsidRDefault="003927D9" w:rsidP="00FA7200">
      <w:pPr>
        <w:pStyle w:val="Heading2"/>
        <w:rPr>
          <w:lang w:val="fr-FR"/>
        </w:rPr>
      </w:pPr>
      <w:r w:rsidRPr="004B7DE7">
        <w:rPr>
          <w:lang w:val="fr-FR"/>
        </w:rPr>
        <w:t xml:space="preserve">Le buffer épisodique </w:t>
      </w:r>
    </w:p>
    <w:p w14:paraId="15957FFA" w14:textId="51F19B24" w:rsidR="00832A2D" w:rsidRDefault="00875325" w:rsidP="00832A2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</w:t>
      </w:r>
      <w:r w:rsidR="00D30628">
        <w:rPr>
          <w:lang w:val="fr-FR"/>
        </w:rPr>
        <w:t xml:space="preserve">Modèle de Baddeley &amp; Hitch presque 50 ans </w:t>
      </w:r>
      <w:r w:rsidR="0042644D">
        <w:rPr>
          <w:lang w:val="fr-FR"/>
        </w:rPr>
        <w:t xml:space="preserve">== Modèle de base pour la mémoire de travail </w:t>
      </w:r>
    </w:p>
    <w:p w14:paraId="364AD12B" w14:textId="67D8F4E4" w:rsidR="00D30628" w:rsidRDefault="0042644D" w:rsidP="00832A2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Interprète bien certain cas clinique</w:t>
      </w:r>
    </w:p>
    <w:p w14:paraId="0937C43F" w14:textId="5488BDD0" w:rsidR="0042644D" w:rsidRDefault="0042644D" w:rsidP="00832A2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Autre modèle de Baddeley :</w:t>
      </w:r>
    </w:p>
    <w:p w14:paraId="09948C70" w14:textId="32A1BD63" w:rsidR="00A5542F" w:rsidRDefault="0042644D" w:rsidP="0042644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Exécutif central</w:t>
      </w:r>
    </w:p>
    <w:p w14:paraId="01EB5F8D" w14:textId="059B283B" w:rsidR="00A5542F" w:rsidRPr="000A1967" w:rsidRDefault="00A5542F" w:rsidP="00434E9C">
      <w:pPr>
        <w:pStyle w:val="ListParagraph"/>
        <w:numPr>
          <w:ilvl w:val="1"/>
          <w:numId w:val="3"/>
        </w:numPr>
        <w:rPr>
          <w:b/>
          <w:bCs/>
          <w:lang w:val="fr-FR"/>
        </w:rPr>
      </w:pPr>
      <w:r w:rsidRPr="000A1967">
        <w:rPr>
          <w:b/>
          <w:bCs/>
          <w:lang w:val="fr-FR"/>
        </w:rPr>
        <w:t xml:space="preserve">Odeur + tactile ? </w:t>
      </w:r>
    </w:p>
    <w:p w14:paraId="79014281" w14:textId="7A7D86AB" w:rsidR="00A5542F" w:rsidRDefault="00A5542F" w:rsidP="0042644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B</w:t>
      </w:r>
      <w:r w:rsidR="0042644D">
        <w:rPr>
          <w:lang w:val="fr-FR"/>
        </w:rPr>
        <w:t>oucle phono</w:t>
      </w:r>
    </w:p>
    <w:p w14:paraId="1CE6C927" w14:textId="5BF2786B" w:rsidR="0042644D" w:rsidRDefault="00A633A4" w:rsidP="00A5542F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Parole + </w:t>
      </w:r>
    </w:p>
    <w:p w14:paraId="00028488" w14:textId="11837F34" w:rsidR="00A633A4" w:rsidRPr="000A1967" w:rsidRDefault="00A633A4" w:rsidP="00A5542F">
      <w:pPr>
        <w:pStyle w:val="ListParagraph"/>
        <w:numPr>
          <w:ilvl w:val="2"/>
          <w:numId w:val="3"/>
        </w:numPr>
        <w:rPr>
          <w:b/>
          <w:bCs/>
          <w:lang w:val="fr-FR"/>
        </w:rPr>
      </w:pPr>
      <w:r w:rsidRPr="000A1967">
        <w:rPr>
          <w:b/>
          <w:bCs/>
          <w:lang w:val="fr-FR"/>
        </w:rPr>
        <w:t>Musique et son environnementaux (écoute inattentive)</w:t>
      </w:r>
    </w:p>
    <w:p w14:paraId="7CB3A675" w14:textId="4186BADF" w:rsidR="00A633A4" w:rsidRPr="000A1967" w:rsidRDefault="000A1967" w:rsidP="00A5542F">
      <w:pPr>
        <w:pStyle w:val="ListParagraph"/>
        <w:numPr>
          <w:ilvl w:val="2"/>
          <w:numId w:val="3"/>
        </w:numPr>
        <w:rPr>
          <w:b/>
          <w:bCs/>
          <w:lang w:val="fr-FR"/>
        </w:rPr>
      </w:pPr>
      <w:r w:rsidRPr="000A1967">
        <w:rPr>
          <w:b/>
          <w:bCs/>
          <w:lang w:val="fr-FR"/>
        </w:rPr>
        <w:t>Certaine info visuelle</w:t>
      </w:r>
      <w:r w:rsidR="00A633A4" w:rsidRPr="000A1967">
        <w:rPr>
          <w:b/>
          <w:bCs/>
          <w:lang w:val="fr-FR"/>
        </w:rPr>
        <w:t xml:space="preserve"> </w:t>
      </w:r>
      <w:r w:rsidR="009C5AF7" w:rsidRPr="000A1967">
        <w:rPr>
          <w:b/>
          <w:bCs/>
          <w:lang w:val="fr-FR"/>
        </w:rPr>
        <w:t>lié au langage (langage des signes, lecture des lèvres)</w:t>
      </w:r>
    </w:p>
    <w:p w14:paraId="0018E8FC" w14:textId="5C9E5BA9" w:rsidR="004B5970" w:rsidRDefault="004B5970" w:rsidP="0042644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Type d’information du calepin visuo-spatial :</w:t>
      </w:r>
    </w:p>
    <w:p w14:paraId="422F4F1E" w14:textId="6CEC1143" w:rsidR="004B5970" w:rsidRDefault="004B5970" w:rsidP="004B5970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Visuel + Spatiale </w:t>
      </w:r>
    </w:p>
    <w:p w14:paraId="375F30E0" w14:textId="730D6A9D" w:rsidR="004B5970" w:rsidRDefault="004B5970" w:rsidP="004B5970">
      <w:pPr>
        <w:pStyle w:val="ListParagraph"/>
        <w:numPr>
          <w:ilvl w:val="2"/>
          <w:numId w:val="3"/>
        </w:numPr>
        <w:rPr>
          <w:lang w:val="fr-FR"/>
        </w:rPr>
      </w:pPr>
      <w:r w:rsidRPr="000A1967">
        <w:rPr>
          <w:b/>
          <w:bCs/>
          <w:lang w:val="fr-FR"/>
        </w:rPr>
        <w:t>Haptique</w:t>
      </w:r>
      <w:r>
        <w:rPr>
          <w:lang w:val="fr-FR"/>
        </w:rPr>
        <w:t xml:space="preserve"> == position des objets dans l’espace </w:t>
      </w:r>
    </w:p>
    <w:p w14:paraId="64BFF6CE" w14:textId="28425342" w:rsidR="003427FB" w:rsidRDefault="003427FB" w:rsidP="003427FB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Ex : Chaise, on ne la </w:t>
      </w:r>
      <w:r w:rsidR="000A1967">
        <w:rPr>
          <w:lang w:val="fr-FR"/>
        </w:rPr>
        <w:t>voit</w:t>
      </w:r>
      <w:r>
        <w:rPr>
          <w:lang w:val="fr-FR"/>
        </w:rPr>
        <w:t xml:space="preserve"> pas mais on sait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elle est </w:t>
      </w:r>
      <w:r w:rsidR="00A5542F">
        <w:rPr>
          <w:lang w:val="fr-FR"/>
        </w:rPr>
        <w:t>par les points de contact avec celle-ci</w:t>
      </w:r>
    </w:p>
    <w:p w14:paraId="564F3FAE" w14:textId="21679DC8" w:rsidR="00A5542F" w:rsidRDefault="009C5AF7" w:rsidP="00A5542F">
      <w:pPr>
        <w:pStyle w:val="ListParagraph"/>
        <w:numPr>
          <w:ilvl w:val="1"/>
          <w:numId w:val="3"/>
        </w:numPr>
        <w:rPr>
          <w:b/>
          <w:bCs/>
          <w:lang w:val="fr-FR"/>
        </w:rPr>
      </w:pPr>
      <w:r w:rsidRPr="009C5AF7">
        <w:rPr>
          <w:b/>
          <w:bCs/>
          <w:lang w:val="fr-FR"/>
        </w:rPr>
        <w:t xml:space="preserve">Buffer épisodique </w:t>
      </w:r>
    </w:p>
    <w:p w14:paraId="1F1CD880" w14:textId="4DA5DB78" w:rsidR="009C5AF7" w:rsidRPr="00B82B17" w:rsidRDefault="00B82B17" w:rsidP="009C5AF7">
      <w:pPr>
        <w:pStyle w:val="ListParagraph"/>
        <w:numPr>
          <w:ilvl w:val="2"/>
          <w:numId w:val="3"/>
        </w:numPr>
        <w:rPr>
          <w:b/>
          <w:bCs/>
          <w:lang w:val="fr-FR"/>
        </w:rPr>
      </w:pPr>
      <w:r>
        <w:rPr>
          <w:lang w:val="fr-FR"/>
        </w:rPr>
        <w:t>Centralise les infos venant des différents stock</w:t>
      </w:r>
      <w:r w:rsidR="006C213A">
        <w:rPr>
          <w:lang w:val="fr-FR"/>
        </w:rPr>
        <w:t>s</w:t>
      </w:r>
      <w:r>
        <w:rPr>
          <w:lang w:val="fr-FR"/>
        </w:rPr>
        <w:t xml:space="preserve"> et de la mémoire à long terme </w:t>
      </w:r>
    </w:p>
    <w:p w14:paraId="1919F643" w14:textId="6EE1676D" w:rsidR="00B82B17" w:rsidRDefault="006C213A" w:rsidP="009C5AF7">
      <w:pPr>
        <w:pStyle w:val="ListParagraph"/>
        <w:numPr>
          <w:ilvl w:val="2"/>
          <w:numId w:val="3"/>
        </w:numPr>
        <w:rPr>
          <w:lang w:val="fr-FR"/>
        </w:rPr>
      </w:pPr>
      <w:r w:rsidRPr="006C213A">
        <w:rPr>
          <w:lang w:val="fr-FR"/>
        </w:rPr>
        <w:t>Intégré</w:t>
      </w:r>
      <w:r w:rsidR="00B82B17" w:rsidRPr="006C213A">
        <w:rPr>
          <w:lang w:val="fr-FR"/>
        </w:rPr>
        <w:t xml:space="preserve"> les info</w:t>
      </w:r>
      <w:r>
        <w:rPr>
          <w:lang w:val="fr-FR"/>
        </w:rPr>
        <w:t>s</w:t>
      </w:r>
      <w:r w:rsidR="00B82B17" w:rsidRPr="006C213A">
        <w:rPr>
          <w:lang w:val="fr-FR"/>
        </w:rPr>
        <w:t xml:space="preserve"> et donne notre perception </w:t>
      </w:r>
      <w:r w:rsidRPr="006C213A">
        <w:rPr>
          <w:lang w:val="fr-FR"/>
        </w:rPr>
        <w:t>consciente</w:t>
      </w:r>
      <w:r w:rsidR="00B82B17" w:rsidRPr="006C213A">
        <w:rPr>
          <w:lang w:val="fr-FR"/>
        </w:rPr>
        <w:t xml:space="preserve"> </w:t>
      </w:r>
    </w:p>
    <w:p w14:paraId="5849C2D2" w14:textId="23A8F17E" w:rsidR="006C213A" w:rsidRDefault="006C213A" w:rsidP="006C213A">
      <w:pPr>
        <w:pStyle w:val="ListParagraph"/>
        <w:numPr>
          <w:ilvl w:val="0"/>
          <w:numId w:val="3"/>
        </w:numPr>
        <w:rPr>
          <w:lang w:val="fr-FR"/>
        </w:rPr>
      </w:pPr>
      <w:commentRangeStart w:id="9"/>
      <w:commentRangeStart w:id="10"/>
      <w:r>
        <w:rPr>
          <w:lang w:val="fr-FR"/>
        </w:rPr>
        <w:lastRenderedPageBreak/>
        <w:t>Modèle de Cowan </w:t>
      </w:r>
      <w:commentRangeEnd w:id="9"/>
      <w:r w:rsidR="00002DEF">
        <w:rPr>
          <w:rStyle w:val="CommentReference"/>
        </w:rPr>
        <w:commentReference w:id="9"/>
      </w:r>
      <w:commentRangeEnd w:id="10"/>
      <w:r w:rsidR="00DC0A86">
        <w:rPr>
          <w:rStyle w:val="CommentReference"/>
        </w:rPr>
        <w:commentReference w:id="10"/>
      </w:r>
      <w:r>
        <w:rPr>
          <w:lang w:val="fr-FR"/>
        </w:rPr>
        <w:t xml:space="preserve">: </w:t>
      </w:r>
      <w:r w:rsidR="00650F2A">
        <w:rPr>
          <w:lang w:val="fr-FR"/>
        </w:rPr>
        <w:t>concurrent</w:t>
      </w:r>
      <w:r>
        <w:rPr>
          <w:lang w:val="fr-FR"/>
        </w:rPr>
        <w:t xml:space="preserve"> de Baddeley</w:t>
      </w:r>
    </w:p>
    <w:p w14:paraId="23452DCA" w14:textId="2682E8A5" w:rsidR="00F338C9" w:rsidRDefault="00F338C9" w:rsidP="00F338C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Proche de l’</w:t>
      </w:r>
      <w:proofErr w:type="spellStart"/>
      <w:r>
        <w:rPr>
          <w:lang w:val="fr-FR"/>
        </w:rPr>
        <w:t>associasonisme</w:t>
      </w:r>
      <w:proofErr w:type="spellEnd"/>
    </w:p>
    <w:p w14:paraId="2489C677" w14:textId="7C460BDF" w:rsidR="006C213A" w:rsidRDefault="00650F2A" w:rsidP="006C213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Mémoire de travail n’est pas un stock séparé de la mémoire à long terme </w:t>
      </w:r>
    </w:p>
    <w:p w14:paraId="264274C8" w14:textId="2073F25C" w:rsidR="00650F2A" w:rsidRDefault="00650F2A" w:rsidP="006C213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Mais un stock </w:t>
      </w:r>
      <w:r w:rsidR="004D3BA1">
        <w:rPr>
          <w:lang w:val="fr-FR"/>
        </w:rPr>
        <w:t xml:space="preserve">réactivé </w:t>
      </w:r>
      <w:r>
        <w:rPr>
          <w:lang w:val="fr-FR"/>
        </w:rPr>
        <w:t>de la MLT</w:t>
      </w:r>
    </w:p>
    <w:p w14:paraId="1B256C4C" w14:textId="05F2D02F" w:rsidR="00A8607F" w:rsidRDefault="00A8607F" w:rsidP="006C213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MLT inactive -&gt; MLT pré</w:t>
      </w:r>
      <w:r w:rsidR="00F41B5E">
        <w:rPr>
          <w:lang w:val="fr-FR"/>
        </w:rPr>
        <w:t>-</w:t>
      </w:r>
      <w:r>
        <w:rPr>
          <w:lang w:val="fr-FR"/>
        </w:rPr>
        <w:t xml:space="preserve">activée par des indices de récupération </w:t>
      </w:r>
    </w:p>
    <w:p w14:paraId="16E3FAA1" w14:textId="3F2EEACF" w:rsidR="002E5075" w:rsidRDefault="005D2944" w:rsidP="006C213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Puis l’</w:t>
      </w:r>
      <w:r w:rsidR="00F41B5E">
        <w:rPr>
          <w:lang w:val="fr-FR"/>
        </w:rPr>
        <w:t>exécutif</w:t>
      </w:r>
      <w:r>
        <w:rPr>
          <w:lang w:val="fr-FR"/>
        </w:rPr>
        <w:t xml:space="preserve"> centrale rend les information pré</w:t>
      </w:r>
      <w:r w:rsidR="00F41B5E">
        <w:rPr>
          <w:lang w:val="fr-FR"/>
        </w:rPr>
        <w:t>-</w:t>
      </w:r>
      <w:r>
        <w:rPr>
          <w:lang w:val="fr-FR"/>
        </w:rPr>
        <w:t xml:space="preserve">activée consciente </w:t>
      </w:r>
    </w:p>
    <w:p w14:paraId="0BC334A1" w14:textId="04C105CD" w:rsidR="005D2944" w:rsidRPr="006C213A" w:rsidRDefault="005D2944" w:rsidP="005D294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Baddeley admet lui-même que </w:t>
      </w:r>
      <w:r w:rsidR="00F41B5E">
        <w:rPr>
          <w:lang w:val="fr-FR"/>
        </w:rPr>
        <w:t>son buffer = MLT pré-activée, Exécutif = exécutif</w:t>
      </w:r>
    </w:p>
    <w:p w14:paraId="0F7822A1" w14:textId="2A9FBD6F" w:rsidR="003927D9" w:rsidRDefault="003927D9" w:rsidP="00FA7200">
      <w:pPr>
        <w:pStyle w:val="Heading2"/>
        <w:rPr>
          <w:lang w:val="fr-FR"/>
        </w:rPr>
      </w:pPr>
      <w:r w:rsidRPr="004B7DE7">
        <w:rPr>
          <w:lang w:val="fr-FR"/>
        </w:rPr>
        <w:t>Mémoire de travail et contrôle cognitif</w:t>
      </w:r>
    </w:p>
    <w:p w14:paraId="4D331008" w14:textId="2F3752AB" w:rsidR="001C238E" w:rsidRDefault="001C238E" w:rsidP="00235CC1">
      <w:pPr>
        <w:pStyle w:val="ListParagraph"/>
        <w:numPr>
          <w:ilvl w:val="0"/>
          <w:numId w:val="3"/>
        </w:numPr>
        <w:rPr>
          <w:lang w:val="fr-FR"/>
        </w:rPr>
      </w:pPr>
      <w:r w:rsidRPr="00235CC1">
        <w:rPr>
          <w:lang w:val="fr-FR"/>
        </w:rPr>
        <w:t xml:space="preserve">Autre Approche de la mémoire de travail : Randall Engle </w:t>
      </w:r>
    </w:p>
    <w:p w14:paraId="786B4156" w14:textId="1D981C2E" w:rsidR="00235CC1" w:rsidRDefault="00235CC1" w:rsidP="00235CC1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273E12">
        <w:rPr>
          <w:b/>
          <w:bCs/>
          <w:lang w:val="fr-FR"/>
        </w:rPr>
        <w:t>Daneman</w:t>
      </w:r>
      <w:proofErr w:type="spellEnd"/>
      <w:r>
        <w:rPr>
          <w:lang w:val="fr-FR"/>
        </w:rPr>
        <w:t xml:space="preserve"> cherchait à mesurer </w:t>
      </w:r>
      <w:r w:rsidR="00DE3785">
        <w:rPr>
          <w:lang w:val="fr-FR"/>
        </w:rPr>
        <w:t>l’empan mnésique reflétant la capacité de stockage et la coordination entre la boucle phonologique et l’exécutif central == capacité d’utilisation de la mémoire de travail</w:t>
      </w:r>
    </w:p>
    <w:p w14:paraId="69E7C158" w14:textId="40B58536" w:rsidR="00BF3204" w:rsidRDefault="00BF3204" w:rsidP="00235CC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Exp Engle :</w:t>
      </w:r>
      <w:r w:rsidR="00A61EEF">
        <w:rPr>
          <w:lang w:val="fr-FR"/>
        </w:rPr>
        <w:t xml:space="preserve"> poursuit la démarche de </w:t>
      </w:r>
      <w:proofErr w:type="spellStart"/>
      <w:r w:rsidR="00A61EEF">
        <w:rPr>
          <w:lang w:val="fr-FR"/>
        </w:rPr>
        <w:t>Daneman</w:t>
      </w:r>
      <w:proofErr w:type="spellEnd"/>
    </w:p>
    <w:p w14:paraId="07DD101C" w14:textId="14C9E843" w:rsidR="00BF3204" w:rsidRDefault="00BF3204" w:rsidP="00BF3204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Mot + opération de calcul </w:t>
      </w:r>
      <w:r w:rsidR="00A61EEF">
        <w:rPr>
          <w:lang w:val="fr-FR"/>
        </w:rPr>
        <w:t xml:space="preserve">-&gt; rappel des mots </w:t>
      </w:r>
    </w:p>
    <w:p w14:paraId="38FB102C" w14:textId="00B54DAA" w:rsidR="00520FA1" w:rsidRDefault="00A61EEF" w:rsidP="00BF3204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Corrélation entre capacité de la MCT et différente taches tel que :</w:t>
      </w:r>
    </w:p>
    <w:p w14:paraId="46711D04" w14:textId="0E7D30CE" w:rsidR="00A61EEF" w:rsidRDefault="00A61EEF" w:rsidP="00A61EEF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Mémorisation de plusieurs liste de mot </w:t>
      </w:r>
    </w:p>
    <w:p w14:paraId="73C612B8" w14:textId="5A4EFC9F" w:rsidR="00013387" w:rsidRDefault="00013387" w:rsidP="00A61EEF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List 3 moins bien rappelé à cause de l’interférence proactive</w:t>
      </w:r>
    </w:p>
    <w:p w14:paraId="233E45D1" w14:textId="5FA9CF5B" w:rsidR="00013387" w:rsidRDefault="00013387" w:rsidP="0001338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1084D06B" w14:textId="09B0FF18" w:rsidR="00013387" w:rsidRDefault="00013387" w:rsidP="00013387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Corrélation </w:t>
      </w:r>
      <w:r w:rsidR="00540305">
        <w:rPr>
          <w:lang w:val="fr-FR"/>
        </w:rPr>
        <w:t xml:space="preserve">négative </w:t>
      </w:r>
      <w:r>
        <w:rPr>
          <w:lang w:val="fr-FR"/>
        </w:rPr>
        <w:t xml:space="preserve">capacité de travail </w:t>
      </w:r>
      <w:r w:rsidR="00540305">
        <w:rPr>
          <w:lang w:val="fr-FR"/>
        </w:rPr>
        <w:t xml:space="preserve">et interférence proactive </w:t>
      </w:r>
    </w:p>
    <w:p w14:paraId="589006C9" w14:textId="00B2489D" w:rsidR="009F5FCE" w:rsidRPr="009F5FCE" w:rsidRDefault="009F5FCE" w:rsidP="009F5FCE">
      <w:pPr>
        <w:pStyle w:val="ListParagraph"/>
        <w:numPr>
          <w:ilvl w:val="2"/>
          <w:numId w:val="3"/>
        </w:numPr>
        <w:rPr>
          <w:lang w:val="fr-FR"/>
        </w:rPr>
      </w:pPr>
      <w:r w:rsidRPr="009F5FCE">
        <w:rPr>
          <w:lang w:val="fr-FR"/>
        </w:rPr>
        <w:t xml:space="preserve">Corrélation négative capacité de travail et </w:t>
      </w:r>
      <w:r>
        <w:rPr>
          <w:lang w:val="fr-FR"/>
        </w:rPr>
        <w:t xml:space="preserve">ignorer des distracteurs </w:t>
      </w:r>
    </w:p>
    <w:p w14:paraId="6636E108" w14:textId="2847EB16" w:rsidR="00540305" w:rsidRDefault="00EA285C" w:rsidP="0095740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 </w:t>
      </w:r>
      <w:r w:rsidR="009F5FCE">
        <w:rPr>
          <w:lang w:val="fr-FR"/>
        </w:rPr>
        <w:t>-&gt; Réduction de l’interférence -&gt; inhibition</w:t>
      </w:r>
      <w:r w:rsidR="00957405">
        <w:rPr>
          <w:lang w:val="fr-FR"/>
        </w:rPr>
        <w:t xml:space="preserve"> par l’exécutif central -&gt; contrôle cognitif </w:t>
      </w:r>
    </w:p>
    <w:p w14:paraId="6A127133" w14:textId="2932AA79" w:rsidR="00957405" w:rsidRPr="00D7413D" w:rsidRDefault="00957405" w:rsidP="00957405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D7413D">
        <w:rPr>
          <w:b/>
          <w:bCs/>
          <w:lang w:val="fr-FR"/>
        </w:rPr>
        <w:t xml:space="preserve">-&gt; Rôle de l’exécutif centrale/ de l’attention ; plusieurs théories : </w:t>
      </w:r>
    </w:p>
    <w:p w14:paraId="17C2A273" w14:textId="7C7D64E6" w:rsidR="00957405" w:rsidRDefault="00957405" w:rsidP="00957405">
      <w:pPr>
        <w:pStyle w:val="ListParagraph"/>
        <w:numPr>
          <w:ilvl w:val="1"/>
          <w:numId w:val="3"/>
        </w:numPr>
        <w:rPr>
          <w:lang w:val="fr-FR"/>
        </w:rPr>
      </w:pPr>
      <w:r w:rsidRPr="00D7413D">
        <w:rPr>
          <w:b/>
          <w:bCs/>
          <w:lang w:val="fr-FR"/>
        </w:rPr>
        <w:t>Baddeley et Hitch</w:t>
      </w:r>
      <w:r w:rsidRPr="00957405">
        <w:rPr>
          <w:lang w:val="fr-FR"/>
        </w:rPr>
        <w:t> : allocation des ressources attentionne</w:t>
      </w:r>
      <w:r>
        <w:rPr>
          <w:lang w:val="fr-FR"/>
        </w:rPr>
        <w:t xml:space="preserve">lles </w:t>
      </w:r>
    </w:p>
    <w:p w14:paraId="7194BF17" w14:textId="42102DB9" w:rsidR="00957405" w:rsidRDefault="00957405" w:rsidP="00957405">
      <w:pPr>
        <w:pStyle w:val="ListParagraph"/>
        <w:numPr>
          <w:ilvl w:val="1"/>
          <w:numId w:val="3"/>
        </w:numPr>
        <w:rPr>
          <w:lang w:val="fr-FR"/>
        </w:rPr>
      </w:pPr>
      <w:r w:rsidRPr="00D7413D">
        <w:rPr>
          <w:b/>
          <w:bCs/>
          <w:lang w:val="fr-FR"/>
        </w:rPr>
        <w:t>Cowan, Baddeley</w:t>
      </w:r>
      <w:r>
        <w:rPr>
          <w:lang w:val="fr-FR"/>
        </w:rPr>
        <w:t xml:space="preserve"> : permet la focalisation de l’attention </w:t>
      </w:r>
      <w:r w:rsidR="007D561C">
        <w:rPr>
          <w:lang w:val="fr-FR"/>
        </w:rPr>
        <w:t xml:space="preserve">sur certaine </w:t>
      </w:r>
      <w:r w:rsidR="008176B3">
        <w:rPr>
          <w:lang w:val="fr-FR"/>
        </w:rPr>
        <w:t>information</w:t>
      </w:r>
      <w:r w:rsidR="007D561C">
        <w:rPr>
          <w:lang w:val="fr-FR"/>
        </w:rPr>
        <w:t xml:space="preserve"> de la mémoire à long terme </w:t>
      </w:r>
      <w:proofErr w:type="spellStart"/>
      <w:r w:rsidR="007D561C">
        <w:rPr>
          <w:lang w:val="fr-FR"/>
        </w:rPr>
        <w:t>pré</w:t>
      </w:r>
      <w:r w:rsidR="008176B3">
        <w:rPr>
          <w:lang w:val="fr-FR"/>
        </w:rPr>
        <w:t>-</w:t>
      </w:r>
      <w:r w:rsidR="007D561C">
        <w:rPr>
          <w:lang w:val="fr-FR"/>
        </w:rPr>
        <w:t>activé</w:t>
      </w:r>
      <w:proofErr w:type="spellEnd"/>
      <w:r w:rsidR="007D561C">
        <w:rPr>
          <w:lang w:val="fr-FR"/>
        </w:rPr>
        <w:t xml:space="preserve">/du buffer </w:t>
      </w:r>
      <w:r w:rsidR="007D7E72">
        <w:rPr>
          <w:lang w:val="fr-FR"/>
        </w:rPr>
        <w:t xml:space="preserve">épisodique, ce qui permet l’intégration de l’information à un tout cohérent qui correspond à notre perception consciente </w:t>
      </w:r>
    </w:p>
    <w:p w14:paraId="7DEE6DC0" w14:textId="26298845" w:rsidR="007D7E72" w:rsidRPr="00957405" w:rsidRDefault="007D7E72" w:rsidP="00957405">
      <w:pPr>
        <w:pStyle w:val="ListParagraph"/>
        <w:numPr>
          <w:ilvl w:val="1"/>
          <w:numId w:val="3"/>
        </w:numPr>
        <w:rPr>
          <w:lang w:val="fr-FR"/>
        </w:rPr>
      </w:pPr>
      <w:r w:rsidRPr="00D7413D">
        <w:rPr>
          <w:b/>
          <w:bCs/>
          <w:lang w:val="fr-FR"/>
        </w:rPr>
        <w:t>Engle</w:t>
      </w:r>
      <w:r>
        <w:rPr>
          <w:lang w:val="fr-FR"/>
        </w:rPr>
        <w:t> : Rôle de l’</w:t>
      </w:r>
      <w:proofErr w:type="spellStart"/>
      <w:r>
        <w:rPr>
          <w:lang w:val="fr-FR"/>
        </w:rPr>
        <w:t>executif</w:t>
      </w:r>
      <w:proofErr w:type="spellEnd"/>
      <w:r>
        <w:rPr>
          <w:lang w:val="fr-FR"/>
        </w:rPr>
        <w:t xml:space="preserve"> central dans l’inhibition des sources d’interférence, ce qui le replace dans le cadre plus large du contrôle cognitif.</w:t>
      </w:r>
    </w:p>
    <w:p w14:paraId="47B4BD2B" w14:textId="57217C54" w:rsidR="00F04719" w:rsidRDefault="00F36978" w:rsidP="00FA7200">
      <w:pPr>
        <w:pStyle w:val="Heading2"/>
        <w:rPr>
          <w:lang w:val="fr-FR"/>
        </w:rPr>
      </w:pPr>
      <w:r w:rsidRPr="00F36978">
        <w:rPr>
          <w:noProof/>
          <w:lang w:val="fr-FR"/>
        </w:rPr>
        <w:drawing>
          <wp:anchor distT="0" distB="0" distL="114300" distR="114300" simplePos="0" relativeHeight="251666432" behindDoc="0" locked="0" layoutInCell="1" allowOverlap="1" wp14:anchorId="2294DAB9" wp14:editId="4405ABDD">
            <wp:simplePos x="0" y="0"/>
            <wp:positionH relativeFrom="column">
              <wp:posOffset>5115560</wp:posOffset>
            </wp:positionH>
            <wp:positionV relativeFrom="paragraph">
              <wp:posOffset>312420</wp:posOffset>
            </wp:positionV>
            <wp:extent cx="2199640" cy="17875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719" w:rsidRPr="004B7DE7">
        <w:rPr>
          <w:lang w:val="fr-FR"/>
        </w:rPr>
        <w:t>Mémoire de travail et cerveau I</w:t>
      </w:r>
    </w:p>
    <w:p w14:paraId="27504317" w14:textId="664DDC16" w:rsidR="00522950" w:rsidRDefault="005D5FC7" w:rsidP="00522950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Neurobiologie</w:t>
      </w:r>
      <w:r w:rsidR="00522950">
        <w:rPr>
          <w:lang w:val="fr-FR"/>
        </w:rPr>
        <w:t xml:space="preserve"> de la MCT : </w:t>
      </w:r>
    </w:p>
    <w:p w14:paraId="78EAA683" w14:textId="6E25CF05" w:rsidR="00522950" w:rsidRDefault="004D04C3" w:rsidP="00522950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</w:t>
      </w:r>
      <w:r w:rsidRPr="00522950">
        <w:rPr>
          <w:vertAlign w:val="superscript"/>
          <w:lang w:val="fr-FR"/>
        </w:rPr>
        <w:t>er</w:t>
      </w:r>
      <w:r>
        <w:rPr>
          <w:lang w:val="fr-FR"/>
        </w:rPr>
        <w:t>s travaux</w:t>
      </w:r>
      <w:r w:rsidR="00522950">
        <w:rPr>
          <w:lang w:val="fr-FR"/>
        </w:rPr>
        <w:t xml:space="preserve"> </w:t>
      </w:r>
      <w:r w:rsidR="00FC4F27">
        <w:rPr>
          <w:lang w:val="fr-FR"/>
        </w:rPr>
        <w:t>en 1990 : Tomographie par émission de positron</w:t>
      </w:r>
    </w:p>
    <w:p w14:paraId="37C9C703" w14:textId="7DB2000B" w:rsidR="00FC4F27" w:rsidRDefault="00FC4F27" w:rsidP="00FC4F2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Boucle phonologique </w:t>
      </w:r>
    </w:p>
    <w:p w14:paraId="6D94D897" w14:textId="73020EF3" w:rsidR="00FC4F27" w:rsidRDefault="00FC4F27" w:rsidP="00FC4F2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Matrice de 4 </w:t>
      </w:r>
      <w:r w:rsidR="004D04C3">
        <w:rPr>
          <w:lang w:val="fr-FR"/>
        </w:rPr>
        <w:t>lettres</w:t>
      </w:r>
      <w:r>
        <w:rPr>
          <w:lang w:val="fr-FR"/>
        </w:rPr>
        <w:t xml:space="preserve"> avec une croix de fixation </w:t>
      </w:r>
    </w:p>
    <w:p w14:paraId="560938A8" w14:textId="747FEB27" w:rsidR="00A46F66" w:rsidRDefault="00A46F66" w:rsidP="00FC4F2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Puis indiquer si la nouvelle lettre seule était dans la matrice</w:t>
      </w:r>
    </w:p>
    <w:p w14:paraId="69A0D1E9" w14:textId="68FE38F1" w:rsidR="002046FD" w:rsidRDefault="00F36978" w:rsidP="00FC4F2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Voir image </w:t>
      </w:r>
    </w:p>
    <w:p w14:paraId="0CEDFB23" w14:textId="2AFAB9B1" w:rsidR="00F36978" w:rsidRDefault="00F36978" w:rsidP="00FC4F2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Résultat :</w:t>
      </w:r>
    </w:p>
    <w:p w14:paraId="4684B8ED" w14:textId="2FA12366" w:rsidR="00F36978" w:rsidRDefault="004D04C3" w:rsidP="00F36978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Régions liées</w:t>
      </w:r>
      <w:r w:rsidR="005D5FC7">
        <w:rPr>
          <w:lang w:val="fr-FR"/>
        </w:rPr>
        <w:t xml:space="preserve"> à la boucle phono == Hémisphère gauche</w:t>
      </w:r>
    </w:p>
    <w:p w14:paraId="4E3DCCE3" w14:textId="51B71555" w:rsidR="005D5FC7" w:rsidRPr="00C91A48" w:rsidRDefault="005D5FC7" w:rsidP="00F36978">
      <w:pPr>
        <w:pStyle w:val="ListParagraph"/>
        <w:numPr>
          <w:ilvl w:val="2"/>
          <w:numId w:val="3"/>
        </w:numPr>
        <w:rPr>
          <w:b/>
          <w:bCs/>
          <w:lang w:val="fr-FR"/>
        </w:rPr>
      </w:pPr>
      <w:r w:rsidRPr="00C91A48">
        <w:rPr>
          <w:b/>
          <w:bCs/>
          <w:lang w:val="fr-FR"/>
        </w:rPr>
        <w:t xml:space="preserve">Cortex auditif + Aire de Broca (prod. De la parole) </w:t>
      </w:r>
    </w:p>
    <w:p w14:paraId="35F2CA03" w14:textId="77BA47C0" w:rsidR="003C7DA7" w:rsidRDefault="00113383" w:rsidP="00F36978">
      <w:pPr>
        <w:pStyle w:val="ListParagraph"/>
        <w:numPr>
          <w:ilvl w:val="2"/>
          <w:numId w:val="3"/>
        </w:numPr>
        <w:rPr>
          <w:lang w:val="fr-FR"/>
        </w:rPr>
      </w:pPr>
      <w:r w:rsidRPr="00113383">
        <w:rPr>
          <w:noProof/>
          <w:lang w:val="fr-FR"/>
        </w:rPr>
        <w:drawing>
          <wp:anchor distT="0" distB="0" distL="114300" distR="114300" simplePos="0" relativeHeight="251668480" behindDoc="0" locked="0" layoutInCell="1" allowOverlap="1" wp14:anchorId="2D2C1A93" wp14:editId="405F83D7">
            <wp:simplePos x="0" y="0"/>
            <wp:positionH relativeFrom="page">
              <wp:align>right</wp:align>
            </wp:positionH>
            <wp:positionV relativeFrom="paragraph">
              <wp:posOffset>-114935</wp:posOffset>
            </wp:positionV>
            <wp:extent cx="3408045" cy="1787525"/>
            <wp:effectExtent l="0" t="0" r="1905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DA7">
        <w:rPr>
          <w:lang w:val="fr-FR"/>
        </w:rPr>
        <w:t xml:space="preserve">-&gt; Forme d’articulation subvocal </w:t>
      </w:r>
    </w:p>
    <w:p w14:paraId="30A0A6BA" w14:textId="286948F3" w:rsidR="003C7DA7" w:rsidRDefault="003C7DA7" w:rsidP="003C7DA7">
      <w:pPr>
        <w:pStyle w:val="ListParagraph"/>
        <w:numPr>
          <w:ilvl w:val="0"/>
          <w:numId w:val="3"/>
        </w:numPr>
      </w:pPr>
      <w:r w:rsidRPr="003C7DA7">
        <w:t xml:space="preserve">Same pour </w:t>
      </w:r>
      <w:r w:rsidR="004D04C3" w:rsidRPr="003C7DA7">
        <w:t>capelin</w:t>
      </w:r>
      <w:r w:rsidRPr="003C7DA7">
        <w:t xml:space="preserve"> visuo-</w:t>
      </w:r>
      <w:r w:rsidR="004D04C3" w:rsidRPr="003C7DA7">
        <w:t>s</w:t>
      </w:r>
      <w:r w:rsidR="004D04C3">
        <w:t>patial</w:t>
      </w:r>
      <w:r>
        <w:t>:</w:t>
      </w:r>
    </w:p>
    <w:p w14:paraId="43ED96AC" w14:textId="76374B38" w:rsidR="003C7DA7" w:rsidRDefault="003C7DA7" w:rsidP="003C7DA7">
      <w:pPr>
        <w:pStyle w:val="ListParagraph"/>
        <w:numPr>
          <w:ilvl w:val="1"/>
          <w:numId w:val="3"/>
        </w:numPr>
        <w:rPr>
          <w:lang w:val="fr-FR"/>
        </w:rPr>
      </w:pPr>
      <w:r w:rsidRPr="00C2717D">
        <w:rPr>
          <w:lang w:val="fr-FR"/>
        </w:rPr>
        <w:t xml:space="preserve">Stimulus non </w:t>
      </w:r>
      <w:r w:rsidR="004D04C3" w:rsidRPr="00C2717D">
        <w:rPr>
          <w:lang w:val="fr-FR"/>
        </w:rPr>
        <w:t>verbalisable</w:t>
      </w:r>
      <w:r w:rsidRPr="00C2717D">
        <w:rPr>
          <w:lang w:val="fr-FR"/>
        </w:rPr>
        <w:t xml:space="preserve"> </w:t>
      </w:r>
      <w:r w:rsidR="00C2717D" w:rsidRPr="00C2717D">
        <w:rPr>
          <w:lang w:val="fr-FR"/>
        </w:rPr>
        <w:t>(pas d</w:t>
      </w:r>
      <w:r w:rsidR="00C2717D">
        <w:rPr>
          <w:lang w:val="fr-FR"/>
        </w:rPr>
        <w:t>es lettre</w:t>
      </w:r>
      <w:r w:rsidR="00653C55">
        <w:rPr>
          <w:lang w:val="fr-FR"/>
        </w:rPr>
        <w:t>s</w:t>
      </w:r>
      <w:r w:rsidR="00C2717D">
        <w:rPr>
          <w:lang w:val="fr-FR"/>
        </w:rPr>
        <w:t>, des dessins)</w:t>
      </w:r>
    </w:p>
    <w:p w14:paraId="4D76F076" w14:textId="2B51A8F2" w:rsidR="00113383" w:rsidRDefault="00113383" w:rsidP="003C7DA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Voir image également pour les conditions </w:t>
      </w:r>
    </w:p>
    <w:p w14:paraId="76CB1D95" w14:textId="5D1C2EAE" w:rsidR="00113383" w:rsidRDefault="00113383" w:rsidP="003C7DA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1D37B21D" w14:textId="102542BE" w:rsidR="00113383" w:rsidRPr="004D04C3" w:rsidRDefault="004D04C3" w:rsidP="00113383">
      <w:pPr>
        <w:pStyle w:val="ListParagraph"/>
        <w:numPr>
          <w:ilvl w:val="2"/>
          <w:numId w:val="3"/>
        </w:numPr>
        <w:rPr>
          <w:b/>
          <w:bCs/>
          <w:lang w:val="fr-FR"/>
        </w:rPr>
      </w:pPr>
      <w:r w:rsidRPr="004D04C3">
        <w:rPr>
          <w:b/>
          <w:bCs/>
          <w:lang w:val="fr-FR"/>
        </w:rPr>
        <w:t>Hémisphère</w:t>
      </w:r>
      <w:r w:rsidR="00C91A48" w:rsidRPr="004D04C3">
        <w:rPr>
          <w:b/>
          <w:bCs/>
          <w:lang w:val="fr-FR"/>
        </w:rPr>
        <w:t xml:space="preserve"> droit </w:t>
      </w:r>
    </w:p>
    <w:p w14:paraId="73D1752D" w14:textId="4CC19C84" w:rsidR="00C91A48" w:rsidRPr="004D04C3" w:rsidRDefault="00C91A48" w:rsidP="00113383">
      <w:pPr>
        <w:pStyle w:val="ListParagraph"/>
        <w:numPr>
          <w:ilvl w:val="2"/>
          <w:numId w:val="3"/>
        </w:numPr>
        <w:rPr>
          <w:b/>
          <w:bCs/>
          <w:lang w:val="fr-FR"/>
        </w:rPr>
      </w:pPr>
      <w:r w:rsidRPr="004D04C3">
        <w:rPr>
          <w:b/>
          <w:bCs/>
          <w:lang w:val="fr-FR"/>
        </w:rPr>
        <w:t xml:space="preserve">Voie dorsale (perception de l’espace) </w:t>
      </w:r>
    </w:p>
    <w:p w14:paraId="3A9E5450" w14:textId="7D62B577" w:rsidR="00C91A48" w:rsidRDefault="00C91A48" w:rsidP="00113383">
      <w:pPr>
        <w:pStyle w:val="ListParagraph"/>
        <w:numPr>
          <w:ilvl w:val="2"/>
          <w:numId w:val="3"/>
        </w:numPr>
        <w:rPr>
          <w:b/>
          <w:bCs/>
          <w:lang w:val="fr-FR"/>
        </w:rPr>
      </w:pPr>
      <w:r w:rsidRPr="004D04C3">
        <w:rPr>
          <w:b/>
          <w:bCs/>
          <w:lang w:val="fr-FR"/>
        </w:rPr>
        <w:t>Voie ventrale (perception des objets)</w:t>
      </w:r>
    </w:p>
    <w:p w14:paraId="4ED88593" w14:textId="44F34619" w:rsidR="00D30744" w:rsidRPr="004D04C3" w:rsidRDefault="00D30744" w:rsidP="00D30744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-&gt; Réactivation des souvenirs </w:t>
      </w:r>
    </w:p>
    <w:p w14:paraId="3ADDF2A9" w14:textId="0B630DA9" w:rsidR="00F04719" w:rsidRDefault="00F04719" w:rsidP="00FA7200">
      <w:pPr>
        <w:pStyle w:val="Heading2"/>
        <w:rPr>
          <w:lang w:val="fr-FR"/>
        </w:rPr>
      </w:pPr>
      <w:r w:rsidRPr="004B7DE7">
        <w:rPr>
          <w:lang w:val="fr-FR"/>
        </w:rPr>
        <w:lastRenderedPageBreak/>
        <w:t>Mémoire de travail et cerveau</w:t>
      </w:r>
      <w:r w:rsidR="009C577E">
        <w:rPr>
          <w:lang w:val="fr-FR"/>
        </w:rPr>
        <w:t xml:space="preserve"> II </w:t>
      </w:r>
    </w:p>
    <w:p w14:paraId="720FD167" w14:textId="71D552E1" w:rsidR="009C577E" w:rsidRDefault="009C577E" w:rsidP="009C57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régions du cerveau appliqué dans la perception à court terme == celle impliqué dans la perception </w:t>
      </w:r>
    </w:p>
    <w:p w14:paraId="1FD971FC" w14:textId="02361293" w:rsidR="009C577E" w:rsidRDefault="009944AC" w:rsidP="009C57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MCT = </w:t>
      </w:r>
      <w:r w:rsidR="004D04C3">
        <w:rPr>
          <w:lang w:val="fr-FR"/>
        </w:rPr>
        <w:t>maintien</w:t>
      </w:r>
      <w:r>
        <w:rPr>
          <w:lang w:val="fr-FR"/>
        </w:rPr>
        <w:t xml:space="preserve"> de l’activité de ces régions </w:t>
      </w:r>
    </w:p>
    <w:p w14:paraId="3ADD3B7C" w14:textId="792BC7E8" w:rsidR="009944AC" w:rsidRDefault="004D04C3" w:rsidP="009C57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EXP :</w:t>
      </w:r>
    </w:p>
    <w:p w14:paraId="0ADC4CCA" w14:textId="187160FB" w:rsidR="00A851BD" w:rsidRDefault="00A851BD" w:rsidP="009944AC">
      <w:pPr>
        <w:pStyle w:val="ListParagraph"/>
        <w:numPr>
          <w:ilvl w:val="1"/>
          <w:numId w:val="3"/>
        </w:numPr>
        <w:rPr>
          <w:lang w:val="fr-FR"/>
        </w:rPr>
      </w:pPr>
      <w:r w:rsidRPr="00A851BD">
        <w:rPr>
          <w:lang w:val="fr-FR"/>
        </w:rPr>
        <w:t>Analyse de patterns multivoxels IRM</w:t>
      </w:r>
      <w:r>
        <w:rPr>
          <w:lang w:val="fr-FR"/>
        </w:rPr>
        <w:t xml:space="preserve"> : </w:t>
      </w:r>
    </w:p>
    <w:p w14:paraId="576F385D" w14:textId="0BDF26B3" w:rsidR="009944AC" w:rsidRDefault="009944AC" w:rsidP="00A851B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Savoir à quoi vous pensez sur la base de votre activité cérébrale</w:t>
      </w:r>
    </w:p>
    <w:p w14:paraId="122DDF5B" w14:textId="63C03831" w:rsidR="009944AC" w:rsidRDefault="009944AC" w:rsidP="00A851B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On montre des choses appartenant à différente catégorie sémantique </w:t>
      </w:r>
      <w:r w:rsidR="003423D8">
        <w:rPr>
          <w:lang w:val="fr-FR"/>
        </w:rPr>
        <w:t>(visage, lieux, objet)</w:t>
      </w:r>
    </w:p>
    <w:p w14:paraId="5C1F2117" w14:textId="6CD012C2" w:rsidR="009944AC" w:rsidRDefault="003423D8" w:rsidP="00A851B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Un classificateur </w:t>
      </w:r>
      <w:r w:rsidR="004D04C3">
        <w:rPr>
          <w:lang w:val="fr-FR"/>
        </w:rPr>
        <w:t>va</w:t>
      </w:r>
      <w:r>
        <w:rPr>
          <w:lang w:val="fr-FR"/>
        </w:rPr>
        <w:t xml:space="preserve"> apprendre </w:t>
      </w:r>
      <w:r w:rsidR="004D04C3">
        <w:rPr>
          <w:lang w:val="fr-FR"/>
        </w:rPr>
        <w:t>les patterns liés</w:t>
      </w:r>
      <w:r>
        <w:rPr>
          <w:lang w:val="fr-FR"/>
        </w:rPr>
        <w:t xml:space="preserve"> à l’objet</w:t>
      </w:r>
      <w:r w:rsidR="00971459">
        <w:rPr>
          <w:lang w:val="fr-FR"/>
        </w:rPr>
        <w:t xml:space="preserve">, le visage ou </w:t>
      </w:r>
      <w:r w:rsidR="00112D41">
        <w:rPr>
          <w:lang w:val="fr-FR"/>
        </w:rPr>
        <w:t>le lieu</w:t>
      </w:r>
      <w:r w:rsidR="00971459">
        <w:rPr>
          <w:lang w:val="fr-FR"/>
        </w:rPr>
        <w:t xml:space="preserve"> </w:t>
      </w:r>
    </w:p>
    <w:p w14:paraId="6CA9B98B" w14:textId="69D0655D" w:rsidR="00971459" w:rsidRDefault="00971459" w:rsidP="00A851B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Puis le classificateur peut indiquer ce que le sujet regarde</w:t>
      </w:r>
    </w:p>
    <w:p w14:paraId="7ACD9CA3" w14:textId="04630799" w:rsidR="00211899" w:rsidRDefault="00A851BD" w:rsidP="009944A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On fait apprendre </w:t>
      </w:r>
      <w:r w:rsidR="004D04C3">
        <w:rPr>
          <w:lang w:val="fr-FR"/>
        </w:rPr>
        <w:t>aux sujets</w:t>
      </w:r>
      <w:r>
        <w:rPr>
          <w:lang w:val="fr-FR"/>
        </w:rPr>
        <w:t xml:space="preserve"> à associer des visages avec des lieux</w:t>
      </w:r>
    </w:p>
    <w:p w14:paraId="3EE9C410" w14:textId="728F0C1C" w:rsidR="003D3163" w:rsidRDefault="003D3163" w:rsidP="009944A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Tache : on montre un visage -&gt; intervalle de rétention -&gt; stimulus lieu ou objet -&gt; Correspond ou pas à la catégorie sémantique associé au visage </w:t>
      </w:r>
    </w:p>
    <w:p w14:paraId="74D08A66" w14:textId="395A8250" w:rsidR="002337B2" w:rsidRDefault="002337B2" w:rsidP="009944A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HP : </w:t>
      </w:r>
    </w:p>
    <w:p w14:paraId="60460D3A" w14:textId="056C88E7" w:rsidR="002337B2" w:rsidRDefault="002337B2" w:rsidP="002337B2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Visage -&gt; fait se souvenir un lieu -&gt; classificateur prédit que le sujet </w:t>
      </w:r>
      <w:r w:rsidR="005F6527">
        <w:rPr>
          <w:lang w:val="fr-FR"/>
        </w:rPr>
        <w:t>percevoir</w:t>
      </w:r>
      <w:r>
        <w:rPr>
          <w:lang w:val="fr-FR"/>
        </w:rPr>
        <w:t xml:space="preserve"> un lieu </w:t>
      </w:r>
    </w:p>
    <w:p w14:paraId="46810AEB" w14:textId="784D472F" w:rsidR="002337B2" w:rsidRDefault="002337B2" w:rsidP="002337B2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oui !! </w:t>
      </w:r>
    </w:p>
    <w:p w14:paraId="47B0BBC0" w14:textId="2E20624A" w:rsidR="002337B2" w:rsidRDefault="002337B2" w:rsidP="002337B2">
      <w:pPr>
        <w:pStyle w:val="ListParagraph"/>
        <w:numPr>
          <w:ilvl w:val="0"/>
          <w:numId w:val="3"/>
        </w:numPr>
        <w:rPr>
          <w:lang w:val="fr-FR"/>
        </w:rPr>
      </w:pPr>
      <w:r w:rsidRPr="00153FA4">
        <w:rPr>
          <w:b/>
          <w:bCs/>
          <w:lang w:val="fr-FR"/>
        </w:rPr>
        <w:t>Cowan</w:t>
      </w:r>
      <w:r>
        <w:rPr>
          <w:lang w:val="fr-FR"/>
        </w:rPr>
        <w:t xml:space="preserve"> : pense que le contenue de la mémoire de travail est une </w:t>
      </w:r>
      <w:r w:rsidR="005F6527">
        <w:rPr>
          <w:lang w:val="fr-FR"/>
        </w:rPr>
        <w:t>réactivation</w:t>
      </w:r>
      <w:r>
        <w:rPr>
          <w:lang w:val="fr-FR"/>
        </w:rPr>
        <w:t xml:space="preserve"> de la mémoire à long terme </w:t>
      </w:r>
      <w:r w:rsidR="005F6527">
        <w:rPr>
          <w:lang w:val="fr-FR"/>
        </w:rPr>
        <w:t>elle-même une copie de la mémoire initiale.</w:t>
      </w:r>
    </w:p>
    <w:p w14:paraId="1D870F77" w14:textId="1DDFAFAB" w:rsidR="00F02A56" w:rsidRPr="00F02A56" w:rsidRDefault="00F02A56" w:rsidP="00F02A56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CAR ARGUMENT : </w:t>
      </w:r>
      <w:r w:rsidR="00153FA4">
        <w:rPr>
          <w:lang w:val="fr-FR"/>
        </w:rPr>
        <w:t xml:space="preserve">de neuroscience </w:t>
      </w:r>
    </w:p>
    <w:p w14:paraId="6169139B" w14:textId="6167A5D3" w:rsidR="00F02A56" w:rsidRPr="00F02A56" w:rsidRDefault="00F02A56" w:rsidP="00F02A56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I</w:t>
      </w:r>
      <w:r w:rsidRPr="00F02A56">
        <w:rPr>
          <w:lang w:val="fr-FR"/>
        </w:rPr>
        <w:t xml:space="preserve">dée que le passage de la MLT à la MCT est une réactivation du paterne de l’activité qu’il y a eu lors de la mémorisation </w:t>
      </w:r>
    </w:p>
    <w:p w14:paraId="2B677D3C" w14:textId="086AD42F" w:rsidR="00F02A56" w:rsidRDefault="00F02A56" w:rsidP="00F02A56">
      <w:pPr>
        <w:pStyle w:val="ListParagraph"/>
        <w:numPr>
          <w:ilvl w:val="1"/>
          <w:numId w:val="3"/>
        </w:numPr>
        <w:rPr>
          <w:lang w:val="fr-FR"/>
        </w:rPr>
      </w:pPr>
      <w:r w:rsidRPr="00F02A56">
        <w:rPr>
          <w:lang w:val="fr-FR"/>
        </w:rPr>
        <w:t xml:space="preserve">Ou que la répétition pour maintenir en MCT est faite pas les cortex auditif et aire de </w:t>
      </w:r>
      <w:r>
        <w:rPr>
          <w:lang w:val="fr-FR"/>
        </w:rPr>
        <w:t>Broca</w:t>
      </w:r>
    </w:p>
    <w:p w14:paraId="7A23F11E" w14:textId="0FBB5ED8" w:rsidR="00CB0C48" w:rsidRDefault="00CB0C48" w:rsidP="002337B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MAIS :</w:t>
      </w:r>
      <w:r>
        <w:rPr>
          <w:lang w:val="fr-FR"/>
        </w:rPr>
        <w:tab/>
      </w:r>
    </w:p>
    <w:p w14:paraId="22324210" w14:textId="0A7E5D3A" w:rsidR="00CB0C48" w:rsidRDefault="00CB0C48" w:rsidP="00CB0C4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Exp d’avant </w:t>
      </w:r>
    </w:p>
    <w:p w14:paraId="2CCB1E69" w14:textId="03835BF2" w:rsidR="00B47BC8" w:rsidRDefault="00B47BC8" w:rsidP="00CB0C4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Le classificateur est sensé lire la MCT</w:t>
      </w:r>
    </w:p>
    <w:p w14:paraId="5D4C5AD0" w14:textId="4964ECD6" w:rsidR="00CB0C48" w:rsidRDefault="00CB0C48" w:rsidP="00CB0C4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Si pendant l’intervalle de rétention on montre l’image d’un objet -&gt; classificateur prédit un objet</w:t>
      </w:r>
    </w:p>
    <w:p w14:paraId="788CE3ED" w14:textId="77777777" w:rsidR="007710A2" w:rsidRDefault="007710A2" w:rsidP="00CB0C4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Interprétation : </w:t>
      </w:r>
    </w:p>
    <w:p w14:paraId="3FDE9B38" w14:textId="67FA50F2" w:rsidR="007710A2" w:rsidRDefault="007710A2" w:rsidP="007710A2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Mémoire du lieu </w:t>
      </w:r>
      <w:r w:rsidR="00112D41">
        <w:rPr>
          <w:lang w:val="fr-FR"/>
        </w:rPr>
        <w:t>a</w:t>
      </w:r>
      <w:r>
        <w:rPr>
          <w:lang w:val="fr-FR"/>
        </w:rPr>
        <w:t xml:space="preserve"> été remplacé par un objet ? Alors le sujet devrait se tromper : Non </w:t>
      </w:r>
    </w:p>
    <w:p w14:paraId="181D2623" w14:textId="1D8B62DA" w:rsidR="00382F68" w:rsidRPr="00FA0016" w:rsidRDefault="003345DB" w:rsidP="00FA0016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Ne perturbe pas la performance des sujets</w:t>
      </w:r>
    </w:p>
    <w:p w14:paraId="5F250D71" w14:textId="075C0304" w:rsidR="003345DB" w:rsidRDefault="003345DB" w:rsidP="003345D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CCL : </w:t>
      </w:r>
      <w:r w:rsidR="002B4B9D">
        <w:rPr>
          <w:lang w:val="fr-FR"/>
        </w:rPr>
        <w:t xml:space="preserve"> </w:t>
      </w:r>
      <w:r w:rsidR="008A4CA7">
        <w:rPr>
          <w:lang w:val="fr-FR"/>
        </w:rPr>
        <w:t>L’idée de se souvenir d’un stimulus revient à recréer l’activité cérébrale engendrer par la perception du stimulus est une idée simple</w:t>
      </w:r>
      <w:r w:rsidR="004849EF">
        <w:rPr>
          <w:lang w:val="fr-FR"/>
        </w:rPr>
        <w:t xml:space="preserve"> </w:t>
      </w:r>
      <w:r w:rsidR="008A4CA7">
        <w:rPr>
          <w:lang w:val="fr-FR"/>
        </w:rPr>
        <w:t xml:space="preserve">et séduisante </w:t>
      </w:r>
      <w:r w:rsidR="004849EF">
        <w:rPr>
          <w:lang w:val="fr-FR"/>
        </w:rPr>
        <w:t>-&gt; il y a quelque difficulté que les recherches n’ont pas réussi à résoudre</w:t>
      </w:r>
    </w:p>
    <w:p w14:paraId="6FEC5E4F" w14:textId="16B7F15C" w:rsidR="00FA0016" w:rsidRDefault="00FA0016" w:rsidP="003345D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Certain chercheur remette en question </w:t>
      </w:r>
      <w:r w:rsidR="00822A20">
        <w:rPr>
          <w:lang w:val="fr-FR"/>
        </w:rPr>
        <w:t>certaine chose à partir des expérience</w:t>
      </w:r>
      <w:r w:rsidR="00BC67D5">
        <w:rPr>
          <w:lang w:val="fr-FR"/>
        </w:rPr>
        <w:t>s</w:t>
      </w:r>
      <w:r w:rsidR="00822A20">
        <w:rPr>
          <w:lang w:val="fr-FR"/>
        </w:rPr>
        <w:t xml:space="preserve"> ou ça ne fonctionne pas + prise en compte des critiques faite sur ce system en philosophie. :</w:t>
      </w:r>
    </w:p>
    <w:p w14:paraId="75917F9C" w14:textId="3420EF95" w:rsidR="00822A20" w:rsidRDefault="00822A20" w:rsidP="00822A20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Temporairement certaine </w:t>
      </w:r>
      <w:r w:rsidR="00BC67D5">
        <w:rPr>
          <w:lang w:val="fr-FR"/>
        </w:rPr>
        <w:t>connexion</w:t>
      </w:r>
      <w:r>
        <w:rPr>
          <w:lang w:val="fr-FR"/>
        </w:rPr>
        <w:t xml:space="preserve"> synaptique se </w:t>
      </w:r>
      <w:r w:rsidR="00BC67D5">
        <w:rPr>
          <w:lang w:val="fr-FR"/>
        </w:rPr>
        <w:t>modifierait</w:t>
      </w:r>
      <w:r>
        <w:rPr>
          <w:lang w:val="fr-FR"/>
        </w:rPr>
        <w:t xml:space="preserve"> </w:t>
      </w:r>
    </w:p>
    <w:p w14:paraId="6E9406A9" w14:textId="439E69BD" w:rsidR="004F764A" w:rsidRDefault="004F764A" w:rsidP="00822A20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Non plus un paterne mais un</w:t>
      </w:r>
      <w:r w:rsidR="000114F8">
        <w:rPr>
          <w:lang w:val="fr-FR"/>
        </w:rPr>
        <w:t>e</w:t>
      </w:r>
      <w:r>
        <w:rPr>
          <w:lang w:val="fr-FR"/>
        </w:rPr>
        <w:t xml:space="preserve"> modification des connections à l’intérieurs </w:t>
      </w:r>
    </w:p>
    <w:p w14:paraId="242F2FA6" w14:textId="3FE80897" w:rsidR="00D13D2C" w:rsidRDefault="000114F8" w:rsidP="00822A20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Car on apprend constamment, car potentialisation à long terme.</w:t>
      </w:r>
    </w:p>
    <w:p w14:paraId="202CDAA4" w14:textId="271F1FED" w:rsidR="00030B9D" w:rsidRDefault="00030B9D" w:rsidP="00FA7200">
      <w:pPr>
        <w:pStyle w:val="Heading2"/>
        <w:rPr>
          <w:lang w:val="fr-FR"/>
        </w:rPr>
      </w:pPr>
      <w:r w:rsidRPr="004B7DE7">
        <w:rPr>
          <w:lang w:val="fr-FR"/>
        </w:rPr>
        <w:t>Mémoire de travail et cerveau</w:t>
      </w:r>
      <w:r>
        <w:rPr>
          <w:lang w:val="fr-FR"/>
        </w:rPr>
        <w:t xml:space="preserve"> II</w:t>
      </w:r>
      <w:r w:rsidR="008D1287">
        <w:rPr>
          <w:lang w:val="fr-FR"/>
        </w:rPr>
        <w:t>I</w:t>
      </w:r>
    </w:p>
    <w:p w14:paraId="70188AFB" w14:textId="387E8978" w:rsidR="008D1287" w:rsidRDefault="00307CFF" w:rsidP="008D128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Quelques mots à propos de l’exécutif centrale</w:t>
      </w:r>
    </w:p>
    <w:p w14:paraId="696CA05A" w14:textId="5D78A925" w:rsidR="00307CFF" w:rsidRDefault="00307CFF" w:rsidP="008D128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Fonctions exécutives/ Contrôle cognitif == cortex préfrontal </w:t>
      </w:r>
    </w:p>
    <w:p w14:paraId="78FDCA47" w14:textId="626A0C92" w:rsidR="00307CFF" w:rsidRDefault="00307CFF" w:rsidP="00307CF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Car lésion </w:t>
      </w:r>
      <w:r w:rsidR="004B08B8">
        <w:rPr>
          <w:lang w:val="fr-FR"/>
        </w:rPr>
        <w:t>et étude de cas : Problème d’inhibition de réponses automatiques :</w:t>
      </w:r>
    </w:p>
    <w:p w14:paraId="19712378" w14:textId="21E150FB" w:rsidR="004B08B8" w:rsidRDefault="004B08B8" w:rsidP="004B08B8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Prendre le stylo du </w:t>
      </w:r>
      <w:r w:rsidR="00663725">
        <w:rPr>
          <w:lang w:val="fr-FR"/>
        </w:rPr>
        <w:t>clinicien</w:t>
      </w:r>
      <w:r>
        <w:rPr>
          <w:lang w:val="fr-FR"/>
        </w:rPr>
        <w:t xml:space="preserve"> ou se </w:t>
      </w:r>
      <w:r w:rsidR="00663725">
        <w:rPr>
          <w:lang w:val="fr-FR"/>
        </w:rPr>
        <w:t>déshabiller</w:t>
      </w:r>
      <w:r>
        <w:rPr>
          <w:lang w:val="fr-FR"/>
        </w:rPr>
        <w:t xml:space="preserve"> en public parce qu’il avait trop chaud </w:t>
      </w:r>
    </w:p>
    <w:p w14:paraId="0C7B2DC0" w14:textId="3ABB2003" w:rsidR="004B08B8" w:rsidRDefault="004B08B8" w:rsidP="004B08B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Difficultés à se décider </w:t>
      </w:r>
      <w:r w:rsidR="001651B6">
        <w:rPr>
          <w:lang w:val="fr-FR"/>
        </w:rPr>
        <w:t>-&gt; nécessite parfois d’inhiber les autres alternatives</w:t>
      </w:r>
    </w:p>
    <w:p w14:paraId="6D7E297B" w14:textId="79BB55FD" w:rsidR="004B08B8" w:rsidRDefault="004B08B8" w:rsidP="004B08B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Problèmes de planifications </w:t>
      </w:r>
    </w:p>
    <w:p w14:paraId="0EC4FDE9" w14:textId="42564CFC" w:rsidR="004A2FFE" w:rsidRPr="00047006" w:rsidRDefault="001651B6" w:rsidP="004A2FF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-&gt; Prise en charge pas un système attentionnel superviseur == </w:t>
      </w:r>
      <w:r w:rsidR="003F3695">
        <w:rPr>
          <w:lang w:val="fr-FR"/>
        </w:rPr>
        <w:t>exécutif centrale d’après Baddeley</w:t>
      </w:r>
      <w:r w:rsidR="00703086" w:rsidRPr="00047006">
        <w:rPr>
          <w:lang w:val="fr-FR"/>
        </w:rPr>
        <w:t xml:space="preserve"> </w:t>
      </w:r>
    </w:p>
    <w:p w14:paraId="7327F5B3" w14:textId="0B547AD5" w:rsidR="004A2FFE" w:rsidRDefault="00F45705" w:rsidP="00FA7200">
      <w:pPr>
        <w:pStyle w:val="Heading2"/>
        <w:rPr>
          <w:lang w:val="fr-FR"/>
        </w:rPr>
      </w:pPr>
      <w:r w:rsidRPr="00F45705">
        <w:rPr>
          <w:lang w:val="fr-FR"/>
        </w:rPr>
        <w:t>Mémoire déclarative et mémoire procédurale I</w:t>
      </w:r>
    </w:p>
    <w:p w14:paraId="42F8E517" w14:textId="7FE58BFE" w:rsidR="0044388E" w:rsidRDefault="0044388E" w:rsidP="004438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Mémoire à long-terme : </w:t>
      </w:r>
    </w:p>
    <w:p w14:paraId="24387D0C" w14:textId="33C5A12F" w:rsidR="0044388E" w:rsidRDefault="0044388E" w:rsidP="0044388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Mémoire </w:t>
      </w:r>
      <w:r w:rsidR="008B59B2">
        <w:rPr>
          <w:lang w:val="fr-FR"/>
        </w:rPr>
        <w:t>procédurale</w:t>
      </w:r>
      <w:r>
        <w:rPr>
          <w:lang w:val="fr-FR"/>
        </w:rPr>
        <w:t>/implicite</w:t>
      </w:r>
      <w:r w:rsidR="008B59B2">
        <w:rPr>
          <w:lang w:val="fr-FR"/>
        </w:rPr>
        <w:t xml:space="preserve"> = ensemble des connaissances non verbalisable</w:t>
      </w:r>
    </w:p>
    <w:p w14:paraId="1D8AE6DB" w14:textId="08475647" w:rsidR="0044388E" w:rsidRDefault="0044388E" w:rsidP="0044388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Mémoire déclarative/explicite </w:t>
      </w:r>
      <w:r w:rsidR="008B59B2">
        <w:rPr>
          <w:lang w:val="fr-FR"/>
        </w:rPr>
        <w:t>= ensemble des connaissances verbalisable</w:t>
      </w:r>
    </w:p>
    <w:p w14:paraId="2237557E" w14:textId="77777777" w:rsidR="00B7564E" w:rsidRDefault="00B7564E" w:rsidP="004438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Exp </w:t>
      </w:r>
      <w:r w:rsidRPr="00B7564E">
        <w:rPr>
          <w:b/>
          <w:bCs/>
          <w:lang w:val="fr-FR"/>
        </w:rPr>
        <w:t>Anthony Damasio</w:t>
      </w:r>
      <w:r>
        <w:rPr>
          <w:b/>
          <w:bCs/>
          <w:lang w:val="fr-FR"/>
        </w:rPr>
        <w:t> </w:t>
      </w:r>
      <w:r>
        <w:rPr>
          <w:lang w:val="fr-FR"/>
        </w:rPr>
        <w:t>:</w:t>
      </w:r>
    </w:p>
    <w:p w14:paraId="10D21ECF" w14:textId="0BADE1D8" w:rsidR="00B7564E" w:rsidRDefault="000E52DB" w:rsidP="00B7564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VI</w:t>
      </w:r>
      <w:r w:rsidR="00B7564E">
        <w:rPr>
          <w:lang w:val="fr-FR"/>
        </w:rPr>
        <w:t> :</w:t>
      </w:r>
      <w:r>
        <w:rPr>
          <w:lang w:val="fr-FR"/>
        </w:rPr>
        <w:t xml:space="preserve"> Conditionnement pavlovien</w:t>
      </w:r>
    </w:p>
    <w:p w14:paraId="1514ACBC" w14:textId="07D03104" w:rsidR="0044388E" w:rsidRDefault="00B7564E" w:rsidP="00B7564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Stimulus visuel -&gt; choc </w:t>
      </w:r>
      <w:r w:rsidR="00852D28">
        <w:rPr>
          <w:lang w:val="fr-FR"/>
        </w:rPr>
        <w:t>électrique</w:t>
      </w:r>
      <w:r>
        <w:rPr>
          <w:lang w:val="fr-FR"/>
        </w:rPr>
        <w:t xml:space="preserve">  </w:t>
      </w:r>
    </w:p>
    <w:p w14:paraId="17262045" w14:textId="4D134978" w:rsidR="00B7564E" w:rsidRPr="000E52DB" w:rsidRDefault="00B7564E" w:rsidP="00B7564E">
      <w:pPr>
        <w:pStyle w:val="ListParagraph"/>
        <w:numPr>
          <w:ilvl w:val="2"/>
          <w:numId w:val="3"/>
        </w:numPr>
        <w:rPr>
          <w:strike/>
          <w:lang w:val="fr-FR"/>
        </w:rPr>
      </w:pPr>
      <w:r>
        <w:rPr>
          <w:lang w:val="fr-FR"/>
        </w:rPr>
        <w:t xml:space="preserve">Stimulus visuel 2 -&gt; </w:t>
      </w:r>
      <w:r w:rsidRPr="000E52DB">
        <w:rPr>
          <w:strike/>
          <w:lang w:val="fr-FR"/>
        </w:rPr>
        <w:t xml:space="preserve">choc </w:t>
      </w:r>
      <w:r w:rsidR="00852D28" w:rsidRPr="000E52DB">
        <w:rPr>
          <w:strike/>
          <w:lang w:val="fr-FR"/>
        </w:rPr>
        <w:t>électrique</w:t>
      </w:r>
      <w:r w:rsidRPr="000E52DB">
        <w:rPr>
          <w:strike/>
          <w:lang w:val="fr-FR"/>
        </w:rPr>
        <w:t xml:space="preserve"> </w:t>
      </w:r>
    </w:p>
    <w:p w14:paraId="661E1D71" w14:textId="3F741775" w:rsidR="00B7564E" w:rsidRDefault="00B7564E" w:rsidP="00B7564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Stimulus auditif 1 -&gt; choc </w:t>
      </w:r>
      <w:r w:rsidR="00852D28">
        <w:rPr>
          <w:lang w:val="fr-FR"/>
        </w:rPr>
        <w:t>électrique</w:t>
      </w:r>
    </w:p>
    <w:p w14:paraId="2406026D" w14:textId="24E54C44" w:rsidR="000E52DB" w:rsidRPr="000E52DB" w:rsidRDefault="00B7564E" w:rsidP="000E52DB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Stimulus auditif 2 -&gt; </w:t>
      </w:r>
      <w:r w:rsidRPr="000E52DB">
        <w:rPr>
          <w:strike/>
          <w:lang w:val="fr-FR"/>
        </w:rPr>
        <w:t xml:space="preserve">choc </w:t>
      </w:r>
      <w:r w:rsidR="00852D28" w:rsidRPr="000E52DB">
        <w:rPr>
          <w:strike/>
          <w:lang w:val="fr-FR"/>
        </w:rPr>
        <w:t>électrique</w:t>
      </w:r>
      <w:r w:rsidR="000E52DB" w:rsidRPr="000E52DB">
        <w:rPr>
          <w:lang w:val="fr-FR"/>
        </w:rPr>
        <w:t xml:space="preserve"> </w:t>
      </w:r>
    </w:p>
    <w:p w14:paraId="0C68DB0B" w14:textId="09673205" w:rsidR="000E52DB" w:rsidRDefault="000E52DB" w:rsidP="000E52DB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VD : </w:t>
      </w:r>
    </w:p>
    <w:p w14:paraId="56F6AE99" w14:textId="454E8693" w:rsidR="000E52DB" w:rsidRDefault="000E52DB" w:rsidP="000E52DB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Réponse électrodermale</w:t>
      </w:r>
    </w:p>
    <w:p w14:paraId="708D9156" w14:textId="25C59318" w:rsidR="000E52DB" w:rsidRDefault="000E52DB" w:rsidP="000E52DB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Description des relations entre les stimulus </w:t>
      </w:r>
    </w:p>
    <w:p w14:paraId="360D2DDB" w14:textId="27A8B705" w:rsidR="000E52DB" w:rsidRDefault="00C74763" w:rsidP="000E52DB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Réactions émotionnelles </w:t>
      </w:r>
    </w:p>
    <w:p w14:paraId="0E81F03E" w14:textId="489D20DE" w:rsidR="00C74763" w:rsidRDefault="000F34F9" w:rsidP="00C7476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Résultat s</w:t>
      </w:r>
      <w:r w:rsidR="00C74763">
        <w:rPr>
          <w:lang w:val="fr-FR"/>
        </w:rPr>
        <w:t>ujet Sain</w:t>
      </w:r>
      <w:r w:rsidR="00417C01">
        <w:rPr>
          <w:lang w:val="fr-FR"/>
        </w:rPr>
        <w:t> :</w:t>
      </w:r>
    </w:p>
    <w:p w14:paraId="326764F3" w14:textId="69040F77" w:rsidR="00417C01" w:rsidRDefault="00417C01" w:rsidP="00417C01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Tout est normal, ils savent décrire la relation </w:t>
      </w:r>
      <w:r w:rsidR="00BA2EFC">
        <w:rPr>
          <w:lang w:val="fr-FR"/>
        </w:rPr>
        <w:t>entre les stimulus, des réactions émotionnelles normale</w:t>
      </w:r>
    </w:p>
    <w:p w14:paraId="5BD2425D" w14:textId="6E5BA767" w:rsidR="000F34F9" w:rsidRDefault="000F34F9" w:rsidP="000F34F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 sujet </w:t>
      </w:r>
      <w:r w:rsidR="008F7FF8">
        <w:rPr>
          <w:lang w:val="fr-FR"/>
        </w:rPr>
        <w:t>avec amnésie antérograde, lésion hippocampe et lobes temporaux</w:t>
      </w:r>
      <w:r w:rsidR="00AF20F6">
        <w:rPr>
          <w:lang w:val="fr-FR"/>
        </w:rPr>
        <w:t> </w:t>
      </w:r>
    </w:p>
    <w:p w14:paraId="16CFD332" w14:textId="2042B073" w:rsidR="00AF20F6" w:rsidRDefault="00736AED" w:rsidP="00AF20F6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Ne sais pas décrire </w:t>
      </w:r>
      <w:r w:rsidR="00E215B3">
        <w:rPr>
          <w:lang w:val="fr-FR"/>
        </w:rPr>
        <w:t>la relation entre les stimulus</w:t>
      </w:r>
    </w:p>
    <w:p w14:paraId="644A73CE" w14:textId="288BF17F" w:rsidR="00E215B3" w:rsidRDefault="00E215B3" w:rsidP="00AF20F6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Mais réagis émotionnellement</w:t>
      </w:r>
    </w:p>
    <w:p w14:paraId="70C8A69B" w14:textId="14E8489A" w:rsidR="00C5004D" w:rsidRDefault="00736AED" w:rsidP="00736AE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 </w:t>
      </w:r>
      <w:r w:rsidR="00E215B3">
        <w:rPr>
          <w:lang w:val="fr-FR"/>
        </w:rPr>
        <w:t>amygdales</w:t>
      </w:r>
      <w:r w:rsidR="00C5004D">
        <w:rPr>
          <w:lang w:val="fr-FR"/>
        </w:rPr>
        <w:t xml:space="preserve"> de SM détruite -&gt; n’a peur de rien, incapable d’identifier les </w:t>
      </w:r>
    </w:p>
    <w:p w14:paraId="2E3602D4" w14:textId="36AF0DC3" w:rsidR="00E215B3" w:rsidRDefault="00E215B3" w:rsidP="00E215B3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Sait décrire la relation entre les stimulus </w:t>
      </w:r>
    </w:p>
    <w:p w14:paraId="74AFB63F" w14:textId="61412C67" w:rsidR="00E215B3" w:rsidRDefault="00E215B3" w:rsidP="00E215B3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Ne réagis pas émotionnellement</w:t>
      </w:r>
    </w:p>
    <w:p w14:paraId="1C51518C" w14:textId="4CE14ED2" w:rsidR="00E215B3" w:rsidRDefault="00E215B3" w:rsidP="00E215B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-&gt; Double dissociation </w:t>
      </w:r>
      <w:r w:rsidR="0030288F">
        <w:rPr>
          <w:lang w:val="fr-FR"/>
        </w:rPr>
        <w:t>entre émotion et cognition</w:t>
      </w:r>
      <w:r w:rsidR="00971DAE">
        <w:rPr>
          <w:lang w:val="fr-FR"/>
        </w:rPr>
        <w:t xml:space="preserve"> -&gt; circuit cérébraux différent</w:t>
      </w:r>
    </w:p>
    <w:p w14:paraId="6D9F4820" w14:textId="63F6BDB2" w:rsidR="00E215B3" w:rsidRDefault="00130A14" w:rsidP="00E215B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Amygdale == </w:t>
      </w:r>
      <w:r w:rsidR="00032D99">
        <w:rPr>
          <w:lang w:val="fr-FR"/>
        </w:rPr>
        <w:t>réaction émotionnelle</w:t>
      </w:r>
      <w:r>
        <w:rPr>
          <w:lang w:val="fr-FR"/>
        </w:rPr>
        <w:t xml:space="preserve"> </w:t>
      </w:r>
    </w:p>
    <w:p w14:paraId="6998300D" w14:textId="37F3F99C" w:rsidR="00566767" w:rsidRPr="003A06E9" w:rsidRDefault="00130A14" w:rsidP="003A06E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Cortex </w:t>
      </w:r>
      <w:r w:rsidRPr="00130A14">
        <w:rPr>
          <w:lang w:val="fr-FR"/>
        </w:rPr>
        <w:sym w:font="Wingdings" w:char="F0F3"/>
      </w:r>
      <w:r>
        <w:rPr>
          <w:lang w:val="fr-FR"/>
        </w:rPr>
        <w:t>Hippocampe == connaissance déclarative</w:t>
      </w:r>
    </w:p>
    <w:p w14:paraId="15C32FE1" w14:textId="4F6B5E53" w:rsidR="00F45705" w:rsidRDefault="002F7775" w:rsidP="00FA7200">
      <w:pPr>
        <w:pStyle w:val="Heading2"/>
        <w:rPr>
          <w:lang w:val="fr-FR"/>
        </w:rPr>
      </w:pPr>
      <w:r w:rsidRPr="002F7775">
        <w:rPr>
          <w:lang w:val="fr-FR"/>
        </w:rPr>
        <w:t>Mémoire déclarative et mémoire procédurale II</w:t>
      </w:r>
    </w:p>
    <w:p w14:paraId="10728219" w14:textId="1B69C75A" w:rsidR="00115906" w:rsidRDefault="00115906" w:rsidP="00032D9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Nous ne somme</w:t>
      </w:r>
      <w:r w:rsidR="002602CF">
        <w:rPr>
          <w:lang w:val="fr-FR"/>
        </w:rPr>
        <w:t>s</w:t>
      </w:r>
      <w:r>
        <w:rPr>
          <w:lang w:val="fr-FR"/>
        </w:rPr>
        <w:t xml:space="preserve"> pas </w:t>
      </w:r>
      <w:r w:rsidR="002602CF">
        <w:rPr>
          <w:lang w:val="fr-FR"/>
        </w:rPr>
        <w:t>ignorants</w:t>
      </w:r>
      <w:r>
        <w:rPr>
          <w:lang w:val="fr-FR"/>
        </w:rPr>
        <w:t>, nous savon des choses et faire des choses</w:t>
      </w:r>
    </w:p>
    <w:p w14:paraId="0B88409D" w14:textId="3A65E147" w:rsidR="00115906" w:rsidRDefault="00115906" w:rsidP="00032D9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Mémoire </w:t>
      </w:r>
      <w:r w:rsidR="002602CF">
        <w:rPr>
          <w:lang w:val="fr-FR"/>
        </w:rPr>
        <w:t>procédurale</w:t>
      </w:r>
      <w:r>
        <w:rPr>
          <w:lang w:val="fr-FR"/>
        </w:rPr>
        <w:t xml:space="preserve"> = savoir-faire</w:t>
      </w:r>
    </w:p>
    <w:p w14:paraId="320E6301" w14:textId="77777777" w:rsidR="00115906" w:rsidRDefault="00115906" w:rsidP="00032D9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Mémoire déclarative = savoir </w:t>
      </w:r>
    </w:p>
    <w:p w14:paraId="3BD5C1AA" w14:textId="77777777" w:rsidR="00115906" w:rsidRDefault="00115906" w:rsidP="00032D9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Dissociation : </w:t>
      </w:r>
    </w:p>
    <w:p w14:paraId="3A5AB853" w14:textId="2616957A" w:rsidR="005B51A6" w:rsidRDefault="00115906" w:rsidP="00115906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On ne </w:t>
      </w:r>
      <w:r w:rsidR="00524CE7">
        <w:rPr>
          <w:lang w:val="fr-FR"/>
        </w:rPr>
        <w:t>sait</w:t>
      </w:r>
      <w:r>
        <w:rPr>
          <w:lang w:val="fr-FR"/>
        </w:rPr>
        <w:t xml:space="preserve"> pas comment décrire </w:t>
      </w:r>
      <w:r w:rsidR="005B51A6">
        <w:rPr>
          <w:lang w:val="fr-FR"/>
        </w:rPr>
        <w:t xml:space="preserve">comment faire certaine activité : Comment rester en équilibre sur un vélo ? Comment prononcer le son X ? </w:t>
      </w:r>
    </w:p>
    <w:p w14:paraId="650E65A6" w14:textId="2954D119" w:rsidR="00032D99" w:rsidRDefault="00EC55C1" w:rsidP="00EC55C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EXP </w:t>
      </w:r>
      <w:r w:rsidRPr="00EC55C1">
        <w:rPr>
          <w:b/>
          <w:bCs/>
          <w:lang w:val="fr-FR"/>
        </w:rPr>
        <w:t xml:space="preserve">Anthony </w:t>
      </w:r>
      <w:r>
        <w:rPr>
          <w:b/>
          <w:bCs/>
          <w:lang w:val="fr-FR"/>
        </w:rPr>
        <w:t>D</w:t>
      </w:r>
      <w:r w:rsidRPr="00EC55C1">
        <w:rPr>
          <w:b/>
          <w:bCs/>
          <w:lang w:val="fr-FR"/>
        </w:rPr>
        <w:t>amasio</w:t>
      </w:r>
      <w:r>
        <w:rPr>
          <w:lang w:val="fr-FR"/>
        </w:rPr>
        <w:t xml:space="preserve"> : </w:t>
      </w:r>
      <w:r w:rsidR="005B51A6" w:rsidRPr="00EC55C1">
        <w:rPr>
          <w:lang w:val="fr-FR"/>
        </w:rPr>
        <w:t xml:space="preserve">Patient </w:t>
      </w:r>
      <w:r w:rsidR="005B15A0" w:rsidRPr="00EC55C1">
        <w:rPr>
          <w:lang w:val="fr-FR"/>
        </w:rPr>
        <w:t>attein</w:t>
      </w:r>
      <w:r>
        <w:rPr>
          <w:lang w:val="fr-FR"/>
        </w:rPr>
        <w:t>t</w:t>
      </w:r>
      <w:r w:rsidR="005B15A0" w:rsidRPr="00EC55C1">
        <w:rPr>
          <w:lang w:val="fr-FR"/>
        </w:rPr>
        <w:t xml:space="preserve"> d’amnésie antérograde</w:t>
      </w:r>
      <w:r>
        <w:rPr>
          <w:lang w:val="fr-FR"/>
        </w:rPr>
        <w:t> :</w:t>
      </w:r>
    </w:p>
    <w:p w14:paraId="35E67AE8" w14:textId="04254266" w:rsidR="00EC55C1" w:rsidRDefault="00EC55C1" w:rsidP="00EC55C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Apprendre à tricoter avec un métier à tisser </w:t>
      </w:r>
    </w:p>
    <w:p w14:paraId="2470FE7A" w14:textId="42F03139" w:rsidR="00EC55C1" w:rsidRDefault="00524CE7" w:rsidP="00EC55C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Les patients sains</w:t>
      </w:r>
      <w:r w:rsidR="00EC55C1">
        <w:rPr>
          <w:lang w:val="fr-FR"/>
        </w:rPr>
        <w:t xml:space="preserve"> et avec amnésie sont capable d’apprendre et </w:t>
      </w:r>
      <w:r w:rsidR="00DD6F72">
        <w:rPr>
          <w:lang w:val="fr-FR"/>
        </w:rPr>
        <w:t xml:space="preserve">de maintenir la connaissance dans le temps </w:t>
      </w:r>
    </w:p>
    <w:p w14:paraId="7CFB4E59" w14:textId="2A6A701F" w:rsidR="00DD6F72" w:rsidRDefault="002602CF" w:rsidP="00DD6F7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Processus contrôlé deviennent processus automatique :</w:t>
      </w:r>
    </w:p>
    <w:p w14:paraId="1D88CB39" w14:textId="7F09267B" w:rsidR="002602CF" w:rsidRDefault="002602CF" w:rsidP="002602C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Masquage verbal : Demander à un expert </w:t>
      </w:r>
      <w:r w:rsidR="00C20171">
        <w:rPr>
          <w:lang w:val="fr-FR"/>
        </w:rPr>
        <w:t xml:space="preserve">de verbaliser la manière dont il s’y prend pour réaliser cette </w:t>
      </w:r>
      <w:r w:rsidR="00C926DF">
        <w:rPr>
          <w:lang w:val="fr-FR"/>
        </w:rPr>
        <w:t>tâche</w:t>
      </w:r>
      <w:r w:rsidR="00C20171">
        <w:rPr>
          <w:lang w:val="fr-FR"/>
        </w:rPr>
        <w:t xml:space="preserve"> détériore temporairement sa performance à cette </w:t>
      </w:r>
      <w:r w:rsidR="00764F14">
        <w:rPr>
          <w:lang w:val="fr-FR"/>
        </w:rPr>
        <w:t>tâche</w:t>
      </w:r>
      <w:r w:rsidR="00C20171">
        <w:rPr>
          <w:lang w:val="fr-FR"/>
        </w:rPr>
        <w:t xml:space="preserve"> </w:t>
      </w:r>
    </w:p>
    <w:p w14:paraId="6F1DFA0D" w14:textId="1E596595" w:rsidR="00691694" w:rsidRDefault="00691694" w:rsidP="0069169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EXP : </w:t>
      </w:r>
      <w:r w:rsidRPr="00691694">
        <w:rPr>
          <w:b/>
          <w:bCs/>
          <w:lang w:val="fr-FR"/>
        </w:rPr>
        <w:t>Michael Anderson</w:t>
      </w:r>
    </w:p>
    <w:p w14:paraId="733D4A11" w14:textId="0E105BC2" w:rsidR="00691694" w:rsidRDefault="00691694" w:rsidP="00691694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Novice vs joueur intermédiaire </w:t>
      </w:r>
      <w:r w:rsidR="00527401">
        <w:rPr>
          <w:lang w:val="fr-FR"/>
        </w:rPr>
        <w:t>de golf</w:t>
      </w:r>
    </w:p>
    <w:p w14:paraId="00763B02" w14:textId="44964E79" w:rsidR="00527401" w:rsidRDefault="00B20BD1" w:rsidP="0052740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Session 1 de golf -&gt; </w:t>
      </w:r>
    </w:p>
    <w:p w14:paraId="554D56F7" w14:textId="055232E1" w:rsidR="00B20BD1" w:rsidRDefault="00B20BD1" w:rsidP="00B20BD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Groupe contrôle vs groupe effet :</w:t>
      </w:r>
    </w:p>
    <w:p w14:paraId="3D76894D" w14:textId="3EAC669D" w:rsidR="00B20BD1" w:rsidRDefault="00B20BD1" w:rsidP="00B20BD1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Expliquer dans le détail comment ils ont fait </w:t>
      </w:r>
    </w:p>
    <w:p w14:paraId="76E96761" w14:textId="419626D2" w:rsidR="00B20BD1" w:rsidRDefault="00B20BD1" w:rsidP="00B20BD1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Tache de puzzle verba</w:t>
      </w:r>
      <w:r w:rsidR="001710D9">
        <w:rPr>
          <w:lang w:val="fr-FR"/>
        </w:rPr>
        <w:t>ux</w:t>
      </w:r>
    </w:p>
    <w:p w14:paraId="73CD4179" w14:textId="569ADD44" w:rsidR="001710D9" w:rsidRDefault="001710D9" w:rsidP="001710D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-&gt; Session 2 de golf </w:t>
      </w:r>
    </w:p>
    <w:p w14:paraId="0E2769B9" w14:textId="367E9D16" w:rsidR="001710D9" w:rsidRDefault="001710D9" w:rsidP="001710D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Résultat :</w:t>
      </w:r>
    </w:p>
    <w:p w14:paraId="325D29BD" w14:textId="25AFE6EE" w:rsidR="001710D9" w:rsidRDefault="001710D9" w:rsidP="001710D9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Pour les sujets novices : verbaliser comment ils ont fait n’a pas de conséquence </w:t>
      </w:r>
    </w:p>
    <w:p w14:paraId="683B0782" w14:textId="1F092597" w:rsidR="001710D9" w:rsidRDefault="001710D9" w:rsidP="001710D9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Pour </w:t>
      </w:r>
      <w:r w:rsidR="00C926DF">
        <w:rPr>
          <w:lang w:val="fr-FR"/>
        </w:rPr>
        <w:t>les sujets intermédiaires</w:t>
      </w:r>
      <w:r>
        <w:rPr>
          <w:lang w:val="fr-FR"/>
        </w:rPr>
        <w:t xml:space="preserve"> : </w:t>
      </w:r>
      <w:r w:rsidR="00C926DF">
        <w:rPr>
          <w:lang w:val="fr-FR"/>
        </w:rPr>
        <w:t xml:space="preserve">Détérioration de la performance </w:t>
      </w:r>
    </w:p>
    <w:p w14:paraId="1A5F8EC1" w14:textId="394485B3" w:rsidR="00C926DF" w:rsidRPr="00527401" w:rsidRDefault="00C926DF" w:rsidP="00C926D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-&gt; Masquage verbale</w:t>
      </w:r>
    </w:p>
    <w:p w14:paraId="32392187" w14:textId="3E75FD99" w:rsidR="002F7775" w:rsidRDefault="002F7775" w:rsidP="00FA7200">
      <w:pPr>
        <w:pStyle w:val="Heading2"/>
        <w:rPr>
          <w:lang w:val="fr-FR"/>
        </w:rPr>
      </w:pPr>
      <w:r w:rsidRPr="002F7775">
        <w:rPr>
          <w:lang w:val="fr-FR"/>
        </w:rPr>
        <w:lastRenderedPageBreak/>
        <w:t>Mémoire épisodique et mémoire sémantique I</w:t>
      </w:r>
    </w:p>
    <w:p w14:paraId="4F8EB969" w14:textId="6A0A9F2F" w:rsidR="00C926DF" w:rsidRDefault="00D27375" w:rsidP="004706C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Mémoire déclarative : </w:t>
      </w:r>
    </w:p>
    <w:p w14:paraId="3489C523" w14:textId="38ED7F55" w:rsidR="00D27375" w:rsidRDefault="00D27375" w:rsidP="00D2737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Mémoire épisodique </w:t>
      </w:r>
    </w:p>
    <w:p w14:paraId="0A3AB467" w14:textId="3DE234C1" w:rsidR="00D27375" w:rsidRDefault="00D27375" w:rsidP="00D2737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Mémoire sémantique </w:t>
      </w:r>
    </w:p>
    <w:p w14:paraId="2A0EA5C2" w14:textId="6C498C0B" w:rsidR="00D27375" w:rsidRDefault="00695B2C" w:rsidP="00D2737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Selon </w:t>
      </w:r>
      <w:r w:rsidR="00D27375" w:rsidRPr="00210CBF">
        <w:rPr>
          <w:b/>
          <w:bCs/>
          <w:lang w:val="fr-FR"/>
        </w:rPr>
        <w:t>Endel</w:t>
      </w:r>
      <w:r w:rsidR="00D27375">
        <w:rPr>
          <w:lang w:val="fr-FR"/>
        </w:rPr>
        <w:t xml:space="preserve"> </w:t>
      </w:r>
      <w:r w:rsidR="00D27375" w:rsidRPr="00210CBF">
        <w:rPr>
          <w:b/>
          <w:bCs/>
          <w:lang w:val="fr-FR"/>
        </w:rPr>
        <w:t>Tulving</w:t>
      </w:r>
      <w:r w:rsidR="00D27375">
        <w:rPr>
          <w:lang w:val="fr-FR"/>
        </w:rPr>
        <w:t xml:space="preserve"> </w:t>
      </w:r>
    </w:p>
    <w:p w14:paraId="4C9EE306" w14:textId="77777777" w:rsidR="0029234C" w:rsidRDefault="00EF376A" w:rsidP="00695B2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Mémoire épisodique = </w:t>
      </w:r>
    </w:p>
    <w:p w14:paraId="27391475" w14:textId="6067BCAE" w:rsidR="00EF376A" w:rsidRDefault="0029234C" w:rsidP="0029234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Contextualisée</w:t>
      </w:r>
      <w:r w:rsidR="00EF376A">
        <w:rPr>
          <w:lang w:val="fr-FR"/>
        </w:rPr>
        <w:t xml:space="preserve"> </w:t>
      </w:r>
      <w:proofErr w:type="spellStart"/>
      <w:r w:rsidR="00EF376A">
        <w:rPr>
          <w:lang w:val="fr-FR"/>
        </w:rPr>
        <w:t>What</w:t>
      </w:r>
      <w:proofErr w:type="spellEnd"/>
      <w:r w:rsidR="00EF376A">
        <w:rPr>
          <w:lang w:val="fr-FR"/>
        </w:rPr>
        <w:t xml:space="preserve"> </w:t>
      </w:r>
      <w:proofErr w:type="spellStart"/>
      <w:r w:rsidR="00EF376A">
        <w:rPr>
          <w:lang w:val="fr-FR"/>
        </w:rPr>
        <w:t>where</w:t>
      </w:r>
      <w:proofErr w:type="spellEnd"/>
      <w:r w:rsidR="00EF376A">
        <w:rPr>
          <w:lang w:val="fr-FR"/>
        </w:rPr>
        <w:t xml:space="preserve"> </w:t>
      </w:r>
      <w:proofErr w:type="spellStart"/>
      <w:r w:rsidR="00EF376A">
        <w:rPr>
          <w:lang w:val="fr-FR"/>
        </w:rPr>
        <w:t>when</w:t>
      </w:r>
      <w:proofErr w:type="spellEnd"/>
      <w:r w:rsidR="00EF376A">
        <w:rPr>
          <w:lang w:val="fr-FR"/>
        </w:rPr>
        <w:t xml:space="preserve"> </w:t>
      </w:r>
    </w:p>
    <w:p w14:paraId="4D95C478" w14:textId="261822F4" w:rsidR="0029234C" w:rsidRDefault="0029234C" w:rsidP="0029234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Conscience auto</w:t>
      </w:r>
      <w:r w:rsidR="0079765A">
        <w:rPr>
          <w:lang w:val="fr-FR"/>
        </w:rPr>
        <w:t>-</w:t>
      </w:r>
      <w:r>
        <w:rPr>
          <w:lang w:val="fr-FR"/>
        </w:rPr>
        <w:t xml:space="preserve">noétique : Voyage dans le temps mental -&gt; on revoie le souvenir </w:t>
      </w:r>
    </w:p>
    <w:p w14:paraId="0701A769" w14:textId="20401E2C" w:rsidR="00B726B2" w:rsidRDefault="00B726B2" w:rsidP="00B726B2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Est-ce juste une capacité spécifique à la mémoire épisodique</w:t>
      </w:r>
      <w:r w:rsidR="00C42059">
        <w:rPr>
          <w:lang w:val="fr-FR"/>
        </w:rPr>
        <w:t xml:space="preserve"> ? Pas vraiment, on peut s’imaginer a d’autre endroit avec la même précision même si cela n’est jamais arrivé. </w:t>
      </w:r>
    </w:p>
    <w:p w14:paraId="1B846F0E" w14:textId="77777777" w:rsidR="00B04BFB" w:rsidRDefault="00EF376A" w:rsidP="00695B2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Mémoire sémantique = </w:t>
      </w:r>
    </w:p>
    <w:p w14:paraId="36266AA7" w14:textId="2640B59F" w:rsidR="00EF376A" w:rsidRDefault="00EF376A" w:rsidP="00B04BFB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Décontextualisée </w:t>
      </w:r>
    </w:p>
    <w:p w14:paraId="74A4B6A5" w14:textId="1299F8F9" w:rsidR="0029234C" w:rsidRDefault="0029234C" w:rsidP="0029234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Pa</w:t>
      </w:r>
      <w:r w:rsidR="00921592">
        <w:rPr>
          <w:lang w:val="fr-FR"/>
        </w:rPr>
        <w:t>s</w:t>
      </w:r>
      <w:r>
        <w:rPr>
          <w:lang w:val="fr-FR"/>
        </w:rPr>
        <w:t xml:space="preserve"> d’expérience particulière </w:t>
      </w:r>
    </w:p>
    <w:p w14:paraId="28D7BCC5" w14:textId="352321E4" w:rsidR="002E0D95" w:rsidRDefault="002E0D95" w:rsidP="002E0D9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Critère spécifique au</w:t>
      </w:r>
      <w:r w:rsidR="00921592">
        <w:rPr>
          <w:lang w:val="fr-FR"/>
        </w:rPr>
        <w:t xml:space="preserve">x </w:t>
      </w:r>
      <w:r>
        <w:rPr>
          <w:lang w:val="fr-FR"/>
        </w:rPr>
        <w:t>humain</w:t>
      </w:r>
      <w:r w:rsidR="00921592">
        <w:rPr>
          <w:lang w:val="fr-FR"/>
        </w:rPr>
        <w:t>s</w:t>
      </w:r>
      <w:r>
        <w:rPr>
          <w:lang w:val="fr-FR"/>
        </w:rPr>
        <w:t>, on ne peut pas l’étudier chez le rat</w:t>
      </w:r>
      <w:r w:rsidR="00921592">
        <w:rPr>
          <w:lang w:val="fr-FR"/>
        </w:rPr>
        <w:t>.</w:t>
      </w:r>
    </w:p>
    <w:p w14:paraId="2F355931" w14:textId="0C3AF9D3" w:rsidR="0029234C" w:rsidRDefault="0029234C" w:rsidP="00B04BF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Argument neuropsy :</w:t>
      </w:r>
      <w:r w:rsidR="0027258E">
        <w:rPr>
          <w:lang w:val="fr-FR"/>
        </w:rPr>
        <w:t xml:space="preserve"> dissociation double</w:t>
      </w:r>
    </w:p>
    <w:p w14:paraId="75D4A900" w14:textId="4299E1EC" w:rsidR="0029234C" w:rsidRDefault="00B04BFB" w:rsidP="00B04BFB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Démence sémantique : trouble de la mémoire sémantique</w:t>
      </w:r>
      <w:r w:rsidR="00C51053">
        <w:rPr>
          <w:lang w:val="fr-FR"/>
        </w:rPr>
        <w:t xml:space="preserve"> (Ex identifier des objets mais se souvient des gens autour de lui et de ou il est </w:t>
      </w:r>
      <w:proofErr w:type="spellStart"/>
      <w:r w:rsidR="00C51053">
        <w:rPr>
          <w:lang w:val="fr-FR"/>
        </w:rPr>
        <w:t>ect</w:t>
      </w:r>
      <w:proofErr w:type="spellEnd"/>
      <w:r w:rsidR="00C51053">
        <w:rPr>
          <w:lang w:val="fr-FR"/>
        </w:rPr>
        <w:t>)</w:t>
      </w:r>
    </w:p>
    <w:p w14:paraId="763436C0" w14:textId="4E104BDA" w:rsidR="00695B2C" w:rsidRPr="0027258E" w:rsidRDefault="00B04BFB" w:rsidP="0027258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Amnésie rétrograde : </w:t>
      </w:r>
      <w:r w:rsidR="00E659E2">
        <w:rPr>
          <w:lang w:val="fr-FR"/>
        </w:rPr>
        <w:t xml:space="preserve">Uniquement mémoire épisodique </w:t>
      </w:r>
    </w:p>
    <w:p w14:paraId="2E08CA3D" w14:textId="52FB5244" w:rsidR="002F7775" w:rsidRPr="004A2FFE" w:rsidRDefault="002F7775" w:rsidP="00DE3330">
      <w:pPr>
        <w:pStyle w:val="Heading2"/>
        <w:rPr>
          <w:lang w:val="fr-FR"/>
        </w:rPr>
      </w:pPr>
      <w:r w:rsidRPr="002F7775">
        <w:rPr>
          <w:lang w:val="fr-FR"/>
        </w:rPr>
        <w:t>Mémoire épisodique et mémoire sémantique II</w:t>
      </w:r>
    </w:p>
    <w:p w14:paraId="4805DFAB" w14:textId="4A4695C7" w:rsidR="00030B9D" w:rsidRDefault="0027258E" w:rsidP="002725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deux mémoire</w:t>
      </w:r>
      <w:r w:rsidR="00810E6B">
        <w:rPr>
          <w:lang w:val="fr-FR"/>
        </w:rPr>
        <w:t>s</w:t>
      </w:r>
      <w:r>
        <w:rPr>
          <w:lang w:val="fr-FR"/>
        </w:rPr>
        <w:t xml:space="preserve"> fonctionne</w:t>
      </w:r>
      <w:r w:rsidR="00810E6B">
        <w:rPr>
          <w:lang w:val="fr-FR"/>
        </w:rPr>
        <w:t xml:space="preserve">nt </w:t>
      </w:r>
      <w:r>
        <w:rPr>
          <w:lang w:val="fr-FR"/>
        </w:rPr>
        <w:t xml:space="preserve">ensemble </w:t>
      </w:r>
    </w:p>
    <w:p w14:paraId="68648762" w14:textId="3C6C5C50" w:rsidR="0027258E" w:rsidRDefault="0027258E" w:rsidP="0027258E">
      <w:pPr>
        <w:pStyle w:val="ListParagraph"/>
        <w:numPr>
          <w:ilvl w:val="0"/>
          <w:numId w:val="3"/>
        </w:numPr>
        <w:rPr>
          <w:lang w:val="fr-FR"/>
        </w:rPr>
      </w:pPr>
      <w:r w:rsidRPr="00866478">
        <w:rPr>
          <w:b/>
          <w:bCs/>
          <w:lang w:val="fr-FR"/>
        </w:rPr>
        <w:t xml:space="preserve">Mémoire </w:t>
      </w:r>
      <w:r w:rsidR="00810E6B" w:rsidRPr="00866478">
        <w:rPr>
          <w:b/>
          <w:bCs/>
          <w:lang w:val="fr-FR"/>
        </w:rPr>
        <w:t>épisodique</w:t>
      </w:r>
      <w:r w:rsidRPr="00866478">
        <w:rPr>
          <w:b/>
          <w:bCs/>
          <w:lang w:val="fr-FR"/>
        </w:rPr>
        <w:t xml:space="preserve"> </w:t>
      </w:r>
      <w:r w:rsidR="00810E6B" w:rsidRPr="00866478">
        <w:rPr>
          <w:b/>
          <w:bCs/>
          <w:lang w:val="fr-FR"/>
        </w:rPr>
        <w:t>nécessaire pour mémoire sémantique</w:t>
      </w:r>
      <w:r w:rsidR="00810E6B">
        <w:rPr>
          <w:lang w:val="fr-FR"/>
        </w:rPr>
        <w:t xml:space="preserve"> : Toute connaissance est d’abord acquise quelque part à </w:t>
      </w:r>
      <w:r w:rsidR="00532D32">
        <w:rPr>
          <w:lang w:val="fr-FR"/>
        </w:rPr>
        <w:t>un moment donné</w:t>
      </w:r>
      <w:r w:rsidR="00202E86">
        <w:rPr>
          <w:lang w:val="fr-FR"/>
        </w:rPr>
        <w:t>. Elle</w:t>
      </w:r>
      <w:r w:rsidR="00752574">
        <w:rPr>
          <w:lang w:val="fr-FR"/>
        </w:rPr>
        <w:t>s</w:t>
      </w:r>
      <w:r w:rsidR="00202E86">
        <w:rPr>
          <w:lang w:val="fr-FR"/>
        </w:rPr>
        <w:t xml:space="preserve"> sont </w:t>
      </w:r>
      <w:r w:rsidR="00752574">
        <w:rPr>
          <w:lang w:val="fr-FR"/>
        </w:rPr>
        <w:t>contextualisées</w:t>
      </w:r>
      <w:r w:rsidR="00202E86">
        <w:rPr>
          <w:lang w:val="fr-FR"/>
        </w:rPr>
        <w:t xml:space="preserve"> </w:t>
      </w:r>
      <w:r w:rsidR="00A36AF1">
        <w:rPr>
          <w:lang w:val="fr-FR"/>
        </w:rPr>
        <w:t>au départ.</w:t>
      </w:r>
    </w:p>
    <w:p w14:paraId="50FDFCD1" w14:textId="7727ED45" w:rsidR="00532D32" w:rsidRPr="00866478" w:rsidRDefault="00866478" w:rsidP="0027258E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866478">
        <w:rPr>
          <w:b/>
          <w:bCs/>
          <w:lang w:val="fr-FR"/>
        </w:rPr>
        <w:t>La mémoire sémantique est nécessaire pour la récupération en mémoire épisodique :</w:t>
      </w:r>
    </w:p>
    <w:p w14:paraId="51C67969" w14:textId="107F54DC" w:rsidR="00866478" w:rsidRPr="00866478" w:rsidRDefault="00866478" w:rsidP="0086647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Exp </w:t>
      </w:r>
      <w:r w:rsidRPr="00866478">
        <w:rPr>
          <w:b/>
          <w:bCs/>
          <w:lang w:val="fr-FR"/>
        </w:rPr>
        <w:t xml:space="preserve">Olivier </w:t>
      </w:r>
      <w:proofErr w:type="spellStart"/>
      <w:r w:rsidRPr="00866478">
        <w:rPr>
          <w:b/>
          <w:bCs/>
          <w:lang w:val="fr-FR"/>
        </w:rPr>
        <w:t>Piguet</w:t>
      </w:r>
      <w:proofErr w:type="spellEnd"/>
    </w:p>
    <w:p w14:paraId="7FE73371" w14:textId="3D097535" w:rsidR="00866478" w:rsidRDefault="00D17016" w:rsidP="00D73BF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Patient </w:t>
      </w:r>
      <w:r w:rsidR="00662FC3">
        <w:rPr>
          <w:lang w:val="fr-FR"/>
        </w:rPr>
        <w:t>souffrant</w:t>
      </w:r>
      <w:r>
        <w:rPr>
          <w:lang w:val="fr-FR"/>
        </w:rPr>
        <w:t xml:space="preserve"> : </w:t>
      </w:r>
    </w:p>
    <w:p w14:paraId="0E503B47" w14:textId="188819AB" w:rsidR="00D17016" w:rsidRDefault="00D17016" w:rsidP="00D73BFE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>Al</w:t>
      </w:r>
      <w:r w:rsidR="00BC6C05">
        <w:rPr>
          <w:lang w:val="fr-FR"/>
        </w:rPr>
        <w:t xml:space="preserve">zheimer </w:t>
      </w:r>
    </w:p>
    <w:p w14:paraId="384D6FDE" w14:textId="3AB1FF0B" w:rsidR="00BC6C05" w:rsidRDefault="00BC6C05" w:rsidP="00D73BFE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Démence sémantique </w:t>
      </w:r>
    </w:p>
    <w:p w14:paraId="59920B02" w14:textId="39B8E515" w:rsidR="00BC6C05" w:rsidRDefault="00BC6C05" w:rsidP="00D73BF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Passé récent :</w:t>
      </w:r>
    </w:p>
    <w:p w14:paraId="05392AED" w14:textId="3E8543D1" w:rsidR="00BC6C05" w:rsidRDefault="00091D2C" w:rsidP="00D73BFE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Alzheimer plus de </w:t>
      </w:r>
      <w:r w:rsidR="00D65C8F">
        <w:rPr>
          <w:lang w:val="fr-FR"/>
        </w:rPr>
        <w:t>difficulté</w:t>
      </w:r>
      <w:r>
        <w:rPr>
          <w:lang w:val="fr-FR"/>
        </w:rPr>
        <w:t xml:space="preserve"> que démence sémantique</w:t>
      </w:r>
    </w:p>
    <w:p w14:paraId="0BA617CB" w14:textId="5B533E58" w:rsidR="00091D2C" w:rsidRDefault="00091D2C" w:rsidP="00D73BF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Passé</w:t>
      </w:r>
      <w:r w:rsidR="000168DB">
        <w:rPr>
          <w:lang w:val="fr-FR"/>
        </w:rPr>
        <w:t> :</w:t>
      </w:r>
    </w:p>
    <w:p w14:paraId="238BA072" w14:textId="19878D7B" w:rsidR="000168DB" w:rsidRDefault="000168DB" w:rsidP="00D73BFE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Alzheimer même </w:t>
      </w:r>
      <w:r w:rsidR="00D65C8F">
        <w:rPr>
          <w:lang w:val="fr-FR"/>
        </w:rPr>
        <w:t>difficulté</w:t>
      </w:r>
      <w:r>
        <w:rPr>
          <w:lang w:val="fr-FR"/>
        </w:rPr>
        <w:t xml:space="preserve"> que démence sémantique </w:t>
      </w:r>
    </w:p>
    <w:p w14:paraId="004B7863" w14:textId="5F51809B" w:rsidR="00D65C8F" w:rsidRDefault="00D65C8F" w:rsidP="00D73BF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Tout mémoire épisodique à un contenue sémantique</w:t>
      </w:r>
    </w:p>
    <w:p w14:paraId="54BFA8D4" w14:textId="7EC4F39D" w:rsidR="00D65C8F" w:rsidRDefault="00D65C8F" w:rsidP="00D73BF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Elaboration sémantique est essentielle pour bien encoder une information </w:t>
      </w:r>
    </w:p>
    <w:p w14:paraId="64C2D9D9" w14:textId="42751D09" w:rsidR="00D65C8F" w:rsidRDefault="00D65C8F" w:rsidP="00D73BF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Congruence sémantique : </w:t>
      </w:r>
      <w:r w:rsidR="00D73BFE">
        <w:rPr>
          <w:lang w:val="fr-FR"/>
        </w:rPr>
        <w:t xml:space="preserve">Plus facile de mémoriser des informations en accord avec nos connaissances </w:t>
      </w:r>
    </w:p>
    <w:p w14:paraId="74488089" w14:textId="0601A46B" w:rsidR="00D73BFE" w:rsidRDefault="00D73BFE" w:rsidP="00D73BF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EXP Irene Kan :</w:t>
      </w:r>
    </w:p>
    <w:p w14:paraId="080D3DEB" w14:textId="1C4DF6BB" w:rsidR="00D73BFE" w:rsidRDefault="00D73BFE" w:rsidP="00D73BFE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>Objet associé Prix</w:t>
      </w:r>
    </w:p>
    <w:p w14:paraId="75FF2604" w14:textId="58C4AE71" w:rsidR="00D73BFE" w:rsidRDefault="006C2B44" w:rsidP="00D73BFE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Association congruent vs Association Incongruent </w:t>
      </w:r>
    </w:p>
    <w:p w14:paraId="0C650FD4" w14:textId="7AB333ED" w:rsidR="006C2B44" w:rsidRDefault="006C2B44" w:rsidP="00D73BFE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Mauvaise mémorisation </w:t>
      </w:r>
      <w:r w:rsidR="00654DCD">
        <w:rPr>
          <w:lang w:val="fr-FR"/>
        </w:rPr>
        <w:t xml:space="preserve">des prix incongruent </w:t>
      </w:r>
    </w:p>
    <w:p w14:paraId="47DC0468" w14:textId="6ABF146F" w:rsidR="00654DCD" w:rsidRDefault="00654DCD" w:rsidP="00D73BFE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Pas de différence chez les patients </w:t>
      </w:r>
      <w:r w:rsidR="00665482">
        <w:rPr>
          <w:lang w:val="fr-FR"/>
        </w:rPr>
        <w:t>souffrant</w:t>
      </w:r>
      <w:r>
        <w:rPr>
          <w:lang w:val="fr-FR"/>
        </w:rPr>
        <w:t xml:space="preserve"> de </w:t>
      </w:r>
      <w:r w:rsidR="00190BAC">
        <w:rPr>
          <w:lang w:val="fr-FR"/>
        </w:rPr>
        <w:t>démence</w:t>
      </w:r>
      <w:r>
        <w:rPr>
          <w:lang w:val="fr-FR"/>
        </w:rPr>
        <w:t xml:space="preserve"> sémantique </w:t>
      </w:r>
    </w:p>
    <w:p w14:paraId="4C2AAC57" w14:textId="35579775" w:rsidR="00190BAC" w:rsidRDefault="00190BAC" w:rsidP="00190BAC">
      <w:pPr>
        <w:pStyle w:val="ListParagraph"/>
        <w:numPr>
          <w:ilvl w:val="0"/>
          <w:numId w:val="3"/>
        </w:numPr>
        <w:rPr>
          <w:lang w:val="fr-FR"/>
        </w:rPr>
      </w:pPr>
      <w:r w:rsidRPr="004B182F">
        <w:rPr>
          <w:b/>
          <w:bCs/>
          <w:lang w:val="fr-FR"/>
        </w:rPr>
        <w:t>Certaine mémoire sont à la foi</w:t>
      </w:r>
      <w:r w:rsidR="004B182F">
        <w:rPr>
          <w:b/>
          <w:bCs/>
          <w:lang w:val="fr-FR"/>
        </w:rPr>
        <w:t>s</w:t>
      </w:r>
      <w:r w:rsidRPr="004B182F">
        <w:rPr>
          <w:b/>
          <w:bCs/>
          <w:lang w:val="fr-FR"/>
        </w:rPr>
        <w:t xml:space="preserve"> des mémoires sémantiques et des mémoires épisodiques</w:t>
      </w:r>
      <w:r>
        <w:rPr>
          <w:lang w:val="fr-FR"/>
        </w:rPr>
        <w:t> :</w:t>
      </w:r>
    </w:p>
    <w:p w14:paraId="649CE68D" w14:textId="27B3269D" w:rsidR="00190BAC" w:rsidRDefault="00190BAC" w:rsidP="00190BA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Information plus lointaine, en générale sur </w:t>
      </w:r>
      <w:r w:rsidR="00665482">
        <w:rPr>
          <w:lang w:val="fr-FR"/>
        </w:rPr>
        <w:t>soie</w:t>
      </w:r>
      <w:r>
        <w:rPr>
          <w:lang w:val="fr-FR"/>
        </w:rPr>
        <w:t xml:space="preserve"> (date de naissance, nom des parents, </w:t>
      </w:r>
      <w:proofErr w:type="spellStart"/>
      <w:r>
        <w:rPr>
          <w:lang w:val="fr-FR"/>
        </w:rPr>
        <w:t>ect</w:t>
      </w:r>
      <w:proofErr w:type="spellEnd"/>
      <w:r>
        <w:rPr>
          <w:lang w:val="fr-FR"/>
        </w:rPr>
        <w:t>)</w:t>
      </w:r>
    </w:p>
    <w:p w14:paraId="72132B7E" w14:textId="014D8145" w:rsidR="00190BAC" w:rsidRDefault="00190BAC" w:rsidP="00190BA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EXP Louis </w:t>
      </w:r>
      <w:proofErr w:type="spellStart"/>
      <w:r>
        <w:rPr>
          <w:lang w:val="fr-FR"/>
        </w:rPr>
        <w:t>Renoult</w:t>
      </w:r>
      <w:proofErr w:type="spellEnd"/>
      <w:r>
        <w:rPr>
          <w:lang w:val="fr-FR"/>
        </w:rPr>
        <w:t> :</w:t>
      </w:r>
    </w:p>
    <w:p w14:paraId="1564F4E2" w14:textId="60CD24C1" w:rsidR="00190BAC" w:rsidRDefault="008863E7" w:rsidP="00190BAC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Question sur </w:t>
      </w:r>
      <w:r w:rsidR="00190BAC">
        <w:rPr>
          <w:lang w:val="fr-FR"/>
        </w:rPr>
        <w:t>:</w:t>
      </w:r>
    </w:p>
    <w:p w14:paraId="21907BE2" w14:textId="20973C01" w:rsidR="00190BAC" w:rsidRDefault="00190BAC" w:rsidP="00190BAC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>Evénement unique : « Avez-vous bu du café ce matin ?</w:t>
      </w:r>
      <w:r w:rsidR="00333FAA">
        <w:rPr>
          <w:lang w:val="fr-FR"/>
        </w:rPr>
        <w:t xml:space="preserve"> » -&gt; mémoire </w:t>
      </w:r>
      <w:r w:rsidR="00250FD0">
        <w:rPr>
          <w:lang w:val="fr-FR"/>
        </w:rPr>
        <w:t xml:space="preserve">épisodique </w:t>
      </w:r>
    </w:p>
    <w:p w14:paraId="669B8E45" w14:textId="7C7EE39A" w:rsidR="00190BAC" w:rsidRDefault="00190BAC" w:rsidP="00190BAC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>Connaissance générale « Est-ce que les gens boivent du café »</w:t>
      </w:r>
      <w:r w:rsidR="00333FAA">
        <w:rPr>
          <w:lang w:val="fr-FR"/>
        </w:rPr>
        <w:t xml:space="preserve"> -&gt; mémoire sémantique </w:t>
      </w:r>
    </w:p>
    <w:p w14:paraId="1E0AE12F" w14:textId="1B66BDB6" w:rsidR="00190BAC" w:rsidRDefault="00190BAC" w:rsidP="00190BAC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>Connaissance autobiographique « </w:t>
      </w:r>
      <w:r w:rsidR="00A14F2E">
        <w:rPr>
          <w:lang w:val="fr-FR"/>
        </w:rPr>
        <w:t>Buvez-vous</w:t>
      </w:r>
      <w:r w:rsidR="00A748BB">
        <w:rPr>
          <w:lang w:val="fr-FR"/>
        </w:rPr>
        <w:t xml:space="preserve"> en général du café le matin »</w:t>
      </w:r>
      <w:r w:rsidR="00250FD0">
        <w:rPr>
          <w:lang w:val="fr-FR"/>
        </w:rPr>
        <w:t xml:space="preserve"> -&gt; </w:t>
      </w:r>
      <w:r w:rsidR="007F39E0">
        <w:rPr>
          <w:lang w:val="fr-FR"/>
        </w:rPr>
        <w:t xml:space="preserve">N400 Plus forte </w:t>
      </w:r>
      <w:r w:rsidR="001E5C98">
        <w:rPr>
          <w:lang w:val="fr-FR"/>
        </w:rPr>
        <w:t>qu’événement</w:t>
      </w:r>
      <w:r w:rsidR="007F39E0">
        <w:rPr>
          <w:lang w:val="fr-FR"/>
        </w:rPr>
        <w:t xml:space="preserve"> unique</w:t>
      </w:r>
      <w:r w:rsidR="001E5C98">
        <w:rPr>
          <w:lang w:val="fr-FR"/>
        </w:rPr>
        <w:t xml:space="preserve"> mais moins importante que les questions sur les connaissance générale -&gt; </w:t>
      </w:r>
      <w:r w:rsidR="001E5C98" w:rsidRPr="001E5C98">
        <w:rPr>
          <w:b/>
          <w:bCs/>
          <w:lang w:val="fr-FR"/>
        </w:rPr>
        <w:t>Statue hybride avec les deux mémoires</w:t>
      </w:r>
    </w:p>
    <w:p w14:paraId="13B6901F" w14:textId="4415F09F" w:rsidR="00190BAC" w:rsidRDefault="00190BAC" w:rsidP="00190BAC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lastRenderedPageBreak/>
        <w:t>Evénement récurrent</w:t>
      </w:r>
      <w:r w:rsidR="00A748BB">
        <w:rPr>
          <w:lang w:val="fr-FR"/>
        </w:rPr>
        <w:t> « Avez-vous déjà bu du café en faisant votre shopping</w:t>
      </w:r>
      <w:r w:rsidR="008863E7">
        <w:rPr>
          <w:lang w:val="fr-FR"/>
        </w:rPr>
        <w:t> »</w:t>
      </w:r>
      <w:r w:rsidR="00250FD0">
        <w:rPr>
          <w:lang w:val="fr-FR"/>
        </w:rPr>
        <w:t xml:space="preserve"> -&gt; </w:t>
      </w:r>
      <w:r w:rsidR="001E5C98">
        <w:rPr>
          <w:lang w:val="fr-FR"/>
        </w:rPr>
        <w:t>same</w:t>
      </w:r>
    </w:p>
    <w:p w14:paraId="3C025E9A" w14:textId="29BAE97F" w:rsidR="008863E7" w:rsidRDefault="00984D69" w:rsidP="008863E7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Mesure EEG N400 : récupération en mémoire sémantique </w:t>
      </w:r>
      <w:r w:rsidR="00250FD0">
        <w:rPr>
          <w:lang w:val="fr-FR"/>
        </w:rPr>
        <w:t>= connaissance général ( != évènement unique)</w:t>
      </w:r>
    </w:p>
    <w:p w14:paraId="029C87BB" w14:textId="2B41DB60" w:rsidR="0094633F" w:rsidRPr="0094633F" w:rsidRDefault="0094633F" w:rsidP="0094633F">
      <w:pPr>
        <w:pStyle w:val="Heading1"/>
        <w:rPr>
          <w:lang w:val="fr-FR"/>
        </w:rPr>
      </w:pPr>
      <w:r>
        <w:rPr>
          <w:lang w:val="fr-FR"/>
        </w:rPr>
        <w:t>Chapitre 5 : la mémoire sémantique</w:t>
      </w:r>
    </w:p>
    <w:p w14:paraId="50F79B70" w14:textId="451D1813" w:rsidR="00A160F1" w:rsidRDefault="00D961D2" w:rsidP="0094633F">
      <w:pPr>
        <w:pStyle w:val="Heading2"/>
        <w:rPr>
          <w:lang w:val="fr-FR"/>
        </w:rPr>
      </w:pPr>
      <w:r w:rsidRPr="00D961D2">
        <w:rPr>
          <w:lang w:val="fr-FR"/>
        </w:rPr>
        <w:t>Collins &amp; Quillian I</w:t>
      </w:r>
    </w:p>
    <w:p w14:paraId="08315FBB" w14:textId="2B8B0459" w:rsidR="00E735C7" w:rsidRDefault="00E735C7" w:rsidP="00E735C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Premier modèle de la mémoire sémantique par Collins &amp; Quillian</w:t>
      </w:r>
    </w:p>
    <w:p w14:paraId="32581EDC" w14:textId="5AE17488" w:rsidR="00D73A2C" w:rsidRDefault="00E735C7" w:rsidP="00D73A2C">
      <w:pPr>
        <w:pStyle w:val="ListParagraph"/>
        <w:numPr>
          <w:ilvl w:val="0"/>
          <w:numId w:val="3"/>
        </w:numPr>
        <w:rPr>
          <w:lang w:val="fr-FR"/>
        </w:rPr>
      </w:pPr>
      <w:r w:rsidRPr="00D73A2C">
        <w:rPr>
          <w:lang w:val="fr-FR"/>
        </w:rPr>
        <w:t>Mémoire sémantique = unité =</w:t>
      </w:r>
      <w:r w:rsidR="00D73A2C" w:rsidRPr="00D73A2C">
        <w:rPr>
          <w:lang w:val="fr-FR"/>
        </w:rPr>
        <w:t>&gt;</w:t>
      </w:r>
      <w:r w:rsidRPr="00D73A2C">
        <w:rPr>
          <w:lang w:val="fr-FR"/>
        </w:rPr>
        <w:t xml:space="preserve"> concept</w:t>
      </w:r>
      <w:r w:rsidR="00D73A2C" w:rsidRPr="00D73A2C">
        <w:rPr>
          <w:lang w:val="fr-FR"/>
        </w:rPr>
        <w:t xml:space="preserve"> =&gt; propriété</w:t>
      </w:r>
    </w:p>
    <w:p w14:paraId="16406385" w14:textId="1900EB28" w:rsidR="00D73A2C" w:rsidRDefault="00D73A2C" w:rsidP="00D73A2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+ Hiérarchie </w:t>
      </w:r>
      <w:r w:rsidR="00B9340E">
        <w:rPr>
          <w:lang w:val="fr-FR"/>
        </w:rPr>
        <w:t xml:space="preserve">entre les unités implique </w:t>
      </w:r>
    </w:p>
    <w:p w14:paraId="7DFA7DE9" w14:textId="43F1CE2A" w:rsidR="00D73A2C" w:rsidRDefault="00B9340E" w:rsidP="00D73A2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Manière dont les unités sont connectées entre elle </w:t>
      </w:r>
    </w:p>
    <w:p w14:paraId="2E7EF22F" w14:textId="27B9E918" w:rsidR="00B9340E" w:rsidRDefault="00FD5293" w:rsidP="00B9340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Unité connectée</w:t>
      </w:r>
      <w:r w:rsidR="00B9340E">
        <w:rPr>
          <w:lang w:val="fr-FR"/>
        </w:rPr>
        <w:t xml:space="preserve"> avec celle du dessous</w:t>
      </w:r>
      <w:r w:rsidR="005D26B6">
        <w:rPr>
          <w:lang w:val="fr-FR"/>
        </w:rPr>
        <w:t>, un peu comme dans le langage</w:t>
      </w:r>
    </w:p>
    <w:p w14:paraId="4730BBB6" w14:textId="3755798A" w:rsidR="00B9340E" w:rsidRDefault="00B9340E" w:rsidP="00D73A2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Dont le stockage </w:t>
      </w:r>
      <w:r w:rsidR="005D26B6">
        <w:rPr>
          <w:lang w:val="fr-FR"/>
        </w:rPr>
        <w:t xml:space="preserve">des propriétés </w:t>
      </w:r>
    </w:p>
    <w:p w14:paraId="65246F09" w14:textId="36B5EE1E" w:rsidR="005D26B6" w:rsidRDefault="005D26B6" w:rsidP="005D26B6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Economie de stockage</w:t>
      </w:r>
      <w:r w:rsidR="007E3455">
        <w:rPr>
          <w:lang w:val="fr-FR"/>
        </w:rPr>
        <w:t xml:space="preserve"> : propriété stocker avec une unité sont spécifique à cette unité, </w:t>
      </w:r>
      <w:r w:rsidR="006A3BF1">
        <w:rPr>
          <w:lang w:val="fr-FR"/>
        </w:rPr>
        <w:t>les propriétés plus larges</w:t>
      </w:r>
      <w:r w:rsidR="007E3455">
        <w:rPr>
          <w:lang w:val="fr-FR"/>
        </w:rPr>
        <w:t xml:space="preserve"> sont </w:t>
      </w:r>
      <w:r w:rsidR="004272CB">
        <w:rPr>
          <w:lang w:val="fr-FR"/>
        </w:rPr>
        <w:t>stockées</w:t>
      </w:r>
      <w:r w:rsidR="007E3455">
        <w:rPr>
          <w:lang w:val="fr-FR"/>
        </w:rPr>
        <w:t xml:space="preserve"> </w:t>
      </w:r>
      <w:proofErr w:type="spellStart"/>
      <w:r w:rsidR="004272CB">
        <w:rPr>
          <w:lang w:val="fr-FR"/>
        </w:rPr>
        <w:t>é</w:t>
      </w:r>
      <w:r w:rsidR="007E3455">
        <w:rPr>
          <w:lang w:val="fr-FR"/>
        </w:rPr>
        <w:t>dans</w:t>
      </w:r>
      <w:proofErr w:type="spellEnd"/>
      <w:r w:rsidR="007E3455">
        <w:rPr>
          <w:lang w:val="fr-FR"/>
        </w:rPr>
        <w:t xml:space="preserve"> la hiérarchie</w:t>
      </w:r>
    </w:p>
    <w:p w14:paraId="3734611D" w14:textId="10934FF6" w:rsidR="00B9340E" w:rsidRPr="00D73A2C" w:rsidRDefault="00B9340E" w:rsidP="00D73A2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Propagation de l’activation </w:t>
      </w:r>
      <w:r w:rsidR="004272CB">
        <w:rPr>
          <w:lang w:val="fr-FR"/>
        </w:rPr>
        <w:t>sens unique vers le haut</w:t>
      </w:r>
    </w:p>
    <w:p w14:paraId="1F059B55" w14:textId="254BE430" w:rsidR="00363C10" w:rsidRDefault="00363C10" w:rsidP="0094633F">
      <w:pPr>
        <w:pStyle w:val="Heading2"/>
        <w:rPr>
          <w:lang w:val="fr-FR"/>
        </w:rPr>
      </w:pPr>
      <w:r w:rsidRPr="00363C10">
        <w:rPr>
          <w:lang w:val="fr-FR"/>
        </w:rPr>
        <w:t>Collins &amp; Quillian II</w:t>
      </w:r>
    </w:p>
    <w:p w14:paraId="6B7DBE9B" w14:textId="4687696B" w:rsidR="00BF42E9" w:rsidRDefault="00BF42E9" w:rsidP="00BF42E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Test du modèle :</w:t>
      </w:r>
    </w:p>
    <w:p w14:paraId="53E41605" w14:textId="27EA9F4B" w:rsidR="00BF42E9" w:rsidRDefault="00BF42E9" w:rsidP="00BF42E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Question oui ou non : ex. un canari a-t-il des plumes</w:t>
      </w:r>
    </w:p>
    <w:p w14:paraId="6EEDC51A" w14:textId="7BF99DE4" w:rsidR="00BF42E9" w:rsidRDefault="00BF42E9" w:rsidP="00BF42E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V</w:t>
      </w:r>
      <w:r w:rsidR="001B4CE1">
        <w:rPr>
          <w:lang w:val="fr-FR"/>
        </w:rPr>
        <w:t xml:space="preserve">D </w:t>
      </w:r>
      <w:r>
        <w:rPr>
          <w:lang w:val="fr-FR"/>
        </w:rPr>
        <w:t xml:space="preserve">: temps de réaction </w:t>
      </w:r>
    </w:p>
    <w:p w14:paraId="322B2FB0" w14:textId="1583F4FA" w:rsidR="00700380" w:rsidRDefault="00700380" w:rsidP="00BF42E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HP :</w:t>
      </w:r>
    </w:p>
    <w:p w14:paraId="0259D6B1" w14:textId="27ADFB48" w:rsidR="00700380" w:rsidRDefault="00700380" w:rsidP="00700380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Canari </w:t>
      </w:r>
      <w:r w:rsidR="00495E4D">
        <w:rPr>
          <w:lang w:val="fr-FR"/>
        </w:rPr>
        <w:t xml:space="preserve">est jaune </w:t>
      </w:r>
      <w:r>
        <w:rPr>
          <w:lang w:val="fr-FR"/>
        </w:rPr>
        <w:t xml:space="preserve">: activation de l’unité canarie -&gt; </w:t>
      </w:r>
      <w:r w:rsidR="00495E4D">
        <w:rPr>
          <w:lang w:val="fr-FR"/>
        </w:rPr>
        <w:t xml:space="preserve">activation </w:t>
      </w:r>
      <w:r>
        <w:rPr>
          <w:lang w:val="fr-FR"/>
        </w:rPr>
        <w:t xml:space="preserve">propriété jaune </w:t>
      </w:r>
    </w:p>
    <w:p w14:paraId="13D58956" w14:textId="4B9DB963" w:rsidR="00495E4D" w:rsidRDefault="00495E4D" w:rsidP="00700380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Canari à des plumes : activation de l’unité canarie -&gt; activation des propriété -&gt; pas de réponse -&gt; activation de l’unité Oiseau -&gt; activation des propriétés -&gt; Oui un canari à des plume </w:t>
      </w:r>
    </w:p>
    <w:p w14:paraId="7CDDED44" w14:textId="10B9D9E9" w:rsidR="00495E4D" w:rsidRDefault="00495E4D" w:rsidP="00495E4D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-&gt; plus de temps pour répondre </w:t>
      </w:r>
    </w:p>
    <w:p w14:paraId="44E981BB" w14:textId="40176766" w:rsidR="00495E4D" w:rsidRDefault="00205DFC" w:rsidP="00495E4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Canari respire ? Il faut remonter jusqu’à l’unité animal -&gt; plus de temps</w:t>
      </w:r>
    </w:p>
    <w:p w14:paraId="5CE67AB6" w14:textId="0DA6A6BC" w:rsidR="00205DFC" w:rsidRDefault="00205DFC" w:rsidP="00495E4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Plus une réponse est évidente plus il faudra de temps pour réponse </w:t>
      </w:r>
    </w:p>
    <w:p w14:paraId="0F812FAA" w14:textId="0945AEB9" w:rsidR="00205DFC" w:rsidRDefault="00205DFC" w:rsidP="00205DF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Résulta</w:t>
      </w:r>
      <w:r w:rsidR="00B02471">
        <w:rPr>
          <w:lang w:val="fr-FR"/>
        </w:rPr>
        <w:t>t :</w:t>
      </w:r>
    </w:p>
    <w:p w14:paraId="02EA86CE" w14:textId="514CA993" w:rsidR="00B02471" w:rsidRPr="00BF42E9" w:rsidRDefault="00B02471" w:rsidP="00B02471">
      <w:pPr>
        <w:pStyle w:val="ListParagraph"/>
        <w:numPr>
          <w:ilvl w:val="2"/>
          <w:numId w:val="3"/>
        </w:numPr>
        <w:rPr>
          <w:lang w:val="fr-FR"/>
        </w:rPr>
      </w:pPr>
      <w:r w:rsidRPr="00B02471">
        <w:rPr>
          <w:noProof/>
          <w:lang w:val="fr-FR"/>
        </w:rPr>
        <w:drawing>
          <wp:anchor distT="0" distB="0" distL="114300" distR="114300" simplePos="0" relativeHeight="251670528" behindDoc="0" locked="0" layoutInCell="1" allowOverlap="1" wp14:anchorId="7DF4F1AD" wp14:editId="63657433">
            <wp:simplePos x="0" y="0"/>
            <wp:positionH relativeFrom="column">
              <wp:posOffset>1703768</wp:posOffset>
            </wp:positionH>
            <wp:positionV relativeFrom="paragraph">
              <wp:posOffset>229948</wp:posOffset>
            </wp:positionV>
            <wp:extent cx="2564130" cy="2054225"/>
            <wp:effectExtent l="0" t="0" r="7620" b="317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 xml:space="preserve">Oui </w:t>
      </w:r>
    </w:p>
    <w:p w14:paraId="22ABCBEE" w14:textId="4627B71F" w:rsidR="00363C10" w:rsidRDefault="00363C10" w:rsidP="0094633F">
      <w:pPr>
        <w:pStyle w:val="Heading2"/>
        <w:rPr>
          <w:lang w:val="fr-FR"/>
        </w:rPr>
      </w:pPr>
      <w:r w:rsidRPr="00363C10">
        <w:rPr>
          <w:lang w:val="fr-FR"/>
        </w:rPr>
        <w:t>Collins &amp; Quillian III</w:t>
      </w:r>
    </w:p>
    <w:p w14:paraId="7CA8FDFE" w14:textId="5D839A8F" w:rsidR="00B02471" w:rsidRDefault="005D39E2" w:rsidP="00B0247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Semble valider le modèle </w:t>
      </w:r>
    </w:p>
    <w:p w14:paraId="1CCD4AA6" w14:textId="7EAC6F65" w:rsidR="005D39E2" w:rsidRDefault="005D39E2" w:rsidP="005D39E2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Valide la </w:t>
      </w:r>
      <w:r w:rsidR="00913394">
        <w:rPr>
          <w:lang w:val="fr-FR"/>
        </w:rPr>
        <w:t>hiérarchie</w:t>
      </w:r>
      <w:r>
        <w:rPr>
          <w:lang w:val="fr-FR"/>
        </w:rPr>
        <w:t xml:space="preserve"> </w:t>
      </w:r>
    </w:p>
    <w:p w14:paraId="34C2729D" w14:textId="2BFEE65B" w:rsidR="005D39E2" w:rsidRDefault="005D39E2" w:rsidP="005D39E2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Valide l’économie de stockage</w:t>
      </w:r>
    </w:p>
    <w:p w14:paraId="6CD7E92D" w14:textId="6CCB3333" w:rsidR="005D39E2" w:rsidRDefault="005D39E2" w:rsidP="005D39E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MAIS </w:t>
      </w:r>
    </w:p>
    <w:p w14:paraId="4A7814E0" w14:textId="1CCA9B48" w:rsidR="005D39E2" w:rsidRDefault="00913394" w:rsidP="005D39E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Imaginons</w:t>
      </w:r>
      <w:r w:rsidR="005D39E2">
        <w:rPr>
          <w:lang w:val="fr-FR"/>
        </w:rPr>
        <w:t xml:space="preserve"> avec des </w:t>
      </w:r>
      <w:r>
        <w:rPr>
          <w:lang w:val="fr-FR"/>
        </w:rPr>
        <w:t>question</w:t>
      </w:r>
      <w:r w:rsidR="00B346CB">
        <w:rPr>
          <w:lang w:val="fr-FR"/>
        </w:rPr>
        <w:t>s</w:t>
      </w:r>
      <w:r>
        <w:rPr>
          <w:lang w:val="fr-FR"/>
        </w:rPr>
        <w:t xml:space="preserve"> négative : </w:t>
      </w:r>
    </w:p>
    <w:p w14:paraId="66F00B8F" w14:textId="25F9761F" w:rsidR="00913394" w:rsidRDefault="00913394" w:rsidP="00913394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Un canari peut-il cracher du feu : sensé remonté jusqu’à la racine puis seulement répondre non</w:t>
      </w:r>
    </w:p>
    <w:p w14:paraId="6E354D37" w14:textId="3A7EAC83" w:rsidR="00B346CB" w:rsidRDefault="00B346CB" w:rsidP="00B346C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Donc les questions dont la réponse est négative doit prendre plus de temps que pour n’importe quelle question dont la réponse est positive -&gt; </w:t>
      </w:r>
      <w:r w:rsidR="00B60DC8">
        <w:rPr>
          <w:lang w:val="fr-FR"/>
        </w:rPr>
        <w:t>ce n’est pas ce que l’on observe</w:t>
      </w:r>
    </w:p>
    <w:p w14:paraId="28ACDE08" w14:textId="17AA5DBC" w:rsidR="00B60DC8" w:rsidRDefault="00B60DC8" w:rsidP="00B346C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Mais on a tout de même la différence </w:t>
      </w:r>
      <w:r w:rsidR="00C43E7E">
        <w:rPr>
          <w:lang w:val="fr-FR"/>
        </w:rPr>
        <w:t xml:space="preserve">de temps de réponse en fonction de la </w:t>
      </w:r>
      <w:r w:rsidR="00C43E7E">
        <w:rPr>
          <w:b/>
          <w:bCs/>
          <w:lang w:val="fr-FR"/>
        </w:rPr>
        <w:t>distance sémantique</w:t>
      </w:r>
      <w:r w:rsidR="00C43E7E">
        <w:rPr>
          <w:lang w:val="fr-FR"/>
        </w:rPr>
        <w:t> :</w:t>
      </w:r>
    </w:p>
    <w:p w14:paraId="7DDAC17F" w14:textId="3EF92014" w:rsidR="00C43E7E" w:rsidRDefault="00C43E7E" w:rsidP="00C43E7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Distance sémantique = nombre de node à remonter</w:t>
      </w:r>
    </w:p>
    <w:p w14:paraId="7650858A" w14:textId="0C7446AD" w:rsidR="00C43E7E" w:rsidRDefault="00C43E7E" w:rsidP="00C43E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Conrad </w:t>
      </w:r>
      <w:proofErr w:type="spellStart"/>
      <w:r>
        <w:rPr>
          <w:lang w:val="fr-FR"/>
        </w:rPr>
        <w:t>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proposé</w:t>
      </w:r>
      <w:proofErr w:type="spellEnd"/>
      <w:r>
        <w:rPr>
          <w:lang w:val="fr-FR"/>
        </w:rPr>
        <w:t xml:space="preserve"> une autre notion de distance</w:t>
      </w:r>
      <w:r w:rsidR="007831EA">
        <w:rPr>
          <w:lang w:val="fr-FR"/>
        </w:rPr>
        <w:t xml:space="preserve">, disant qu’on la confondait avec la fréquence dans la langue : </w:t>
      </w:r>
    </w:p>
    <w:p w14:paraId="49324B72" w14:textId="5D4B0F3F" w:rsidR="007831EA" w:rsidRDefault="007831EA" w:rsidP="007831E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Quelle variable explique les résultats</w:t>
      </w:r>
      <w:r w:rsidR="004979A8">
        <w:rPr>
          <w:lang w:val="fr-FR"/>
        </w:rPr>
        <w:t xml:space="preserve"> ? </w:t>
      </w:r>
      <w:proofErr w:type="spellStart"/>
      <w:r w:rsidR="004979A8">
        <w:rPr>
          <w:lang w:val="fr-FR"/>
        </w:rPr>
        <w:t>Corad</w:t>
      </w:r>
      <w:proofErr w:type="spellEnd"/>
      <w:r w:rsidR="004979A8">
        <w:rPr>
          <w:lang w:val="fr-FR"/>
        </w:rPr>
        <w:t xml:space="preserve"> a refait l’exp en faisant varier la distance sémantique et la fréquence </w:t>
      </w:r>
    </w:p>
    <w:p w14:paraId="2394C6B8" w14:textId="1C48C53B" w:rsidR="004979A8" w:rsidRDefault="004979A8" w:rsidP="004979A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EXP Conrad </w:t>
      </w:r>
    </w:p>
    <w:p w14:paraId="2EC31791" w14:textId="5582E723" w:rsidR="00BD64E9" w:rsidRDefault="00BD64E9" w:rsidP="00BD64E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Distance sémantique ou fréquence </w:t>
      </w:r>
    </w:p>
    <w:p w14:paraId="3BCEB135" w14:textId="55C37EA1" w:rsidR="004979A8" w:rsidRDefault="004979A8" w:rsidP="004979A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VI : </w:t>
      </w:r>
    </w:p>
    <w:p w14:paraId="47DDC1AD" w14:textId="4C4A5001" w:rsidR="004979A8" w:rsidRDefault="004979A8" w:rsidP="004979A8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Distance sémantique X fréquence</w:t>
      </w:r>
    </w:p>
    <w:p w14:paraId="59EC1419" w14:textId="43C39E3F" w:rsidR="004979A8" w:rsidRDefault="00BD64E9" w:rsidP="004979A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429AB359" w14:textId="53442548" w:rsidR="00BD64E9" w:rsidRDefault="00BD64E9" w:rsidP="00BD64E9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Effet net de la fréquence dans le TR </w:t>
      </w:r>
    </w:p>
    <w:p w14:paraId="78572494" w14:textId="235C50E9" w:rsidR="00BD64E9" w:rsidRDefault="00BD64E9" w:rsidP="00BD64E9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Aucun effet de la distance sémantique </w:t>
      </w:r>
    </w:p>
    <w:p w14:paraId="2798B983" w14:textId="058C2424" w:rsidR="00BD64E9" w:rsidRPr="00B02471" w:rsidRDefault="00BD64E9" w:rsidP="00BD64E9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-&gt; Invalide les </w:t>
      </w:r>
      <w:r w:rsidR="00880275">
        <w:rPr>
          <w:lang w:val="fr-FR"/>
        </w:rPr>
        <w:t>conclusions</w:t>
      </w:r>
      <w:r>
        <w:rPr>
          <w:lang w:val="fr-FR"/>
        </w:rPr>
        <w:t xml:space="preserve"> de Collins &amp; Quillian</w:t>
      </w:r>
    </w:p>
    <w:p w14:paraId="5E73A592" w14:textId="6C5324D5" w:rsidR="00363C10" w:rsidRDefault="00363C10" w:rsidP="0094633F">
      <w:pPr>
        <w:pStyle w:val="Heading2"/>
        <w:rPr>
          <w:lang w:val="fr-FR"/>
        </w:rPr>
      </w:pPr>
      <w:r w:rsidRPr="00363C10">
        <w:rPr>
          <w:lang w:val="fr-FR"/>
        </w:rPr>
        <w:t>Les prototypes I</w:t>
      </w:r>
    </w:p>
    <w:p w14:paraId="17101AB3" w14:textId="77777777" w:rsidR="00AF0053" w:rsidRDefault="00880275" w:rsidP="0088027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Autre problème du modèle de Collins &amp; Quillian -&gt; passe à </w:t>
      </w:r>
      <w:proofErr w:type="spellStart"/>
      <w:r>
        <w:rPr>
          <w:lang w:val="fr-FR"/>
        </w:rPr>
        <w:t>coté</w:t>
      </w:r>
      <w:proofErr w:type="spellEnd"/>
      <w:r>
        <w:rPr>
          <w:lang w:val="fr-FR"/>
        </w:rPr>
        <w:t xml:space="preserve"> d’une caractéristique fondamentale de la </w:t>
      </w:r>
      <w:r w:rsidR="00B2504A">
        <w:rPr>
          <w:lang w:val="fr-FR"/>
        </w:rPr>
        <w:t>mémoire sémantique humaine et de la manière dont nous catégorisons les choses</w:t>
      </w:r>
    </w:p>
    <w:p w14:paraId="4CB90294" w14:textId="7AAC7B47" w:rsidR="00880275" w:rsidRDefault="00AF0053" w:rsidP="0088027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Exemple des deux chats</w:t>
      </w:r>
      <w:r w:rsidR="005C229F">
        <w:rPr>
          <w:lang w:val="fr-FR"/>
        </w:rPr>
        <w:t xml:space="preserve"> : toutes les catégories ne sont pas </w:t>
      </w:r>
      <w:r w:rsidR="003A4BFA">
        <w:rPr>
          <w:lang w:val="fr-FR"/>
        </w:rPr>
        <w:t>égales</w:t>
      </w:r>
      <w:r w:rsidR="005C229F">
        <w:rPr>
          <w:lang w:val="fr-FR"/>
        </w:rPr>
        <w:t>. Un chien est plus un mammifère qu’une baleine</w:t>
      </w:r>
      <w:r w:rsidR="003A4BFA">
        <w:rPr>
          <w:lang w:val="fr-FR"/>
        </w:rPr>
        <w:t>.</w:t>
      </w:r>
    </w:p>
    <w:p w14:paraId="46025325" w14:textId="260365D8" w:rsidR="003A4BFA" w:rsidRDefault="00136036" w:rsidP="00880275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136036">
        <w:rPr>
          <w:lang w:val="fr-FR"/>
        </w:rPr>
        <w:t>Po</w:t>
      </w:r>
      <w:r>
        <w:rPr>
          <w:lang w:val="fr-FR"/>
        </w:rPr>
        <w:t>in</w:t>
      </w:r>
      <w:r w:rsidRPr="00136036">
        <w:rPr>
          <w:lang w:val="fr-FR"/>
        </w:rPr>
        <w:t>t philosophique</w:t>
      </w:r>
      <w:r>
        <w:rPr>
          <w:b/>
          <w:bCs/>
          <w:lang w:val="fr-FR"/>
        </w:rPr>
        <w:t xml:space="preserve"> </w:t>
      </w:r>
      <w:r w:rsidR="003A4BFA">
        <w:rPr>
          <w:b/>
          <w:bCs/>
          <w:lang w:val="fr-FR"/>
        </w:rPr>
        <w:t>:</w:t>
      </w:r>
    </w:p>
    <w:p w14:paraId="26852FD3" w14:textId="1D459FEF" w:rsidR="003A4BFA" w:rsidRPr="003754AC" w:rsidRDefault="003A4BFA" w:rsidP="003A4BFA">
      <w:pPr>
        <w:pStyle w:val="ListParagraph"/>
        <w:numPr>
          <w:ilvl w:val="1"/>
          <w:numId w:val="3"/>
        </w:numPr>
        <w:rPr>
          <w:b/>
          <w:bCs/>
          <w:lang w:val="fr-FR"/>
        </w:rPr>
      </w:pPr>
      <w:r>
        <w:rPr>
          <w:lang w:val="fr-FR"/>
        </w:rPr>
        <w:t xml:space="preserve">Point de vue </w:t>
      </w:r>
      <w:r w:rsidR="00616B56">
        <w:rPr>
          <w:lang w:val="fr-FR"/>
        </w:rPr>
        <w:t>philo des catégories</w:t>
      </w:r>
      <w:r w:rsidR="006729A8">
        <w:rPr>
          <w:lang w:val="fr-FR"/>
        </w:rPr>
        <w:t xml:space="preserve">, point de vue essentialiste </w:t>
      </w:r>
      <w:r w:rsidR="00616B56">
        <w:rPr>
          <w:lang w:val="fr-FR"/>
        </w:rPr>
        <w:t xml:space="preserve">: Tous les membres </w:t>
      </w:r>
      <w:r w:rsidR="003754AC">
        <w:rPr>
          <w:lang w:val="fr-FR"/>
        </w:rPr>
        <w:t>d’une catégorie</w:t>
      </w:r>
      <w:r w:rsidR="00616B56">
        <w:rPr>
          <w:lang w:val="fr-FR"/>
        </w:rPr>
        <w:t xml:space="preserve"> partagent des caractéristiques essentielles</w:t>
      </w:r>
      <w:r w:rsidR="003754AC">
        <w:rPr>
          <w:lang w:val="fr-FR"/>
        </w:rPr>
        <w:t> ; Les limites entre les catégories sont claires</w:t>
      </w:r>
    </w:p>
    <w:p w14:paraId="61832A11" w14:textId="396CC81C" w:rsidR="003754AC" w:rsidRPr="00227806" w:rsidRDefault="003754AC" w:rsidP="003754AC">
      <w:pPr>
        <w:pStyle w:val="ListParagraph"/>
        <w:numPr>
          <w:ilvl w:val="1"/>
          <w:numId w:val="3"/>
        </w:numPr>
        <w:rPr>
          <w:b/>
          <w:bCs/>
          <w:lang w:val="fr-FR"/>
        </w:rPr>
      </w:pPr>
      <w:r>
        <w:rPr>
          <w:lang w:val="fr-FR"/>
        </w:rPr>
        <w:t xml:space="preserve">Point de vue </w:t>
      </w:r>
      <w:r w:rsidR="001E0F88">
        <w:rPr>
          <w:lang w:val="fr-FR"/>
        </w:rPr>
        <w:t xml:space="preserve">de Wittgenstein : </w:t>
      </w:r>
      <w:r w:rsidR="00227806">
        <w:rPr>
          <w:lang w:val="fr-FR"/>
        </w:rPr>
        <w:t>Il n’y a pas de caractéristiques essentielles partagées par tous les membres d’une catégorie ; les membres d’une catégorie ont une ressemblance de famille ; les limites entre les catégories sont floues</w:t>
      </w:r>
      <w:r w:rsidR="006729A8">
        <w:rPr>
          <w:lang w:val="fr-FR"/>
        </w:rPr>
        <w:t>. Définition par un air de famille</w:t>
      </w:r>
    </w:p>
    <w:p w14:paraId="43718A78" w14:textId="04077C11" w:rsidR="00227806" w:rsidRDefault="00136036" w:rsidP="00227806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136036">
        <w:rPr>
          <w:b/>
          <w:bCs/>
          <w:lang w:val="fr-FR"/>
        </w:rPr>
        <w:t>El</w:t>
      </w:r>
      <w:r w:rsidR="00C54E32">
        <w:rPr>
          <w:b/>
          <w:bCs/>
          <w:lang w:val="fr-FR"/>
        </w:rPr>
        <w:t>e</w:t>
      </w:r>
      <w:r w:rsidRPr="00136036">
        <w:rPr>
          <w:b/>
          <w:bCs/>
          <w:lang w:val="fr-FR"/>
        </w:rPr>
        <w:t xml:space="preserve">anor </w:t>
      </w:r>
      <w:proofErr w:type="spellStart"/>
      <w:r w:rsidRPr="00136036">
        <w:rPr>
          <w:b/>
          <w:bCs/>
          <w:lang w:val="fr-FR"/>
        </w:rPr>
        <w:t>Rosch</w:t>
      </w:r>
      <w:proofErr w:type="spellEnd"/>
      <w:r w:rsidR="00E166B1">
        <w:rPr>
          <w:b/>
          <w:bCs/>
          <w:lang w:val="fr-FR"/>
        </w:rPr>
        <w:t> :</w:t>
      </w:r>
    </w:p>
    <w:p w14:paraId="044EF775" w14:textId="506B3F53" w:rsidR="00E166B1" w:rsidRPr="00E166B1" w:rsidRDefault="00E166B1" w:rsidP="00E166B1">
      <w:pPr>
        <w:pStyle w:val="ListParagraph"/>
        <w:numPr>
          <w:ilvl w:val="1"/>
          <w:numId w:val="3"/>
        </w:numPr>
        <w:rPr>
          <w:b/>
          <w:bCs/>
          <w:lang w:val="fr-FR"/>
        </w:rPr>
      </w:pPr>
      <w:r>
        <w:rPr>
          <w:lang w:val="fr-FR"/>
        </w:rPr>
        <w:t>Prototype : exemple typique d’une catégorie, au centre ce celle-ci, maximise les ressemblances</w:t>
      </w:r>
    </w:p>
    <w:p w14:paraId="3D69280C" w14:textId="0BB938FA" w:rsidR="00E166B1" w:rsidRPr="00C54E32" w:rsidRDefault="00E166B1" w:rsidP="00E166B1">
      <w:pPr>
        <w:pStyle w:val="ListParagraph"/>
        <w:numPr>
          <w:ilvl w:val="1"/>
          <w:numId w:val="3"/>
        </w:numPr>
        <w:rPr>
          <w:b/>
          <w:bCs/>
          <w:lang w:val="fr-FR"/>
        </w:rPr>
      </w:pPr>
      <w:r>
        <w:rPr>
          <w:lang w:val="fr-FR"/>
        </w:rPr>
        <w:t>Justifie l’exemple des chats</w:t>
      </w:r>
    </w:p>
    <w:p w14:paraId="5BCB8A3D" w14:textId="638F1AE4" w:rsidR="00C54E32" w:rsidRPr="003A4BFA" w:rsidRDefault="00C54E32" w:rsidP="00C54E32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lang w:val="fr-FR"/>
        </w:rPr>
        <w:t xml:space="preserve">Prototype : comme des stéréotypes </w:t>
      </w:r>
    </w:p>
    <w:p w14:paraId="095D0EAB" w14:textId="6A55F526" w:rsidR="00363C10" w:rsidRDefault="00363C10" w:rsidP="0094633F">
      <w:pPr>
        <w:pStyle w:val="Heading2"/>
        <w:rPr>
          <w:lang w:val="fr-FR"/>
        </w:rPr>
      </w:pPr>
      <w:r w:rsidRPr="00363C10">
        <w:rPr>
          <w:lang w:val="fr-FR"/>
        </w:rPr>
        <w:t>Les prototypes II</w:t>
      </w:r>
    </w:p>
    <w:p w14:paraId="7EAAAFEE" w14:textId="48AECDCE" w:rsidR="00AB45FE" w:rsidRPr="00AB45FE" w:rsidRDefault="00CE3CA1" w:rsidP="00AB45F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Résultats expérimentaux</w:t>
      </w:r>
      <w:r w:rsidR="00AB45FE">
        <w:rPr>
          <w:lang w:val="fr-FR"/>
        </w:rPr>
        <w:t xml:space="preserve"> donne raison à </w:t>
      </w:r>
      <w:proofErr w:type="spellStart"/>
      <w:r w:rsidR="00AB45FE" w:rsidRPr="00AB45FE">
        <w:rPr>
          <w:b/>
          <w:bCs/>
          <w:lang w:val="fr-FR"/>
        </w:rPr>
        <w:t>Rosch</w:t>
      </w:r>
      <w:proofErr w:type="spellEnd"/>
    </w:p>
    <w:p w14:paraId="705D44A4" w14:textId="40BBF588" w:rsidR="00AB45FE" w:rsidRPr="00AB45FE" w:rsidRDefault="00AB45FE" w:rsidP="00AB45F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bCs/>
          <w:lang w:val="fr-FR"/>
        </w:rPr>
        <w:t>EXP </w:t>
      </w:r>
      <w:r w:rsidR="00C30B30">
        <w:rPr>
          <w:b/>
          <w:lang w:val="fr-FR"/>
        </w:rPr>
        <w:t xml:space="preserve">Sam </w:t>
      </w:r>
      <w:proofErr w:type="spellStart"/>
      <w:r w:rsidR="00C30B30">
        <w:rPr>
          <w:b/>
          <w:lang w:val="fr-FR"/>
        </w:rPr>
        <w:t>Gluckberg</w:t>
      </w:r>
      <w:proofErr w:type="spellEnd"/>
      <w:r>
        <w:rPr>
          <w:bCs/>
          <w:lang w:val="fr-FR"/>
        </w:rPr>
        <w:t>:</w:t>
      </w:r>
    </w:p>
    <w:p w14:paraId="43498805" w14:textId="12FDA06C" w:rsidR="00AB45FE" w:rsidRPr="00C30B30" w:rsidRDefault="00C30B30" w:rsidP="00AB45F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bCs/>
          <w:lang w:val="fr-FR"/>
        </w:rPr>
        <w:t>Des participants jugent de la typicalité de divers stimulus par rapport à une catégorie</w:t>
      </w:r>
    </w:p>
    <w:p w14:paraId="27001166" w14:textId="42B510CD" w:rsidR="00C30B30" w:rsidRPr="00C30B30" w:rsidRDefault="00C30B30" w:rsidP="00AB45FE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bCs/>
          <w:lang w:val="fr-FR"/>
        </w:rPr>
        <w:t>VI : Note attribué :</w:t>
      </w:r>
    </w:p>
    <w:p w14:paraId="37525427" w14:textId="3C33F94E" w:rsidR="00C30B30" w:rsidRPr="00C30B30" w:rsidRDefault="00C30B30" w:rsidP="00C30B30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bCs/>
          <w:lang w:val="fr-FR"/>
        </w:rPr>
        <w:t>Fruit :</w:t>
      </w:r>
    </w:p>
    <w:p w14:paraId="30EFFCEE" w14:textId="5682169A" w:rsidR="00C30B30" w:rsidRPr="00C30B30" w:rsidRDefault="00C30B30" w:rsidP="00C30B30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bCs/>
          <w:lang w:val="fr-FR"/>
        </w:rPr>
        <w:t>Très typique : Orange</w:t>
      </w:r>
    </w:p>
    <w:p w14:paraId="57A9E950" w14:textId="40D6D366" w:rsidR="00C30B30" w:rsidRPr="00C30B30" w:rsidRDefault="00C30B30" w:rsidP="00C30B30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bCs/>
          <w:lang w:val="fr-FR"/>
        </w:rPr>
        <w:t>Atypique : Tomate</w:t>
      </w:r>
    </w:p>
    <w:p w14:paraId="0C78B67E" w14:textId="05C74B9C" w:rsidR="00C30B30" w:rsidRPr="00C30B30" w:rsidRDefault="00C30B30" w:rsidP="00C30B30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bCs/>
          <w:lang w:val="fr-FR"/>
        </w:rPr>
        <w:t>Hors catégorie : Poireau</w:t>
      </w:r>
    </w:p>
    <w:p w14:paraId="49AC540C" w14:textId="09C11A57" w:rsidR="00C30B30" w:rsidRPr="00C41BDA" w:rsidRDefault="00C41BDA" w:rsidP="00C30B30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bCs/>
          <w:lang w:val="fr-FR"/>
        </w:rPr>
        <w:t xml:space="preserve">-&gt; on obtient pour chaque stimulus un score de typicalité </w:t>
      </w:r>
    </w:p>
    <w:p w14:paraId="501C2A96" w14:textId="44569CCA" w:rsidR="00C41BDA" w:rsidRPr="00B9581A" w:rsidRDefault="00C41BDA" w:rsidP="00C30B30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bCs/>
          <w:lang w:val="fr-FR"/>
        </w:rPr>
        <w:t xml:space="preserve">Typicalité a telle des conséquences concrètes sur </w:t>
      </w:r>
      <w:r w:rsidR="00B9581A">
        <w:rPr>
          <w:bCs/>
          <w:lang w:val="fr-FR"/>
        </w:rPr>
        <w:t>la manière dont il est catégorisé par un sujet</w:t>
      </w:r>
    </w:p>
    <w:p w14:paraId="31BD792B" w14:textId="63050179" w:rsidR="00CB4B4D" w:rsidRPr="001A7A89" w:rsidRDefault="00B9581A" w:rsidP="00900C97">
      <w:pPr>
        <w:pStyle w:val="ListParagraph"/>
        <w:numPr>
          <w:ilvl w:val="1"/>
          <w:numId w:val="3"/>
        </w:numPr>
        <w:rPr>
          <w:lang w:val="fr-FR"/>
        </w:rPr>
      </w:pPr>
      <w:r w:rsidRPr="001A7A89">
        <w:rPr>
          <w:bCs/>
          <w:lang w:val="fr-FR"/>
        </w:rPr>
        <w:t>Présentation des même</w:t>
      </w:r>
      <w:r w:rsidR="001A7A89">
        <w:rPr>
          <w:bCs/>
          <w:lang w:val="fr-FR"/>
        </w:rPr>
        <w:t>s</w:t>
      </w:r>
      <w:r w:rsidRPr="001A7A89">
        <w:rPr>
          <w:bCs/>
          <w:lang w:val="fr-FR"/>
        </w:rPr>
        <w:t xml:space="preserve"> stimulus en demandant </w:t>
      </w:r>
      <w:r w:rsidR="00C44E76" w:rsidRPr="001A7A89">
        <w:rPr>
          <w:bCs/>
          <w:lang w:val="fr-FR"/>
        </w:rPr>
        <w:t>s’il</w:t>
      </w:r>
      <w:r w:rsidRPr="001A7A89">
        <w:rPr>
          <w:bCs/>
          <w:lang w:val="fr-FR"/>
        </w:rPr>
        <w:t xml:space="preserve"> appartienne à </w:t>
      </w:r>
      <w:r w:rsidR="00C44E76" w:rsidRPr="001A7A89">
        <w:rPr>
          <w:bCs/>
          <w:lang w:val="fr-FR"/>
        </w:rPr>
        <w:t>une même catégorie donnée</w:t>
      </w:r>
    </w:p>
    <w:p w14:paraId="6F8E09CF" w14:textId="7DD82DEB" w:rsidR="00CB4B4D" w:rsidRPr="00CB4B4D" w:rsidRDefault="001A7A89" w:rsidP="00C30B30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bCs/>
          <w:lang w:val="fr-FR"/>
        </w:rPr>
        <w:t>Résultat</w:t>
      </w:r>
      <w:r w:rsidR="00CB4B4D">
        <w:rPr>
          <w:bCs/>
          <w:lang w:val="fr-FR"/>
        </w:rPr>
        <w:t xml:space="preserve"> : </w:t>
      </w:r>
    </w:p>
    <w:p w14:paraId="72FC070C" w14:textId="3C73F2C5" w:rsidR="00CB4B4D" w:rsidRDefault="001A7A89" w:rsidP="00CB4B4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Probabilité que les participants pense qu’un stimulus appartienne à une </w:t>
      </w:r>
      <w:r w:rsidR="00C44E76">
        <w:rPr>
          <w:lang w:val="fr-FR"/>
        </w:rPr>
        <w:t>catégorie dépend du niveau de typicalité de ce stimulus vis-à-vis de la catégorie</w:t>
      </w:r>
    </w:p>
    <w:p w14:paraId="47353E9E" w14:textId="24AED99C" w:rsidR="00CE3CA1" w:rsidRDefault="00CE3CA1" w:rsidP="00CB4B4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Stimulus typique de la catégorie : sont unanimement considéré comme appartenant à la catégories // same pour les hors catégorie </w:t>
      </w:r>
    </w:p>
    <w:p w14:paraId="0A6E588E" w14:textId="62DF040C" w:rsidR="00CE3CA1" w:rsidRDefault="00CE3CA1" w:rsidP="00CB4B4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Pas de </w:t>
      </w:r>
      <w:proofErr w:type="spellStart"/>
      <w:r>
        <w:rPr>
          <w:lang w:val="fr-FR"/>
        </w:rPr>
        <w:t>consciencius</w:t>
      </w:r>
      <w:proofErr w:type="spellEnd"/>
      <w:r>
        <w:rPr>
          <w:lang w:val="fr-FR"/>
        </w:rPr>
        <w:t xml:space="preserve"> pour les item atypique (tomates)</w:t>
      </w:r>
    </w:p>
    <w:p w14:paraId="20AB1A0D" w14:textId="43BF0DA3" w:rsidR="00CE3CA1" w:rsidRDefault="00CE3CA1" w:rsidP="00CE3CA1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Les réponses </w:t>
      </w:r>
      <w:r w:rsidR="00292DD8">
        <w:rPr>
          <w:lang w:val="fr-FR"/>
        </w:rPr>
        <w:t>d’un même sujet</w:t>
      </w:r>
      <w:r>
        <w:rPr>
          <w:lang w:val="fr-FR"/>
        </w:rPr>
        <w:t xml:space="preserve"> sont </w:t>
      </w:r>
      <w:r w:rsidR="00B82FF9">
        <w:rPr>
          <w:lang w:val="fr-FR"/>
        </w:rPr>
        <w:t>inconscientes</w:t>
      </w:r>
      <w:r>
        <w:rPr>
          <w:lang w:val="fr-FR"/>
        </w:rPr>
        <w:t xml:space="preserve"> au sein d’un même individue (?) -&gt; d’un moment à une autre une tomate sera un fruit ou un légume</w:t>
      </w:r>
    </w:p>
    <w:p w14:paraId="20EE6D22" w14:textId="5C20997D" w:rsidR="00CE3CA1" w:rsidRDefault="00CE3CA1" w:rsidP="00CE3CA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Prototype et </w:t>
      </w:r>
      <w:r w:rsidR="00292DD8">
        <w:rPr>
          <w:lang w:val="fr-FR"/>
        </w:rPr>
        <w:t>démence</w:t>
      </w:r>
      <w:r>
        <w:rPr>
          <w:lang w:val="fr-FR"/>
        </w:rPr>
        <w:t xml:space="preserve"> </w:t>
      </w:r>
      <w:r w:rsidR="00292DD8">
        <w:rPr>
          <w:lang w:val="fr-FR"/>
        </w:rPr>
        <w:t>sémantique</w:t>
      </w:r>
      <w:r>
        <w:rPr>
          <w:lang w:val="fr-FR"/>
        </w:rPr>
        <w:t> :</w:t>
      </w:r>
    </w:p>
    <w:p w14:paraId="136BFFC0" w14:textId="4699C216" w:rsidR="00CE3CA1" w:rsidRDefault="005031C3" w:rsidP="00CE3CA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Trouble </w:t>
      </w:r>
      <w:r w:rsidR="00292DD8">
        <w:rPr>
          <w:lang w:val="fr-FR"/>
        </w:rPr>
        <w:t>des patients</w:t>
      </w:r>
      <w:r>
        <w:rPr>
          <w:lang w:val="fr-FR"/>
        </w:rPr>
        <w:t xml:space="preserve"> plus important pour les éléments atypique d’une catégorie </w:t>
      </w:r>
    </w:p>
    <w:p w14:paraId="3069B77D" w14:textId="27CBFFCC" w:rsidR="005031C3" w:rsidRDefault="005031C3" w:rsidP="00CE3CA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b/>
          <w:bCs/>
          <w:lang w:val="fr-FR"/>
        </w:rPr>
        <w:t xml:space="preserve">Mathew </w:t>
      </w:r>
      <w:proofErr w:type="spellStart"/>
      <w:r>
        <w:rPr>
          <w:b/>
          <w:bCs/>
          <w:lang w:val="fr-FR"/>
        </w:rPr>
        <w:t>Lambon</w:t>
      </w:r>
      <w:proofErr w:type="spellEnd"/>
      <w:r>
        <w:rPr>
          <w:b/>
          <w:bCs/>
          <w:lang w:val="fr-FR"/>
        </w:rPr>
        <w:t>-Ralph</w:t>
      </w:r>
    </w:p>
    <w:p w14:paraId="5820FACB" w14:textId="42E5507A" w:rsidR="005031C3" w:rsidRDefault="00292DD8" w:rsidP="00CE3CA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Sélection</w:t>
      </w:r>
      <w:r w:rsidR="00CF6C74">
        <w:rPr>
          <w:lang w:val="fr-FR"/>
        </w:rPr>
        <w:t xml:space="preserve"> d’image correspondant à une catégorie donnée :</w:t>
      </w:r>
    </w:p>
    <w:p w14:paraId="1E117E14" w14:textId="1727F6C3" w:rsidR="00CF6C74" w:rsidRDefault="00CF6C74" w:rsidP="00CF6C74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Un exemplaire atypique, typique, hors catégorie mais ressemblant, </w:t>
      </w:r>
      <w:r w:rsidR="00292DD8">
        <w:rPr>
          <w:lang w:val="fr-FR"/>
        </w:rPr>
        <w:t xml:space="preserve">hors cat ne ressemblant pas, totalement autre chose </w:t>
      </w:r>
    </w:p>
    <w:p w14:paraId="4DD85389" w14:textId="6D6DE949" w:rsidR="00CF6C74" w:rsidRDefault="00CF6C74" w:rsidP="00CE3CA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Groupe : </w:t>
      </w:r>
      <w:r w:rsidR="00292DD8">
        <w:rPr>
          <w:lang w:val="fr-FR"/>
        </w:rPr>
        <w:t>démence</w:t>
      </w:r>
      <w:r>
        <w:rPr>
          <w:lang w:val="fr-FR"/>
        </w:rPr>
        <w:t xml:space="preserve"> vs contrôle </w:t>
      </w:r>
    </w:p>
    <w:p w14:paraId="04A57E11" w14:textId="411B866A" w:rsidR="00CF6C74" w:rsidRDefault="00292DD8" w:rsidP="00CE3CA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580072E3" w14:textId="0D20681F" w:rsidR="00292DD8" w:rsidRDefault="00730BC7" w:rsidP="00292DD8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Atypique</w:t>
      </w:r>
      <w:r w:rsidR="004D4A59">
        <w:rPr>
          <w:lang w:val="fr-FR"/>
        </w:rPr>
        <w:t xml:space="preserve"> : </w:t>
      </w:r>
      <w:r w:rsidR="005F0C3F">
        <w:rPr>
          <w:lang w:val="fr-FR"/>
        </w:rPr>
        <w:t xml:space="preserve">déficit </w:t>
      </w:r>
      <w:r>
        <w:rPr>
          <w:lang w:val="fr-FR"/>
        </w:rPr>
        <w:t>des démences</w:t>
      </w:r>
      <w:r w:rsidR="005F0C3F">
        <w:rPr>
          <w:lang w:val="fr-FR"/>
        </w:rPr>
        <w:t xml:space="preserve"> est plus important pour </w:t>
      </w:r>
      <w:r w:rsidR="00CA173C">
        <w:rPr>
          <w:lang w:val="fr-FR"/>
        </w:rPr>
        <w:t>les éléments atypiques</w:t>
      </w:r>
      <w:r w:rsidR="005F0C3F">
        <w:rPr>
          <w:lang w:val="fr-FR"/>
        </w:rPr>
        <w:t xml:space="preserve"> </w:t>
      </w:r>
    </w:p>
    <w:p w14:paraId="4BA8F4CC" w14:textId="273627B0" w:rsidR="005F0C3F" w:rsidRPr="00AB45FE" w:rsidRDefault="005F0C3F" w:rsidP="00292DD8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Same pour les hors catégorie avec effet </w:t>
      </w:r>
      <w:r w:rsidR="001556FA">
        <w:rPr>
          <w:lang w:val="fr-FR"/>
        </w:rPr>
        <w:t>moins important</w:t>
      </w:r>
      <w:r>
        <w:rPr>
          <w:lang w:val="fr-FR"/>
        </w:rPr>
        <w:t xml:space="preserve"> plus on s’éloigne </w:t>
      </w:r>
    </w:p>
    <w:p w14:paraId="534B6A7A" w14:textId="288E8C47" w:rsidR="00363C10" w:rsidRDefault="00363C10" w:rsidP="0094633F">
      <w:pPr>
        <w:pStyle w:val="Heading2"/>
        <w:rPr>
          <w:lang w:val="fr-FR"/>
        </w:rPr>
      </w:pPr>
      <w:r w:rsidRPr="00363C10">
        <w:rPr>
          <w:lang w:val="fr-FR"/>
        </w:rPr>
        <w:t>Les prototypes III</w:t>
      </w:r>
    </w:p>
    <w:p w14:paraId="7FA850F0" w14:textId="13351D36" w:rsidR="00446F4A" w:rsidRDefault="00446F4A" w:rsidP="00446F4A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Phénomène similaire chez l’animal </w:t>
      </w:r>
    </w:p>
    <w:p w14:paraId="77AE4B79" w14:textId="7B95E632" w:rsidR="00446F4A" w:rsidRPr="00845B73" w:rsidRDefault="00845B73" w:rsidP="00446F4A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EXP </w:t>
      </w:r>
      <w:proofErr w:type="spellStart"/>
      <w:r w:rsidRPr="00AE7C28">
        <w:rPr>
          <w:lang w:val="fr-FR"/>
        </w:rPr>
        <w:t>ed</w:t>
      </w:r>
      <w:proofErr w:type="spellEnd"/>
      <w:r>
        <w:rPr>
          <w:b/>
          <w:bCs/>
          <w:lang w:val="fr-FR"/>
        </w:rPr>
        <w:t xml:space="preserve"> </w:t>
      </w:r>
      <w:proofErr w:type="spellStart"/>
      <w:r w:rsidRPr="00AE7C28">
        <w:rPr>
          <w:lang w:val="fr-FR"/>
        </w:rPr>
        <w:t>Wasserman</w:t>
      </w:r>
      <w:proofErr w:type="spellEnd"/>
      <w:r>
        <w:rPr>
          <w:b/>
          <w:bCs/>
          <w:lang w:val="fr-FR"/>
        </w:rPr>
        <w:t> :</w:t>
      </w:r>
    </w:p>
    <w:p w14:paraId="40ACF7C3" w14:textId="69576248" w:rsidR="00845B73" w:rsidRDefault="00845B73" w:rsidP="00845B73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1E5B8B">
        <w:rPr>
          <w:lang w:val="fr-FR"/>
        </w:rPr>
        <w:t>Pigons</w:t>
      </w:r>
      <w:proofErr w:type="spellEnd"/>
      <w:r w:rsidRPr="001E5B8B">
        <w:rPr>
          <w:lang w:val="fr-FR"/>
        </w:rPr>
        <w:t xml:space="preserve"> clé de réponse, image </w:t>
      </w:r>
      <w:r w:rsidR="001E5B8B" w:rsidRPr="001E5B8B">
        <w:rPr>
          <w:lang w:val="fr-FR"/>
        </w:rPr>
        <w:t>p</w:t>
      </w:r>
      <w:r w:rsidR="001E5B8B">
        <w:rPr>
          <w:lang w:val="fr-FR"/>
        </w:rPr>
        <w:t xml:space="preserve">uis choix de la clé en fonction </w:t>
      </w:r>
      <w:r w:rsidR="009E4AE6">
        <w:rPr>
          <w:lang w:val="fr-FR"/>
        </w:rPr>
        <w:t>de la catégorie</w:t>
      </w:r>
    </w:p>
    <w:p w14:paraId="77E701CA" w14:textId="0610846C" w:rsidR="001E5B8B" w:rsidRDefault="001E5B8B" w:rsidP="00845B7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Entrainement</w:t>
      </w:r>
    </w:p>
    <w:p w14:paraId="42B4E6F8" w14:textId="039F2A31" w:rsidR="00475C7A" w:rsidRDefault="00475C7A" w:rsidP="00845B7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Test de généralisation avec des images jamais vu</w:t>
      </w:r>
    </w:p>
    <w:p w14:paraId="0C225047" w14:textId="03CC0A03" w:rsidR="00475C7A" w:rsidRDefault="00475C7A" w:rsidP="00845B7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Les pigeons ont su généraliser les catégories </w:t>
      </w:r>
      <w:r w:rsidR="009E4AE6">
        <w:rPr>
          <w:lang w:val="fr-FR"/>
        </w:rPr>
        <w:t>qu’ils ont</w:t>
      </w:r>
      <w:r>
        <w:rPr>
          <w:lang w:val="fr-FR"/>
        </w:rPr>
        <w:t xml:space="preserve"> vu </w:t>
      </w:r>
    </w:p>
    <w:p w14:paraId="06DA4AF1" w14:textId="2650A849" w:rsidR="00AE7C28" w:rsidRDefault="00AE7C28" w:rsidP="00AE7C2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EXP Stephen </w:t>
      </w:r>
      <w:proofErr w:type="spellStart"/>
      <w:r>
        <w:rPr>
          <w:lang w:val="fr-FR"/>
        </w:rPr>
        <w:t>Lea</w:t>
      </w:r>
      <w:proofErr w:type="spellEnd"/>
      <w:r w:rsidR="00531498">
        <w:rPr>
          <w:lang w:val="fr-FR"/>
        </w:rPr>
        <w:t> :</w:t>
      </w:r>
    </w:p>
    <w:p w14:paraId="04211E44" w14:textId="1EA26E6B" w:rsidR="00E80C22" w:rsidRPr="00E80C22" w:rsidRDefault="00E80C22" w:rsidP="00E80C22">
      <w:pPr>
        <w:pStyle w:val="ListParagraph"/>
        <w:numPr>
          <w:ilvl w:val="1"/>
          <w:numId w:val="3"/>
        </w:numPr>
        <w:rPr>
          <w:lang w:val="fr-FR"/>
        </w:rPr>
      </w:pPr>
      <w:r w:rsidRPr="00E80C22">
        <w:rPr>
          <w:lang w:val="fr-FR"/>
        </w:rPr>
        <w:t>Deux ensembles</w:t>
      </w:r>
      <w:r w:rsidR="00531498" w:rsidRPr="00E80C22">
        <w:rPr>
          <w:lang w:val="fr-FR"/>
        </w:rPr>
        <w:t xml:space="preserve"> de graine généré à partir d’un prototype</w:t>
      </w:r>
      <w:r w:rsidRPr="00E80C22">
        <w:rPr>
          <w:lang w:val="fr-FR"/>
        </w:rPr>
        <w:t xml:space="preserve">, avec mauvais et bon exemplaire à catégorisé par les pigeons </w:t>
      </w:r>
    </w:p>
    <w:p w14:paraId="28ECC301" w14:textId="2FA1C5C9" w:rsidR="00531498" w:rsidRDefault="00E80C22" w:rsidP="00531498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Résultat :</w:t>
      </w:r>
    </w:p>
    <w:p w14:paraId="0E20D4A4" w14:textId="54AEB3B8" w:rsidR="00E80C22" w:rsidRDefault="00E80C22" w:rsidP="00E80C22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Pigeons meilleurs à discriminer les bon</w:t>
      </w:r>
      <w:r w:rsidR="009E4AE6">
        <w:rPr>
          <w:lang w:val="fr-FR"/>
        </w:rPr>
        <w:t>s</w:t>
      </w:r>
      <w:r>
        <w:rPr>
          <w:lang w:val="fr-FR"/>
        </w:rPr>
        <w:t xml:space="preserve"> exemplaire</w:t>
      </w:r>
      <w:r w:rsidR="009E4AE6">
        <w:rPr>
          <w:lang w:val="fr-FR"/>
        </w:rPr>
        <w:t xml:space="preserve">s </w:t>
      </w:r>
      <w:r>
        <w:rPr>
          <w:lang w:val="fr-FR"/>
        </w:rPr>
        <w:t>que les mauvais</w:t>
      </w:r>
    </w:p>
    <w:p w14:paraId="522107BE" w14:textId="396D3651" w:rsidR="009E4AE6" w:rsidRDefault="00223A56" w:rsidP="00E80C22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Pigeons</w:t>
      </w:r>
      <w:r w:rsidR="009E4AE6">
        <w:rPr>
          <w:lang w:val="fr-FR"/>
        </w:rPr>
        <w:t xml:space="preserve"> parfait lors de la présentation du prototype utiliser pour la génération même si jamais présenté lors de l’entrainement</w:t>
      </w:r>
    </w:p>
    <w:p w14:paraId="241588EB" w14:textId="57EAFFE4" w:rsidR="00531498" w:rsidRDefault="00730BC7" w:rsidP="00730BC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-&gt; pas basé sur le langage</w:t>
      </w:r>
    </w:p>
    <w:p w14:paraId="6D67AB39" w14:textId="6D9120BB" w:rsidR="001740B3" w:rsidRDefault="001740B3" w:rsidP="001740B3">
      <w:pPr>
        <w:rPr>
          <w:lang w:val="fr-FR"/>
        </w:rPr>
      </w:pPr>
    </w:p>
    <w:p w14:paraId="73A1A95B" w14:textId="0FE861C6" w:rsidR="001740B3" w:rsidRDefault="001740B3" w:rsidP="00DB5C7E">
      <w:pPr>
        <w:pStyle w:val="Heading2"/>
        <w:rPr>
          <w:lang w:val="fr-FR"/>
        </w:rPr>
      </w:pPr>
      <w:r w:rsidRPr="001740B3">
        <w:rPr>
          <w:lang w:val="fr-FR"/>
        </w:rPr>
        <w:t>Le modèle de Collins et Loftus</w:t>
      </w:r>
    </w:p>
    <w:p w14:paraId="60FBB129" w14:textId="5B40B453" w:rsidR="00DB5C7E" w:rsidRDefault="002524A6" w:rsidP="00DB5C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Nouveau modèle </w:t>
      </w:r>
      <w:r w:rsidR="00125E20">
        <w:rPr>
          <w:lang w:val="fr-FR"/>
        </w:rPr>
        <w:t>avec</w:t>
      </w:r>
      <w:r>
        <w:rPr>
          <w:lang w:val="fr-FR"/>
        </w:rPr>
        <w:t xml:space="preserve"> Kilian </w:t>
      </w:r>
      <w:r w:rsidR="00CA0E8A">
        <w:rPr>
          <w:lang w:val="fr-FR"/>
        </w:rPr>
        <w:t>car marchais pas</w:t>
      </w:r>
    </w:p>
    <w:p w14:paraId="1259ECEA" w14:textId="71D182F0" w:rsidR="00CA0E8A" w:rsidRDefault="00CA0E8A" w:rsidP="00DB5C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Plus de hiérarchie, activation libre en fonction de la force d’association</w:t>
      </w:r>
    </w:p>
    <w:p w14:paraId="58B05A63" w14:textId="79D12A26" w:rsidR="00CA0E8A" w:rsidRDefault="00CA0E8A" w:rsidP="00DB5C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Propriété = une unité </w:t>
      </w:r>
    </w:p>
    <w:p w14:paraId="684AE77E" w14:textId="69DE21B5" w:rsidR="00EE3A04" w:rsidRDefault="00EE3A04" w:rsidP="00DB5C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Canari fort lié à jaune, </w:t>
      </w:r>
      <w:r w:rsidR="003F0257">
        <w:rPr>
          <w:lang w:val="fr-FR"/>
        </w:rPr>
        <w:t>canarie moins liée</w:t>
      </w:r>
      <w:r>
        <w:rPr>
          <w:lang w:val="fr-FR"/>
        </w:rPr>
        <w:t xml:space="preserve"> à plume </w:t>
      </w:r>
      <w:r w:rsidR="00820840">
        <w:rPr>
          <w:lang w:val="fr-FR"/>
        </w:rPr>
        <w:t xml:space="preserve">-&gt; explique la différence de temps de réponse </w:t>
      </w:r>
    </w:p>
    <w:p w14:paraId="13E0C291" w14:textId="120303BB" w:rsidR="00820840" w:rsidRDefault="00820840" w:rsidP="00DB5C7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Esprit compatible avec </w:t>
      </w:r>
      <w:r w:rsidR="003F0257">
        <w:rPr>
          <w:lang w:val="fr-FR"/>
        </w:rPr>
        <w:t>Wildenstein</w:t>
      </w:r>
      <w:r>
        <w:rPr>
          <w:lang w:val="fr-FR"/>
        </w:rPr>
        <w:t xml:space="preserve"> et Roch</w:t>
      </w:r>
      <w:r w:rsidR="003F43AF">
        <w:rPr>
          <w:lang w:val="fr-FR"/>
        </w:rPr>
        <w:t> :</w:t>
      </w:r>
    </w:p>
    <w:p w14:paraId="3C660270" w14:textId="041B8B58" w:rsidR="003F43AF" w:rsidRDefault="003F43AF" w:rsidP="003F43A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Chien connecter avec </w:t>
      </w:r>
      <w:r w:rsidR="003F0257">
        <w:rPr>
          <w:lang w:val="fr-FR"/>
        </w:rPr>
        <w:t>toutes les propriétés</w:t>
      </w:r>
      <w:r>
        <w:rPr>
          <w:lang w:val="fr-FR"/>
        </w:rPr>
        <w:t xml:space="preserve"> </w:t>
      </w:r>
      <w:r w:rsidR="003F0257">
        <w:rPr>
          <w:lang w:val="fr-FR"/>
        </w:rPr>
        <w:t>des mammifères</w:t>
      </w:r>
      <w:r>
        <w:rPr>
          <w:lang w:val="fr-FR"/>
        </w:rPr>
        <w:t xml:space="preserve"> </w:t>
      </w:r>
    </w:p>
    <w:p w14:paraId="16E12706" w14:textId="06145BEE" w:rsidR="003F43AF" w:rsidRDefault="003F43AF" w:rsidP="003F43A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Pour retrouver mammifère</w:t>
      </w:r>
      <w:r w:rsidR="003F0257">
        <w:rPr>
          <w:lang w:val="fr-FR"/>
        </w:rPr>
        <w:t xml:space="preserve">, plus chemin possible </w:t>
      </w:r>
    </w:p>
    <w:p w14:paraId="561764C5" w14:textId="47951B2B" w:rsidR="003F0257" w:rsidRDefault="003F0257" w:rsidP="003F43A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Baleine reliée avec mammifère mais pas moins de chemin (+ densément relié au node du milieux aquatique)</w:t>
      </w:r>
    </w:p>
    <w:p w14:paraId="15A2AC0F" w14:textId="1E54713B" w:rsidR="003F0257" w:rsidRDefault="003F0257" w:rsidP="003F025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Rend compte de l’amorçage sémantique</w:t>
      </w:r>
    </w:p>
    <w:p w14:paraId="288895E3" w14:textId="11EB49BD" w:rsidR="00E31719" w:rsidRPr="00DB5C7E" w:rsidRDefault="00BF2C9A" w:rsidP="003F025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réseaux associationnistes r</w:t>
      </w:r>
      <w:r w:rsidR="00E31719">
        <w:rPr>
          <w:lang w:val="fr-FR"/>
        </w:rPr>
        <w:t xml:space="preserve">end bien compte des prototypes, ça </w:t>
      </w:r>
      <w:r>
        <w:rPr>
          <w:lang w:val="fr-FR"/>
        </w:rPr>
        <w:t>émerge</w:t>
      </w:r>
      <w:r w:rsidR="00E31719">
        <w:rPr>
          <w:lang w:val="fr-FR"/>
        </w:rPr>
        <w:t xml:space="preserve"> facilement</w:t>
      </w:r>
      <w:r w:rsidR="0059114C">
        <w:rPr>
          <w:lang w:val="fr-FR"/>
        </w:rPr>
        <w:t xml:space="preserve"> du réseau plus </w:t>
      </w:r>
      <w:r>
        <w:rPr>
          <w:lang w:val="fr-FR"/>
        </w:rPr>
        <w:t>dense</w:t>
      </w:r>
      <w:r w:rsidR="0059114C">
        <w:rPr>
          <w:lang w:val="fr-FR"/>
        </w:rPr>
        <w:t xml:space="preserve"> </w:t>
      </w:r>
    </w:p>
    <w:p w14:paraId="6D1042F1" w14:textId="3FC0C44D" w:rsidR="001740B3" w:rsidRDefault="00374EBA" w:rsidP="00DB5C7E">
      <w:pPr>
        <w:pStyle w:val="Heading2"/>
        <w:rPr>
          <w:lang w:val="fr-FR"/>
        </w:rPr>
      </w:pPr>
      <w:r w:rsidRPr="00374EBA">
        <w:rPr>
          <w:lang w:val="fr-FR"/>
        </w:rPr>
        <w:t>La théorie des exemplaires</w:t>
      </w:r>
    </w:p>
    <w:p w14:paraId="6137A23A" w14:textId="3C3BA630" w:rsidR="002455ED" w:rsidRDefault="002455ED" w:rsidP="002455E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Autre modèle pas associationniste : deux exemples </w:t>
      </w:r>
    </w:p>
    <w:p w14:paraId="57635155" w14:textId="78FD4984" w:rsidR="002455ED" w:rsidRDefault="002455ED" w:rsidP="002455E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Théorie </w:t>
      </w:r>
      <w:r w:rsidR="00C76EC0">
        <w:rPr>
          <w:lang w:val="fr-FR"/>
        </w:rPr>
        <w:t>des exemplaires</w:t>
      </w:r>
      <w:r>
        <w:rPr>
          <w:lang w:val="fr-FR"/>
        </w:rPr>
        <w:t xml:space="preserve"> </w:t>
      </w:r>
    </w:p>
    <w:p w14:paraId="19543F44" w14:textId="59519AA6" w:rsidR="002455ED" w:rsidRDefault="002455ED" w:rsidP="002455E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-&gt; rend compte des exp de catégorisation chez les pigeons</w:t>
      </w:r>
    </w:p>
    <w:p w14:paraId="2AA6A720" w14:textId="605F0AE7" w:rsidR="00224A0F" w:rsidRDefault="00224A0F" w:rsidP="002455E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Car ils ont </w:t>
      </w:r>
      <w:r w:rsidR="002C6D61">
        <w:rPr>
          <w:lang w:val="fr-FR"/>
        </w:rPr>
        <w:t>une mémoire visuelle</w:t>
      </w:r>
      <w:r>
        <w:rPr>
          <w:lang w:val="fr-FR"/>
        </w:rPr>
        <w:t xml:space="preserve"> très forte </w:t>
      </w:r>
      <w:r w:rsidR="008E2015">
        <w:rPr>
          <w:lang w:val="fr-FR"/>
        </w:rPr>
        <w:t xml:space="preserve">et peuvent mémoriser chacun des stimulus ! </w:t>
      </w:r>
    </w:p>
    <w:p w14:paraId="114FBAC2" w14:textId="32508F97" w:rsidR="002455ED" w:rsidRDefault="00C76EC0" w:rsidP="002455E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Chaque stimulus = un point dans un espace à n </w:t>
      </w:r>
      <w:r w:rsidR="00DD125D">
        <w:rPr>
          <w:lang w:val="fr-FR"/>
        </w:rPr>
        <w:t>dimension</w:t>
      </w:r>
      <w:r>
        <w:rPr>
          <w:lang w:val="fr-FR"/>
        </w:rPr>
        <w:t xml:space="preserve"> (n représentant les aspects que l’animal peut </w:t>
      </w:r>
      <w:r w:rsidR="003E5027">
        <w:rPr>
          <w:lang w:val="fr-FR"/>
        </w:rPr>
        <w:t>voir)</w:t>
      </w:r>
    </w:p>
    <w:p w14:paraId="7BA8DE39" w14:textId="082598B4" w:rsidR="003E5027" w:rsidRDefault="00F86206" w:rsidP="002455E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L’animal mémorise l’emplacement des points </w:t>
      </w:r>
    </w:p>
    <w:p w14:paraId="255FF341" w14:textId="793A9F20" w:rsidR="000D6FED" w:rsidRDefault="000D6FED" w:rsidP="002455ED">
      <w:pPr>
        <w:pStyle w:val="ListParagraph"/>
        <w:numPr>
          <w:ilvl w:val="0"/>
          <w:numId w:val="3"/>
        </w:numPr>
        <w:rPr>
          <w:lang w:val="fr-FR"/>
        </w:rPr>
      </w:pPr>
      <w:r w:rsidRPr="000D6FED">
        <w:rPr>
          <w:lang w:val="fr-FR"/>
        </w:rPr>
        <w:lastRenderedPageBreak/>
        <w:t>Chaque exemplaire est comparé à tous les autres</w:t>
      </w:r>
    </w:p>
    <w:p w14:paraId="464BD9AE" w14:textId="61763699" w:rsidR="00085E8F" w:rsidRDefault="00085E8F" w:rsidP="002455E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Exemple </w:t>
      </w:r>
      <w:r w:rsidR="00A82C73">
        <w:rPr>
          <w:lang w:val="fr-FR"/>
        </w:rPr>
        <w:t>en dimension deux (forme et couleur) avec deux catégories A et B :</w:t>
      </w:r>
    </w:p>
    <w:p w14:paraId="41F5582E" w14:textId="042AA853" w:rsidR="00085E8F" w:rsidRDefault="00085E8F" w:rsidP="00A82C7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Nouveau stimulus -&gt; distance moyenne entre les membres </w:t>
      </w:r>
      <w:r w:rsidR="00A82C73">
        <w:rPr>
          <w:lang w:val="fr-FR"/>
        </w:rPr>
        <w:t>des deux catégories</w:t>
      </w:r>
      <w:r>
        <w:rPr>
          <w:lang w:val="fr-FR"/>
        </w:rPr>
        <w:t xml:space="preserve"> </w:t>
      </w:r>
      <w:r w:rsidR="005363B2">
        <w:rPr>
          <w:lang w:val="fr-FR"/>
        </w:rPr>
        <w:t xml:space="preserve">-&gt; prends la catégorie la plus proche </w:t>
      </w:r>
    </w:p>
    <w:p w14:paraId="590526E3" w14:textId="45B1431A" w:rsidR="00A82C73" w:rsidRDefault="005363B2" w:rsidP="00A82C7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Plus la différence de distance entre les deux stimulus plus la discrimination est facile</w:t>
      </w:r>
    </w:p>
    <w:p w14:paraId="3C680E91" w14:textId="7B70A867" w:rsidR="005363B2" w:rsidRPr="002455ED" w:rsidRDefault="005363B2" w:rsidP="005363B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Le prototype est au centre</w:t>
      </w:r>
      <w:r w:rsidR="00797298">
        <w:rPr>
          <w:lang w:val="fr-FR"/>
        </w:rPr>
        <w:t xml:space="preserve"> -&gt; il minimise la distance entre tous les points de cette catégorie</w:t>
      </w:r>
    </w:p>
    <w:p w14:paraId="01775412" w14:textId="691B6EC7" w:rsidR="00374EBA" w:rsidRDefault="00374EBA" w:rsidP="00DB5C7E">
      <w:pPr>
        <w:pStyle w:val="Heading2"/>
        <w:rPr>
          <w:lang w:val="fr-FR"/>
        </w:rPr>
      </w:pPr>
      <w:r>
        <w:rPr>
          <w:lang w:val="fr-FR"/>
        </w:rPr>
        <w:t>L</w:t>
      </w:r>
      <w:r w:rsidRPr="00374EBA">
        <w:rPr>
          <w:lang w:val="fr-FR"/>
        </w:rPr>
        <w:t>es réseaux propositionnels</w:t>
      </w:r>
    </w:p>
    <w:p w14:paraId="5C75A640" w14:textId="307E0F47" w:rsidR="00E00856" w:rsidRDefault="00E00856" w:rsidP="00E0085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Autre alternative au réseau </w:t>
      </w:r>
      <w:r w:rsidR="00DF09E7">
        <w:rPr>
          <w:lang w:val="fr-FR"/>
        </w:rPr>
        <w:t>associationiste</w:t>
      </w:r>
      <w:r>
        <w:rPr>
          <w:lang w:val="fr-FR"/>
        </w:rPr>
        <w:t xml:space="preserve"> </w:t>
      </w:r>
    </w:p>
    <w:p w14:paraId="5EEDFA1D" w14:textId="348159A6" w:rsidR="00E00856" w:rsidRDefault="00DF09E7" w:rsidP="00E0085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Unité reliée</w:t>
      </w:r>
      <w:r w:rsidR="00E00856">
        <w:rPr>
          <w:lang w:val="fr-FR"/>
        </w:rPr>
        <w:t xml:space="preserve"> entre elle </w:t>
      </w:r>
      <w:r w:rsidR="00630092">
        <w:rPr>
          <w:lang w:val="fr-FR"/>
        </w:rPr>
        <w:t xml:space="preserve">par </w:t>
      </w:r>
      <w:r>
        <w:rPr>
          <w:lang w:val="fr-FR"/>
        </w:rPr>
        <w:t>des relations propositionnelles</w:t>
      </w:r>
      <w:r w:rsidR="00630092">
        <w:rPr>
          <w:lang w:val="fr-FR"/>
        </w:rPr>
        <w:t xml:space="preserve"> indiquant la nature entre </w:t>
      </w:r>
      <w:r>
        <w:rPr>
          <w:lang w:val="fr-FR"/>
        </w:rPr>
        <w:t>deux unités</w:t>
      </w:r>
      <w:r w:rsidR="00630092">
        <w:rPr>
          <w:lang w:val="fr-FR"/>
        </w:rPr>
        <w:t xml:space="preserve"> </w:t>
      </w:r>
    </w:p>
    <w:p w14:paraId="1D921FFC" w14:textId="27A522A0" w:rsidR="00630092" w:rsidRDefault="00630092" w:rsidP="00E0085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Exemple : chat est relié à canarie par « mange » // canari « est mangé par » chat</w:t>
      </w:r>
      <w:r w:rsidR="00DF09E7">
        <w:rPr>
          <w:lang w:val="fr-FR"/>
        </w:rPr>
        <w:t> ; chat et canari « est un » animal</w:t>
      </w:r>
    </w:p>
    <w:p w14:paraId="052E13E5" w14:textId="75E034C5" w:rsidR="00DF09E7" w:rsidRDefault="00BE4CAD" w:rsidP="00E0085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réseaux associationnistes</w:t>
      </w:r>
      <w:r w:rsidRPr="00BE4CAD">
        <w:rPr>
          <w:lang w:val="fr-FR"/>
        </w:rPr>
        <w:t xml:space="preserve"> </w:t>
      </w:r>
      <w:r w:rsidR="00FC0467">
        <w:rPr>
          <w:lang w:val="fr-FR"/>
        </w:rPr>
        <w:t xml:space="preserve">ne permettre pas de représenter pleinement la complexité </w:t>
      </w:r>
      <w:r w:rsidR="003E2F63">
        <w:rPr>
          <w:lang w:val="fr-FR"/>
        </w:rPr>
        <w:t>des connaissances</w:t>
      </w:r>
      <w:r w:rsidR="00FC0467">
        <w:rPr>
          <w:lang w:val="fr-FR"/>
        </w:rPr>
        <w:t xml:space="preserve"> ni le raisonnement sur la base de ces connaissance</w:t>
      </w:r>
      <w:r>
        <w:rPr>
          <w:lang w:val="fr-FR"/>
        </w:rPr>
        <w:t>s</w:t>
      </w:r>
      <w:r w:rsidR="00FC0467">
        <w:rPr>
          <w:lang w:val="fr-FR"/>
        </w:rPr>
        <w:t xml:space="preserve"> </w:t>
      </w:r>
    </w:p>
    <w:p w14:paraId="35555E9B" w14:textId="169C80F2" w:rsidR="006654A1" w:rsidRDefault="00CB22D7" w:rsidP="00E0085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On n’apprend pas</w:t>
      </w:r>
      <w:r w:rsidR="006654A1">
        <w:rPr>
          <w:lang w:val="fr-FR"/>
        </w:rPr>
        <w:t xml:space="preserve"> simplement à associer les choses, on apprends beaucoup de relation</w:t>
      </w:r>
    </w:p>
    <w:p w14:paraId="5ACCF584" w14:textId="70537F95" w:rsidR="00FC0467" w:rsidRDefault="00FC0467" w:rsidP="00E0085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EXP rat</w:t>
      </w:r>
      <w:r w:rsidR="00D654F1">
        <w:rPr>
          <w:lang w:val="fr-FR"/>
        </w:rPr>
        <w:t> :</w:t>
      </w:r>
    </w:p>
    <w:p w14:paraId="4E5265B9" w14:textId="50BAA06B" w:rsidR="00D654F1" w:rsidRDefault="00A55583" w:rsidP="00D654F1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918F7" wp14:editId="7418EA8B">
                <wp:simplePos x="0" y="0"/>
                <wp:positionH relativeFrom="column">
                  <wp:posOffset>1634836</wp:posOffset>
                </wp:positionH>
                <wp:positionV relativeFrom="paragraph">
                  <wp:posOffset>161058</wp:posOffset>
                </wp:positionV>
                <wp:extent cx="180109" cy="242281"/>
                <wp:effectExtent l="38100" t="38100" r="4889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" cy="2422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9E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8.75pt;margin-top:12.7pt;width:14.2pt;height:19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D654F1" w:rsidRPr="00D654F1">
        <w:t xml:space="preserve">Phase </w:t>
      </w:r>
      <w:r w:rsidR="00F3634C" w:rsidRPr="00D654F1">
        <w:t>1:</w:t>
      </w:r>
      <w:r w:rsidR="00D654F1" w:rsidRPr="00D654F1">
        <w:t xml:space="preserve"> S1</w:t>
      </w:r>
      <w:r w:rsidR="00D654F1">
        <w:t xml:space="preserve"> (lumière)</w:t>
      </w:r>
      <w:r w:rsidR="00D654F1" w:rsidRPr="00D654F1">
        <w:t xml:space="preserve"> -&gt; 5s -&gt; S2 (son</w:t>
      </w:r>
      <w:r w:rsidR="00D654F1">
        <w:t>)</w:t>
      </w:r>
    </w:p>
    <w:p w14:paraId="134C0F15" w14:textId="04C9F688" w:rsidR="00A55583" w:rsidRDefault="0092322A" w:rsidP="00D654F1">
      <w:pPr>
        <w:pStyle w:val="ListParagraph"/>
        <w:numPr>
          <w:ilvl w:val="1"/>
          <w:numId w:val="3"/>
        </w:numPr>
      </w:pPr>
      <w:r>
        <w:t>Association:</w:t>
      </w:r>
    </w:p>
    <w:p w14:paraId="345C51CD" w14:textId="6C7789C1" w:rsidR="00D654F1" w:rsidRDefault="00D654F1" w:rsidP="00D654F1">
      <w:pPr>
        <w:pStyle w:val="ListParagraph"/>
        <w:numPr>
          <w:ilvl w:val="1"/>
          <w:numId w:val="3"/>
        </w:numPr>
      </w:pPr>
      <w:r>
        <w:t xml:space="preserve">Phase </w:t>
      </w:r>
      <w:r w:rsidR="00F3634C">
        <w:t>2:</w:t>
      </w:r>
      <w:r>
        <w:t xml:space="preserve"> Choc -&gt; 5s -&gt; S2</w:t>
      </w:r>
      <w:r w:rsidR="00E13788">
        <w:t xml:space="preserve"> (son)</w:t>
      </w:r>
    </w:p>
    <w:p w14:paraId="1485B580" w14:textId="53EFB072" w:rsidR="00D654F1" w:rsidRDefault="00D654F1" w:rsidP="00D654F1">
      <w:pPr>
        <w:pStyle w:val="ListParagraph"/>
        <w:numPr>
          <w:ilvl w:val="1"/>
          <w:numId w:val="3"/>
        </w:numPr>
      </w:pPr>
      <w:proofErr w:type="spellStart"/>
      <w:r>
        <w:t>Résultat</w:t>
      </w:r>
      <w:proofErr w:type="spellEnd"/>
      <w:r>
        <w:t xml:space="preserve">: </w:t>
      </w:r>
    </w:p>
    <w:p w14:paraId="14BE6593" w14:textId="40ECA255" w:rsidR="00D654F1" w:rsidRDefault="001839FA" w:rsidP="00D654F1">
      <w:pPr>
        <w:pStyle w:val="ListParagraph"/>
        <w:numPr>
          <w:ilvl w:val="2"/>
          <w:numId w:val="3"/>
        </w:numPr>
      </w:pPr>
      <w:r w:rsidRPr="00047798">
        <w:rPr>
          <w:noProof/>
          <w:lang w:val="fr-FR"/>
        </w:rPr>
        <w:drawing>
          <wp:anchor distT="0" distB="0" distL="114300" distR="114300" simplePos="0" relativeHeight="251672576" behindDoc="0" locked="0" layoutInCell="1" allowOverlap="1" wp14:anchorId="1A82CA04" wp14:editId="437642D4">
            <wp:simplePos x="0" y="0"/>
            <wp:positionH relativeFrom="page">
              <wp:posOffset>5821045</wp:posOffset>
            </wp:positionH>
            <wp:positionV relativeFrom="paragraph">
              <wp:posOffset>41275</wp:posOffset>
            </wp:positionV>
            <wp:extent cx="1924050" cy="1403350"/>
            <wp:effectExtent l="0" t="0" r="0" b="635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4F1">
        <w:t xml:space="preserve">S2 -&gt; </w:t>
      </w:r>
      <w:proofErr w:type="spellStart"/>
      <w:r w:rsidR="00D654F1">
        <w:t>Rien</w:t>
      </w:r>
      <w:proofErr w:type="spellEnd"/>
      <w:r w:rsidR="00D654F1">
        <w:t xml:space="preserve"> </w:t>
      </w:r>
    </w:p>
    <w:p w14:paraId="2F04C36C" w14:textId="5615E6A0" w:rsidR="00D654F1" w:rsidRDefault="00D654F1" w:rsidP="00D654F1">
      <w:pPr>
        <w:pStyle w:val="ListParagraph"/>
        <w:numPr>
          <w:ilvl w:val="2"/>
          <w:numId w:val="3"/>
        </w:numPr>
      </w:pPr>
      <w:r>
        <w:t xml:space="preserve">S1 -&gt; immobilization </w:t>
      </w:r>
    </w:p>
    <w:p w14:paraId="50F4C0EA" w14:textId="7B73E702" w:rsidR="0009127B" w:rsidRDefault="0009127B" w:rsidP="0009127B">
      <w:pPr>
        <w:pStyle w:val="ListParagraph"/>
        <w:numPr>
          <w:ilvl w:val="1"/>
          <w:numId w:val="3"/>
        </w:numPr>
        <w:rPr>
          <w:lang w:val="fr-FR"/>
        </w:rPr>
      </w:pPr>
      <w:r w:rsidRPr="0009127B">
        <w:rPr>
          <w:lang w:val="fr-FR"/>
        </w:rPr>
        <w:t>Résultat difficile à expliquer a</w:t>
      </w:r>
      <w:r>
        <w:rPr>
          <w:lang w:val="fr-FR"/>
        </w:rPr>
        <w:t xml:space="preserve">vec des associations internes </w:t>
      </w:r>
    </w:p>
    <w:p w14:paraId="28722AE5" w14:textId="090AF385" w:rsidR="00AB3DB7" w:rsidRPr="00AB3DB7" w:rsidRDefault="00AB3DB7" w:rsidP="00AB3DB7">
      <w:pPr>
        <w:pStyle w:val="ListParagraph"/>
        <w:numPr>
          <w:ilvl w:val="1"/>
          <w:numId w:val="3"/>
        </w:numPr>
        <w:rPr>
          <w:lang w:val="fr-FR"/>
        </w:rPr>
      </w:pPr>
      <w:r w:rsidRPr="00AB3DB7">
        <w:rPr>
          <w:lang w:val="fr-FR"/>
        </w:rPr>
        <w:t>D’habitude en conditionnement on créer juste une association -&gt; nan l’animal sait des choses avec des prépositions</w:t>
      </w:r>
    </w:p>
    <w:p w14:paraId="75B4FD2F" w14:textId="04283BC4" w:rsidR="0009127B" w:rsidRDefault="0009127B" w:rsidP="0009127B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Plus facile à comprendre avec </w:t>
      </w:r>
      <w:r w:rsidR="00662D6E">
        <w:rPr>
          <w:lang w:val="fr-FR"/>
        </w:rPr>
        <w:t>des relations propositionnelles</w:t>
      </w:r>
      <w:r>
        <w:rPr>
          <w:lang w:val="fr-FR"/>
        </w:rPr>
        <w:t xml:space="preserve">, ici temporelle </w:t>
      </w:r>
    </w:p>
    <w:p w14:paraId="478B394C" w14:textId="0B44B360" w:rsidR="0009127B" w:rsidRDefault="00662D6E" w:rsidP="00662D6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S1 « précède de 5s » S2, choc « précède de 5s » S2</w:t>
      </w:r>
    </w:p>
    <w:p w14:paraId="65A22C2F" w14:textId="3F5A6F71" w:rsidR="00AA1011" w:rsidRDefault="00AA1011" w:rsidP="00662D6E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Ne répond pas quand S2 car le choc précède S2 </w:t>
      </w:r>
    </w:p>
    <w:p w14:paraId="6BC67508" w14:textId="30685F96" w:rsidR="00AA1011" w:rsidRDefault="00AA1011" w:rsidP="00662D6E">
      <w:pPr>
        <w:pStyle w:val="ListParagraph"/>
        <w:numPr>
          <w:ilvl w:val="2"/>
          <w:numId w:val="3"/>
        </w:numPr>
        <w:rPr>
          <w:lang w:val="fr-FR"/>
        </w:rPr>
      </w:pPr>
      <w:commentRangeStart w:id="11"/>
      <w:r>
        <w:rPr>
          <w:lang w:val="fr-FR"/>
        </w:rPr>
        <w:t xml:space="preserve">S1 « présenté simultanément » Choc </w:t>
      </w:r>
      <w:commentRangeEnd w:id="11"/>
      <w:r w:rsidR="00BC2DA8">
        <w:rPr>
          <w:rStyle w:val="CommentReference"/>
        </w:rPr>
        <w:commentReference w:id="11"/>
      </w:r>
    </w:p>
    <w:p w14:paraId="2F27C5B9" w14:textId="62E85989" w:rsidR="007D1E47" w:rsidRPr="0009127B" w:rsidRDefault="007D1E47" w:rsidP="007D1E4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On garde la capacité à inférer des nouvelles proposition</w:t>
      </w:r>
      <w:r w:rsidR="006654A1">
        <w:rPr>
          <w:lang w:val="fr-FR"/>
        </w:rPr>
        <w:t>s à partir des autres</w:t>
      </w:r>
      <w:r w:rsidR="00CC3C71">
        <w:rPr>
          <w:lang w:val="fr-FR"/>
        </w:rPr>
        <w:t xml:space="preserve"> (</w:t>
      </w:r>
      <w:r w:rsidR="00054E0A">
        <w:rPr>
          <w:lang w:val="fr-FR"/>
        </w:rPr>
        <w:t>meilleures photos</w:t>
      </w:r>
      <w:r w:rsidR="00CC3C71">
        <w:rPr>
          <w:lang w:val="fr-FR"/>
        </w:rPr>
        <w:t xml:space="preserve"> dans la vidéo !) </w:t>
      </w:r>
    </w:p>
    <w:p w14:paraId="3DB50708" w14:textId="73759E27" w:rsidR="00374EBA" w:rsidRDefault="00374EBA" w:rsidP="00DB5C7E">
      <w:pPr>
        <w:pStyle w:val="Heading2"/>
        <w:rPr>
          <w:lang w:val="fr-FR"/>
        </w:rPr>
      </w:pPr>
      <w:r w:rsidRPr="00374EBA">
        <w:rPr>
          <w:lang w:val="fr-FR"/>
        </w:rPr>
        <w:t>Les niveaux de base I</w:t>
      </w:r>
    </w:p>
    <w:p w14:paraId="74E6B946" w14:textId="008CFAEA" w:rsidR="0033499F" w:rsidRDefault="0033499F" w:rsidP="0033499F">
      <w:pPr>
        <w:pStyle w:val="ListParagraph"/>
        <w:numPr>
          <w:ilvl w:val="0"/>
          <w:numId w:val="3"/>
        </w:numPr>
        <w:rPr>
          <w:lang w:val="fr-FR"/>
        </w:rPr>
      </w:pPr>
      <w:r w:rsidRPr="0033499F">
        <w:rPr>
          <w:lang w:val="fr-FR"/>
        </w:rPr>
        <w:t xml:space="preserve">Une image d’une guitare : représente </w:t>
      </w:r>
      <w:r>
        <w:rPr>
          <w:lang w:val="fr-FR"/>
        </w:rPr>
        <w:t xml:space="preserve">un objet, instrument de musique, guitare, guitare électrique </w:t>
      </w:r>
    </w:p>
    <w:p w14:paraId="0B6B1235" w14:textId="6E99E7E3" w:rsidR="0033499F" w:rsidRDefault="0033499F" w:rsidP="007140A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-&gt; plein de </w:t>
      </w:r>
      <w:r w:rsidR="007140A9">
        <w:rPr>
          <w:lang w:val="fr-FR"/>
        </w:rPr>
        <w:t>catégorie imbriquée</w:t>
      </w:r>
      <w:r>
        <w:rPr>
          <w:lang w:val="fr-FR"/>
        </w:rPr>
        <w:t>, mais on en dit qu’une seule</w:t>
      </w:r>
      <w:r w:rsidR="007140A9">
        <w:rPr>
          <w:lang w:val="fr-FR"/>
        </w:rPr>
        <w:t xml:space="preserve"> !! </w:t>
      </w:r>
    </w:p>
    <w:p w14:paraId="5C297358" w14:textId="2161E3D5" w:rsidR="007140A9" w:rsidRDefault="007140A9" w:rsidP="007140A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Niveau de base -&gt; point d’accès par défaut de la mémoire sémantique </w:t>
      </w:r>
    </w:p>
    <w:p w14:paraId="436E194D" w14:textId="58952E8A" w:rsidR="007140A9" w:rsidRDefault="007140A9" w:rsidP="007140A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On catégorise un objet à </w:t>
      </w:r>
      <w:proofErr w:type="spellStart"/>
      <w:r>
        <w:rPr>
          <w:lang w:val="fr-FR"/>
        </w:rPr>
        <w:t>sont</w:t>
      </w:r>
      <w:proofErr w:type="spellEnd"/>
      <w:r>
        <w:rPr>
          <w:lang w:val="fr-FR"/>
        </w:rPr>
        <w:t xml:space="preserve"> niveau de base </w:t>
      </w:r>
    </w:p>
    <w:p w14:paraId="6E27569F" w14:textId="6AB20EEF" w:rsidR="009038AC" w:rsidRDefault="009038AC" w:rsidP="007140A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EXP :</w:t>
      </w:r>
    </w:p>
    <w:p w14:paraId="26470ED7" w14:textId="07874034" w:rsidR="009038AC" w:rsidRDefault="009038AC" w:rsidP="009038A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Décision sémantique : </w:t>
      </w:r>
      <w:r w:rsidR="00DF54E7">
        <w:rPr>
          <w:lang w:val="fr-FR"/>
        </w:rPr>
        <w:t xml:space="preserve">image chien -&gt; </w:t>
      </w:r>
      <w:r>
        <w:rPr>
          <w:lang w:val="fr-FR"/>
        </w:rPr>
        <w:t>Est-ce un chien ?</w:t>
      </w:r>
    </w:p>
    <w:p w14:paraId="17E8C210" w14:textId="626E93BE" w:rsidR="00DF54E7" w:rsidRDefault="00DF54E7" w:rsidP="009038A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3 </w:t>
      </w:r>
      <w:r w:rsidR="00D80B83">
        <w:rPr>
          <w:lang w:val="fr-FR"/>
        </w:rPr>
        <w:t>niveaux</w:t>
      </w:r>
      <w:r>
        <w:rPr>
          <w:lang w:val="fr-FR"/>
        </w:rPr>
        <w:t xml:space="preserve"> de question :</w:t>
      </w:r>
    </w:p>
    <w:p w14:paraId="69071E6E" w14:textId="5B0DC0E0" w:rsidR="00DF54E7" w:rsidRDefault="00DF54E7" w:rsidP="00DF54E7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Niveau supra ordonné : </w:t>
      </w:r>
      <w:r w:rsidR="00D80B83">
        <w:rPr>
          <w:lang w:val="fr-FR"/>
        </w:rPr>
        <w:t>question générale</w:t>
      </w:r>
      <w:r>
        <w:rPr>
          <w:lang w:val="fr-FR"/>
        </w:rPr>
        <w:t> : est-ce un animal ?</w:t>
      </w:r>
    </w:p>
    <w:p w14:paraId="3F72A625" w14:textId="78B32CC3" w:rsidR="00DF54E7" w:rsidRDefault="00DF54E7" w:rsidP="00DF54E7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Niveau de base : est-ce un chien </w:t>
      </w:r>
    </w:p>
    <w:p w14:paraId="252C8048" w14:textId="2C726334" w:rsidR="00DF54E7" w:rsidRDefault="00DF54E7" w:rsidP="00DF54E7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Niveau infra ordonné : </w:t>
      </w:r>
      <w:r w:rsidR="00D80B83">
        <w:rPr>
          <w:lang w:val="fr-FR"/>
        </w:rPr>
        <w:t>question précise : est-ce un labrador ?</w:t>
      </w:r>
    </w:p>
    <w:p w14:paraId="3B547BBD" w14:textId="09398DE9" w:rsidR="00D80B83" w:rsidRDefault="00D80B83" w:rsidP="00D80B8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0005E00A" w14:textId="5A4A1037" w:rsidR="00D80B83" w:rsidRDefault="00D80B83" w:rsidP="00D80B83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Question sur le niveau de base plus rapide </w:t>
      </w:r>
      <w:r w:rsidR="005D5C71">
        <w:rPr>
          <w:lang w:val="fr-FR"/>
        </w:rPr>
        <w:t>à répondre que les deux autres</w:t>
      </w:r>
    </w:p>
    <w:p w14:paraId="665D00B2" w14:textId="62741CAE" w:rsidR="005D5C71" w:rsidRDefault="005D5C71" w:rsidP="005D5C7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Interprétation : </w:t>
      </w:r>
    </w:p>
    <w:p w14:paraId="1B7D2890" w14:textId="489CDBB4" w:rsidR="005D5C71" w:rsidRDefault="005D5C71" w:rsidP="005D5C71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Vu d’un labrador -&gt; propriété commune à tous les chiens qui sont amorcé en premier </w:t>
      </w:r>
    </w:p>
    <w:p w14:paraId="4CB2F1DB" w14:textId="07DD7993" w:rsidR="005D5C71" w:rsidRDefault="005D5C71" w:rsidP="005D5C71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Pas </w:t>
      </w:r>
      <w:r w:rsidR="00912A3E">
        <w:rPr>
          <w:lang w:val="fr-FR"/>
        </w:rPr>
        <w:t>les propriétés spécifiques</w:t>
      </w:r>
      <w:r>
        <w:rPr>
          <w:lang w:val="fr-FR"/>
        </w:rPr>
        <w:t xml:space="preserve"> du labrador ou commune à tous les animaux </w:t>
      </w:r>
    </w:p>
    <w:p w14:paraId="17B922FB" w14:textId="7FE86CFE" w:rsidR="005D5C71" w:rsidRPr="0033499F" w:rsidRDefault="00912A3E" w:rsidP="005D5C71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Niveau de base </w:t>
      </w:r>
      <w:r w:rsidR="005D5C71">
        <w:rPr>
          <w:lang w:val="fr-FR"/>
        </w:rPr>
        <w:t>-&gt; Permet la récupération rapide à la vu</w:t>
      </w:r>
      <w:r>
        <w:rPr>
          <w:lang w:val="fr-FR"/>
        </w:rPr>
        <w:t>e</w:t>
      </w:r>
      <w:r w:rsidR="005D5C71">
        <w:rPr>
          <w:lang w:val="fr-FR"/>
        </w:rPr>
        <w:t xml:space="preserve"> d’un objet</w:t>
      </w:r>
    </w:p>
    <w:p w14:paraId="15E3802D" w14:textId="568DADEE" w:rsidR="00374EBA" w:rsidRDefault="00374EBA" w:rsidP="00DB5C7E">
      <w:pPr>
        <w:pStyle w:val="Heading2"/>
        <w:rPr>
          <w:lang w:val="fr-FR"/>
        </w:rPr>
      </w:pPr>
      <w:r w:rsidRPr="00374EBA">
        <w:rPr>
          <w:lang w:val="fr-FR"/>
        </w:rPr>
        <w:lastRenderedPageBreak/>
        <w:t>Les niveaux de base II</w:t>
      </w:r>
    </w:p>
    <w:p w14:paraId="14565FC7" w14:textId="502C9105" w:rsidR="00912A3E" w:rsidRDefault="003B6A58" w:rsidP="003B6A5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Niveau de base = pareil chez tout le monde </w:t>
      </w:r>
    </w:p>
    <w:p w14:paraId="43A36AC3" w14:textId="23A2A522" w:rsidR="003B6A58" w:rsidRPr="00234A5D" w:rsidRDefault="003B6A58" w:rsidP="00913994">
      <w:pPr>
        <w:pStyle w:val="ListParagraph"/>
        <w:numPr>
          <w:ilvl w:val="0"/>
          <w:numId w:val="3"/>
        </w:numPr>
        <w:rPr>
          <w:lang w:val="fr-FR"/>
        </w:rPr>
      </w:pPr>
      <w:r w:rsidRPr="00234A5D">
        <w:rPr>
          <w:lang w:val="fr-FR"/>
        </w:rPr>
        <w:t>Mais des choses peuvent l’affecter</w:t>
      </w:r>
      <w:r w:rsidR="00234A5D" w:rsidRPr="00234A5D">
        <w:rPr>
          <w:lang w:val="fr-FR"/>
        </w:rPr>
        <w:t xml:space="preserve"> : </w:t>
      </w:r>
      <w:r w:rsidR="003D40DD" w:rsidRPr="00234A5D">
        <w:rPr>
          <w:lang w:val="fr-FR"/>
        </w:rPr>
        <w:t xml:space="preserve">Niveau de base varie avec l’expertise </w:t>
      </w:r>
    </w:p>
    <w:p w14:paraId="0D194874" w14:textId="41A704B5" w:rsidR="003D40DD" w:rsidRDefault="00234A5D" w:rsidP="003B6A5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EXP : </w:t>
      </w:r>
    </w:p>
    <w:p w14:paraId="3F6C70AA" w14:textId="255A6858" w:rsidR="00234A5D" w:rsidRDefault="00234A5D" w:rsidP="00234A5D">
      <w:pPr>
        <w:pStyle w:val="ListParagraph"/>
        <w:numPr>
          <w:ilvl w:val="1"/>
          <w:numId w:val="3"/>
        </w:numPr>
        <w:rPr>
          <w:lang w:val="fr-FR"/>
        </w:rPr>
      </w:pPr>
      <w:commentRangeStart w:id="12"/>
      <w:r>
        <w:rPr>
          <w:lang w:val="fr-FR"/>
        </w:rPr>
        <w:t xml:space="preserve">Décision </w:t>
      </w:r>
      <w:r w:rsidR="00AD5DF3">
        <w:rPr>
          <w:lang w:val="fr-FR"/>
        </w:rPr>
        <w:t>sémantique : chien//oiseau</w:t>
      </w:r>
      <w:commentRangeEnd w:id="12"/>
      <w:r w:rsidR="00D33563">
        <w:rPr>
          <w:rStyle w:val="CommentReference"/>
        </w:rPr>
        <w:commentReference w:id="12"/>
      </w:r>
    </w:p>
    <w:p w14:paraId="1861C8D2" w14:textId="35DE9CD4" w:rsidR="00AD5DF3" w:rsidRDefault="00AD5DF3" w:rsidP="00234A5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Groupe : Expert en oiseau, Expert en chien </w:t>
      </w:r>
    </w:p>
    <w:p w14:paraId="38334DED" w14:textId="4982821F" w:rsidR="00AD5DF3" w:rsidRDefault="00AD5DF3" w:rsidP="00234A5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2EC6C9F6" w14:textId="1DC8FE25" w:rsidR="00AD5DF3" w:rsidRDefault="00A726D0" w:rsidP="00AD5DF3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Les sujets novices identifient le chien ou l’oiseau au niveau de base </w:t>
      </w:r>
    </w:p>
    <w:p w14:paraId="7C089E66" w14:textId="08310DF7" w:rsidR="00A726D0" w:rsidRDefault="007A5B08" w:rsidP="00AD5DF3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Les sujets experts en chien ont tendance à</w:t>
      </w:r>
      <w:r w:rsidR="00A963B2">
        <w:rPr>
          <w:lang w:val="fr-FR"/>
        </w:rPr>
        <w:t xml:space="preserve"> </w:t>
      </w:r>
      <w:r>
        <w:rPr>
          <w:lang w:val="fr-FR"/>
        </w:rPr>
        <w:t xml:space="preserve">évaluer la race de chien </w:t>
      </w:r>
    </w:p>
    <w:p w14:paraId="3430C618" w14:textId="5CF16ABD" w:rsidR="007A5B08" w:rsidRDefault="007A5B08" w:rsidP="00AD5DF3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Les sujets experts en oiseau désignent presque systématiquement l’espèce de l’oiseau</w:t>
      </w:r>
    </w:p>
    <w:p w14:paraId="3498B35C" w14:textId="38F76159" w:rsidR="00A963B2" w:rsidRDefault="00A963B2" w:rsidP="00A963B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Fonctionne aussi avec </w:t>
      </w:r>
      <w:r w:rsidR="003C5EA5">
        <w:rPr>
          <w:lang w:val="fr-FR"/>
        </w:rPr>
        <w:t>les choses plus générales</w:t>
      </w:r>
      <w:r>
        <w:rPr>
          <w:lang w:val="fr-FR"/>
        </w:rPr>
        <w:t xml:space="preserve"> : </w:t>
      </w:r>
    </w:p>
    <w:p w14:paraId="055E611D" w14:textId="5F83D3F2" w:rsidR="004A332B" w:rsidRDefault="004A332B" w:rsidP="004A332B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Avec la familiarité, le niveau de base devient plus précis </w:t>
      </w:r>
    </w:p>
    <w:p w14:paraId="5F66C533" w14:textId="5231E55F" w:rsidR="00DD00C0" w:rsidRDefault="00DD00C0" w:rsidP="00DD00C0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Au début le prof était un prof, maintenant c’est le prof de mémoire Jérémie </w:t>
      </w:r>
      <w:proofErr w:type="spellStart"/>
      <w:r>
        <w:rPr>
          <w:lang w:val="fr-FR"/>
        </w:rPr>
        <w:t>Josefovié</w:t>
      </w:r>
      <w:proofErr w:type="spellEnd"/>
      <w:r>
        <w:rPr>
          <w:lang w:val="fr-FR"/>
        </w:rPr>
        <w:t xml:space="preserve"> </w:t>
      </w:r>
    </w:p>
    <w:p w14:paraId="5F395210" w14:textId="55BBC9C1" w:rsidR="00575B75" w:rsidRDefault="00575B75" w:rsidP="00DD00C0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Un humain random devient </w:t>
      </w:r>
      <w:r w:rsidR="00F93160">
        <w:rPr>
          <w:lang w:val="fr-FR"/>
        </w:rPr>
        <w:t>un ami</w:t>
      </w:r>
    </w:p>
    <w:p w14:paraId="6FAEE6F9" w14:textId="786D75F6" w:rsidR="00A963B2" w:rsidRDefault="003C5EA5" w:rsidP="00A963B2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Si on montre </w:t>
      </w:r>
      <w:r w:rsidR="0097230D">
        <w:rPr>
          <w:lang w:val="fr-FR"/>
        </w:rPr>
        <w:t>une personne connue</w:t>
      </w:r>
      <w:r>
        <w:rPr>
          <w:lang w:val="fr-FR"/>
        </w:rPr>
        <w:t xml:space="preserve"> ou un gratte-ciel connu </w:t>
      </w:r>
    </w:p>
    <w:p w14:paraId="66ECA58B" w14:textId="61CE479E" w:rsidR="003C5EA5" w:rsidRDefault="0097230D" w:rsidP="00A963B2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EXP :</w:t>
      </w:r>
    </w:p>
    <w:p w14:paraId="419E6C8A" w14:textId="7E45DF97" w:rsidR="0097230D" w:rsidRDefault="0097230D" w:rsidP="0097230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Décision sémantique image -&gt; est-ce ‘catégorie’</w:t>
      </w:r>
      <w:r w:rsidR="00771B39">
        <w:rPr>
          <w:lang w:val="fr-FR"/>
        </w:rPr>
        <w:t> ?</w:t>
      </w:r>
    </w:p>
    <w:p w14:paraId="3BAE243D" w14:textId="40899969" w:rsidR="0097230D" w:rsidRDefault="0097230D" w:rsidP="0097230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Niveau de base ou niveau plus générale, si objet spécifique </w:t>
      </w:r>
      <w:r w:rsidR="00DB30E1">
        <w:rPr>
          <w:lang w:val="fr-FR"/>
        </w:rPr>
        <w:t>question précise</w:t>
      </w:r>
    </w:p>
    <w:p w14:paraId="79CF1720" w14:textId="2C4FEBB3" w:rsidR="00DB30E1" w:rsidRDefault="00080A70" w:rsidP="0097230D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1111FA09" w14:textId="4F97BB74" w:rsidR="00080A70" w:rsidRDefault="00080A70" w:rsidP="00080A70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Plus rapide à identifier un stimulus catégorie générale/ niveau de base </w:t>
      </w:r>
    </w:p>
    <w:p w14:paraId="0AFF3121" w14:textId="27FC0094" w:rsidR="00080A70" w:rsidRDefault="00080A70" w:rsidP="00080A70">
      <w:pPr>
        <w:pStyle w:val="ListParagraph"/>
        <w:numPr>
          <w:ilvl w:val="3"/>
          <w:numId w:val="3"/>
        </w:numPr>
        <w:rPr>
          <w:lang w:val="fr-FR"/>
        </w:rPr>
      </w:pPr>
      <w:commentRangeStart w:id="13"/>
      <w:commentRangeStart w:id="14"/>
      <w:r>
        <w:rPr>
          <w:lang w:val="fr-FR"/>
        </w:rPr>
        <w:t xml:space="preserve">Stimulus connus encore plus rapide : est-ce l’empire state building </w:t>
      </w:r>
      <w:r w:rsidR="0028474D">
        <w:rPr>
          <w:lang w:val="fr-FR"/>
        </w:rPr>
        <w:t xml:space="preserve">-&gt; catégorisation plus rapide qu’avec un niveau de base </w:t>
      </w:r>
    </w:p>
    <w:p w14:paraId="09AEEE35" w14:textId="48AE7155" w:rsidR="0028474D" w:rsidRDefault="0028474D" w:rsidP="0028474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CCL :</w:t>
      </w:r>
      <w:commentRangeEnd w:id="13"/>
      <w:r w:rsidR="00004DA8">
        <w:rPr>
          <w:rStyle w:val="CommentReference"/>
        </w:rPr>
        <w:commentReference w:id="13"/>
      </w:r>
      <w:commentRangeEnd w:id="14"/>
      <w:r w:rsidR="007B6BD3">
        <w:rPr>
          <w:rStyle w:val="CommentReference"/>
        </w:rPr>
        <w:commentReference w:id="14"/>
      </w:r>
    </w:p>
    <w:p w14:paraId="673E9E65" w14:textId="75E67789" w:rsidR="0028474D" w:rsidRDefault="0028474D" w:rsidP="0028474D">
      <w:pPr>
        <w:pStyle w:val="ListParagraph"/>
        <w:numPr>
          <w:ilvl w:val="1"/>
          <w:numId w:val="3"/>
        </w:numPr>
        <w:rPr>
          <w:lang w:val="fr-FR"/>
        </w:rPr>
      </w:pPr>
      <w:commentRangeStart w:id="15"/>
      <w:commentRangeStart w:id="16"/>
      <w:r>
        <w:rPr>
          <w:lang w:val="fr-FR"/>
        </w:rPr>
        <w:t>Chien &gt; labrador</w:t>
      </w:r>
      <w:r w:rsidR="001C0BAC">
        <w:rPr>
          <w:lang w:val="fr-FR"/>
        </w:rPr>
        <w:t xml:space="preserve"> -&gt; </w:t>
      </w:r>
      <w:r w:rsidR="00B1092D">
        <w:rPr>
          <w:lang w:val="fr-FR"/>
        </w:rPr>
        <w:t>on ne passe pas</w:t>
      </w:r>
      <w:r w:rsidR="001C0BAC">
        <w:rPr>
          <w:lang w:val="fr-FR"/>
        </w:rPr>
        <w:t xml:space="preserve"> le concept général chien pour accéder au réseau sémantique</w:t>
      </w:r>
    </w:p>
    <w:p w14:paraId="594163A8" w14:textId="2F5C1A91" w:rsidR="0028474D" w:rsidRPr="0028474D" w:rsidRDefault="001C0BAC" w:rsidP="0028474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// </w:t>
      </w:r>
      <w:r w:rsidR="0028474D" w:rsidRPr="0028474D">
        <w:rPr>
          <w:lang w:val="fr-FR"/>
        </w:rPr>
        <w:t xml:space="preserve">Homme &lt; </w:t>
      </w:r>
      <w:r w:rsidRPr="0028474D">
        <w:rPr>
          <w:lang w:val="fr-FR"/>
        </w:rPr>
        <w:t>Georges</w:t>
      </w:r>
      <w:r w:rsidR="0028474D" w:rsidRPr="0028474D">
        <w:rPr>
          <w:lang w:val="fr-FR"/>
        </w:rPr>
        <w:t xml:space="preserve"> </w:t>
      </w:r>
      <w:r w:rsidRPr="0028474D">
        <w:rPr>
          <w:lang w:val="fr-FR"/>
        </w:rPr>
        <w:t>Clooney</w:t>
      </w:r>
      <w:r w:rsidR="0028474D" w:rsidRPr="0028474D">
        <w:rPr>
          <w:lang w:val="fr-FR"/>
        </w:rPr>
        <w:t xml:space="preserve"> -&gt; on voit d’abord un indivi</w:t>
      </w:r>
      <w:r w:rsidR="0028474D">
        <w:rPr>
          <w:lang w:val="fr-FR"/>
        </w:rPr>
        <w:t xml:space="preserve">du puis </w:t>
      </w:r>
      <w:r>
        <w:rPr>
          <w:lang w:val="fr-FR"/>
        </w:rPr>
        <w:t>la catégorie générale -&gt; on accè</w:t>
      </w:r>
      <w:r w:rsidR="00846A8F">
        <w:rPr>
          <w:lang w:val="fr-FR"/>
        </w:rPr>
        <w:t>d</w:t>
      </w:r>
      <w:r>
        <w:rPr>
          <w:lang w:val="fr-FR"/>
        </w:rPr>
        <w:t xml:space="preserve">e </w:t>
      </w:r>
      <w:r w:rsidR="00846A8F">
        <w:rPr>
          <w:lang w:val="fr-FR"/>
        </w:rPr>
        <w:t>par</w:t>
      </w:r>
      <w:r>
        <w:rPr>
          <w:lang w:val="fr-FR"/>
        </w:rPr>
        <w:t xml:space="preserve"> ce niveau spécifique </w:t>
      </w:r>
      <w:r w:rsidR="00846A8F">
        <w:rPr>
          <w:lang w:val="fr-FR"/>
        </w:rPr>
        <w:t>la mémoire sémantique</w:t>
      </w:r>
      <w:commentRangeEnd w:id="15"/>
      <w:r w:rsidR="00B1092D">
        <w:rPr>
          <w:rStyle w:val="CommentReference"/>
        </w:rPr>
        <w:commentReference w:id="15"/>
      </w:r>
      <w:commentRangeEnd w:id="16"/>
      <w:r w:rsidR="00CD56AD">
        <w:rPr>
          <w:rStyle w:val="CommentReference"/>
        </w:rPr>
        <w:commentReference w:id="16"/>
      </w:r>
    </w:p>
    <w:p w14:paraId="4CB160B8" w14:textId="2584BF9A" w:rsidR="00374EBA" w:rsidRDefault="00374EBA" w:rsidP="00DB5C7E">
      <w:pPr>
        <w:pStyle w:val="Heading2"/>
        <w:rPr>
          <w:lang w:val="fr-FR"/>
        </w:rPr>
      </w:pPr>
      <w:r w:rsidRPr="00374EBA">
        <w:rPr>
          <w:lang w:val="fr-FR"/>
        </w:rPr>
        <w:t>Les niveaux de base III</w:t>
      </w:r>
    </w:p>
    <w:p w14:paraId="70B74219" w14:textId="11319ED1" w:rsidR="00B1092D" w:rsidRDefault="00B1092D" w:rsidP="00B1092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Pourquoi on catégorise les choses au niveau de base ? </w:t>
      </w:r>
    </w:p>
    <w:p w14:paraId="37A67119" w14:textId="3D03410B" w:rsidR="00DA6315" w:rsidRDefault="00DA6315" w:rsidP="00B1092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HP :</w:t>
      </w:r>
    </w:p>
    <w:p w14:paraId="3DB7F657" w14:textId="6C29E525" w:rsidR="00B1092D" w:rsidRDefault="008C48A7" w:rsidP="00DA631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Catégoriser les chose</w:t>
      </w:r>
      <w:r w:rsidR="00DA6315">
        <w:rPr>
          <w:lang w:val="fr-FR"/>
        </w:rPr>
        <w:t>s</w:t>
      </w:r>
      <w:r>
        <w:rPr>
          <w:lang w:val="fr-FR"/>
        </w:rPr>
        <w:t xml:space="preserve"> au niveau de base est plus facile :</w:t>
      </w:r>
      <w:r w:rsidR="00AF2DEC">
        <w:rPr>
          <w:lang w:val="fr-FR"/>
        </w:rPr>
        <w:t xml:space="preserve"> -&gt; NON</w:t>
      </w:r>
    </w:p>
    <w:p w14:paraId="662748E4" w14:textId="313E898D" w:rsidR="008C48A7" w:rsidRDefault="008C48A7" w:rsidP="00DA6315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>Catégoriser les chose</w:t>
      </w:r>
      <w:r w:rsidR="00DA6315">
        <w:rPr>
          <w:lang w:val="fr-FR"/>
        </w:rPr>
        <w:t>s</w:t>
      </w:r>
      <w:r>
        <w:rPr>
          <w:lang w:val="fr-FR"/>
        </w:rPr>
        <w:t xml:space="preserve"> plus </w:t>
      </w:r>
      <w:r w:rsidR="00DA6315">
        <w:rPr>
          <w:lang w:val="fr-FR"/>
        </w:rPr>
        <w:t>précisément</w:t>
      </w:r>
      <w:r>
        <w:rPr>
          <w:lang w:val="fr-FR"/>
        </w:rPr>
        <w:t xml:space="preserve"> -&gt; effort cognitif </w:t>
      </w:r>
    </w:p>
    <w:p w14:paraId="055D4825" w14:textId="0BD9EF28" w:rsidR="008C48A7" w:rsidRDefault="00DA6315" w:rsidP="00DA6315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Expert -&gt; moins d’effort cognitif </w:t>
      </w:r>
    </w:p>
    <w:p w14:paraId="594E7165" w14:textId="3A227897" w:rsidR="00DA6315" w:rsidRDefault="00DE1FFA" w:rsidP="00DA6315">
      <w:pPr>
        <w:pStyle w:val="ListParagraph"/>
        <w:numPr>
          <w:ilvl w:val="2"/>
          <w:numId w:val="3"/>
        </w:numPr>
        <w:rPr>
          <w:lang w:val="fr-FR"/>
        </w:rPr>
      </w:pPr>
      <w:r w:rsidRPr="00D4784F">
        <w:rPr>
          <w:noProof/>
          <w:lang w:val="fr-FR"/>
        </w:rPr>
        <w:drawing>
          <wp:anchor distT="0" distB="0" distL="114300" distR="114300" simplePos="0" relativeHeight="251674624" behindDoc="0" locked="0" layoutInCell="1" allowOverlap="1" wp14:anchorId="7E7EF08F" wp14:editId="674F9448">
            <wp:simplePos x="0" y="0"/>
            <wp:positionH relativeFrom="margin">
              <wp:posOffset>-419100</wp:posOffset>
            </wp:positionH>
            <wp:positionV relativeFrom="paragraph">
              <wp:posOffset>246380</wp:posOffset>
            </wp:positionV>
            <wp:extent cx="1365250" cy="2099310"/>
            <wp:effectExtent l="0" t="0" r="6350" b="0"/>
            <wp:wrapSquare wrapText="bothSides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315">
        <w:rPr>
          <w:lang w:val="fr-FR"/>
        </w:rPr>
        <w:t xml:space="preserve">-&gt; NON car catégoriser à un niveau encore plus général devrait </w:t>
      </w:r>
      <w:r w:rsidR="00E24730">
        <w:rPr>
          <w:lang w:val="fr-FR"/>
        </w:rPr>
        <w:t xml:space="preserve">permettre encore moins d’effort cognitif </w:t>
      </w:r>
    </w:p>
    <w:p w14:paraId="250520E3" w14:textId="4575253D" w:rsidR="00E24730" w:rsidRDefault="00E24730" w:rsidP="00DA6315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-&gt; + EXP avec les 3 </w:t>
      </w:r>
      <w:r w:rsidR="00AA0C09">
        <w:rPr>
          <w:lang w:val="fr-FR"/>
        </w:rPr>
        <w:t xml:space="preserve">niveaux de questions </w:t>
      </w:r>
    </w:p>
    <w:p w14:paraId="4D5CDA9E" w14:textId="667776A6" w:rsidR="00AA0C09" w:rsidRDefault="00335360" w:rsidP="00DA6315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EXP : </w:t>
      </w:r>
    </w:p>
    <w:p w14:paraId="0E598FB2" w14:textId="66F35B5E" w:rsidR="00335360" w:rsidRDefault="00335360" w:rsidP="00335360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Same qu’avec les 3 questions mais avec temps très limité </w:t>
      </w:r>
    </w:p>
    <w:p w14:paraId="22B96C0F" w14:textId="7022A28B" w:rsidR="00335360" w:rsidRDefault="00335360" w:rsidP="00335360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>Résultat :</w:t>
      </w:r>
    </w:p>
    <w:p w14:paraId="7BC2AA0D" w14:textId="11751473" w:rsidR="00335360" w:rsidRDefault="00DE023E" w:rsidP="00335360">
      <w:pPr>
        <w:pStyle w:val="ListParagraph"/>
        <w:numPr>
          <w:ilvl w:val="4"/>
          <w:numId w:val="3"/>
        </w:numPr>
        <w:rPr>
          <w:lang w:val="fr-FR"/>
        </w:rPr>
      </w:pPr>
      <w:r>
        <w:rPr>
          <w:lang w:val="fr-FR"/>
        </w:rPr>
        <w:t xml:space="preserve">Taux d’erreur : </w:t>
      </w:r>
      <w:proofErr w:type="spellStart"/>
      <w:r>
        <w:rPr>
          <w:lang w:val="fr-FR"/>
        </w:rPr>
        <w:t>supraordonné</w:t>
      </w:r>
      <w:proofErr w:type="spellEnd"/>
      <w:r>
        <w:rPr>
          <w:lang w:val="fr-FR"/>
        </w:rPr>
        <w:t xml:space="preserve"> &lt;</w:t>
      </w:r>
      <w:r w:rsidR="0012643B">
        <w:rPr>
          <w:lang w:val="fr-FR"/>
        </w:rPr>
        <w:t xml:space="preserve"> base &lt; </w:t>
      </w:r>
      <w:proofErr w:type="spellStart"/>
      <w:r w:rsidR="0012643B">
        <w:rPr>
          <w:lang w:val="fr-FR"/>
        </w:rPr>
        <w:t>infraordonné</w:t>
      </w:r>
      <w:proofErr w:type="spellEnd"/>
      <w:r w:rsidR="0012643B">
        <w:rPr>
          <w:lang w:val="fr-FR"/>
        </w:rPr>
        <w:t xml:space="preserve"> </w:t>
      </w:r>
    </w:p>
    <w:p w14:paraId="3AF593DE" w14:textId="583A5A30" w:rsidR="0012643B" w:rsidRDefault="0012643B" w:rsidP="0012643B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-&gt; Catégoriser un stimulus au niveau de base est plus couteux </w:t>
      </w:r>
      <w:r w:rsidR="00DE66C6">
        <w:rPr>
          <w:lang w:val="fr-FR"/>
        </w:rPr>
        <w:t>qu’un niveau général</w:t>
      </w:r>
      <w:r>
        <w:rPr>
          <w:lang w:val="fr-FR"/>
        </w:rPr>
        <w:t xml:space="preserve"> </w:t>
      </w:r>
    </w:p>
    <w:p w14:paraId="1EB2EFB1" w14:textId="316C49D4" w:rsidR="0012643B" w:rsidRDefault="0012643B" w:rsidP="0012643B">
      <w:pPr>
        <w:pStyle w:val="ListParagraph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EXP : </w:t>
      </w:r>
    </w:p>
    <w:p w14:paraId="22591027" w14:textId="64C0854E" w:rsidR="0012643B" w:rsidRDefault="0012643B" w:rsidP="0012643B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 xml:space="preserve">Same avec personne </w:t>
      </w:r>
      <w:proofErr w:type="spellStart"/>
      <w:r>
        <w:rPr>
          <w:lang w:val="fr-FR"/>
        </w:rPr>
        <w:t>démance</w:t>
      </w:r>
      <w:proofErr w:type="spellEnd"/>
      <w:r>
        <w:rPr>
          <w:lang w:val="fr-FR"/>
        </w:rPr>
        <w:t xml:space="preserve"> sémantique </w:t>
      </w:r>
      <w:r w:rsidR="00AE2DCF">
        <w:rPr>
          <w:lang w:val="fr-FR"/>
        </w:rPr>
        <w:t xml:space="preserve">début/fin de la maladie </w:t>
      </w:r>
    </w:p>
    <w:p w14:paraId="48C6E1FE" w14:textId="794BC2B7" w:rsidR="00AE2DCF" w:rsidRDefault="00AE2DCF" w:rsidP="0012643B">
      <w:pPr>
        <w:pStyle w:val="ListParagraph"/>
        <w:numPr>
          <w:ilvl w:val="3"/>
          <w:numId w:val="3"/>
        </w:numPr>
        <w:rPr>
          <w:lang w:val="fr-FR"/>
        </w:rPr>
      </w:pPr>
      <w:r>
        <w:rPr>
          <w:lang w:val="fr-FR"/>
        </w:rPr>
        <w:t>Résultat :</w:t>
      </w:r>
    </w:p>
    <w:p w14:paraId="6A79EF5F" w14:textId="56C28E4E" w:rsidR="00AE2DCF" w:rsidRDefault="00AE2DCF" w:rsidP="00AE2DCF">
      <w:pPr>
        <w:pStyle w:val="ListParagraph"/>
        <w:numPr>
          <w:ilvl w:val="4"/>
          <w:numId w:val="3"/>
        </w:numPr>
        <w:rPr>
          <w:lang w:val="fr-FR"/>
        </w:rPr>
      </w:pPr>
      <w:r>
        <w:rPr>
          <w:lang w:val="fr-FR"/>
        </w:rPr>
        <w:t>Personne début maladie : moins d’erreur question niveau de base</w:t>
      </w:r>
    </w:p>
    <w:p w14:paraId="1A25A65F" w14:textId="5479E78C" w:rsidR="0012643B" w:rsidRDefault="00AE2DCF" w:rsidP="007D7818">
      <w:pPr>
        <w:pStyle w:val="ListParagraph"/>
        <w:numPr>
          <w:ilvl w:val="1"/>
          <w:numId w:val="3"/>
        </w:numPr>
        <w:rPr>
          <w:lang w:val="fr-FR"/>
        </w:rPr>
      </w:pPr>
      <w:r w:rsidRPr="00B87E25">
        <w:rPr>
          <w:lang w:val="fr-FR"/>
        </w:rPr>
        <w:t xml:space="preserve">Personne fin maladie : moins d’erreur sur du </w:t>
      </w:r>
      <w:proofErr w:type="spellStart"/>
      <w:r w:rsidRPr="00B87E25">
        <w:rPr>
          <w:lang w:val="fr-FR"/>
        </w:rPr>
        <w:t>supraordonée</w:t>
      </w:r>
      <w:proofErr w:type="spellEnd"/>
      <w:r w:rsidR="00B87E25" w:rsidRPr="00B87E25">
        <w:rPr>
          <w:lang w:val="fr-FR"/>
        </w:rPr>
        <w:t xml:space="preserve">, </w:t>
      </w:r>
      <w:proofErr w:type="spellStart"/>
      <w:r w:rsidR="00B87E25" w:rsidRPr="00B87E25">
        <w:rPr>
          <w:lang w:val="fr-FR"/>
        </w:rPr>
        <w:t>infraordonnée</w:t>
      </w:r>
      <w:proofErr w:type="spellEnd"/>
      <w:r w:rsidR="00B87E25" w:rsidRPr="00B87E25">
        <w:rPr>
          <w:lang w:val="fr-FR"/>
        </w:rPr>
        <w:t xml:space="preserve"> grosse difficulté </w:t>
      </w:r>
    </w:p>
    <w:p w14:paraId="6B880076" w14:textId="2E7C5C27" w:rsidR="00B87E25" w:rsidRDefault="00B87E25" w:rsidP="00B87E2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CCL :</w:t>
      </w:r>
      <w:r w:rsidR="00D4784F">
        <w:rPr>
          <w:lang w:val="fr-FR"/>
        </w:rPr>
        <w:t xml:space="preserve"> </w:t>
      </w:r>
      <w:r w:rsidR="00550BC7">
        <w:rPr>
          <w:lang w:val="fr-FR"/>
        </w:rPr>
        <w:t>plus général</w:t>
      </w:r>
      <w:r w:rsidR="00DE1FFA">
        <w:rPr>
          <w:lang w:val="fr-FR"/>
        </w:rPr>
        <w:t xml:space="preserve"> -&gt; moins d’effort cognitif</w:t>
      </w:r>
    </w:p>
    <w:p w14:paraId="2CA2A44C" w14:textId="499CDFF7" w:rsidR="00DE1FFA" w:rsidRDefault="00DE1FFA" w:rsidP="00DE1FFA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Mais alors comment ?? </w:t>
      </w:r>
    </w:p>
    <w:p w14:paraId="2248EE5C" w14:textId="1F63851E" w:rsidR="00DE1FFA" w:rsidRDefault="00085E7A" w:rsidP="00DE1FF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Si on catégorise </w:t>
      </w:r>
      <w:r w:rsidR="003772FD">
        <w:rPr>
          <w:lang w:val="fr-FR"/>
        </w:rPr>
        <w:t xml:space="preserve">généralement : réagir de la même manière face à un loup ou un chien </w:t>
      </w:r>
      <w:r w:rsidR="003334AC">
        <w:rPr>
          <w:lang w:val="fr-FR"/>
        </w:rPr>
        <w:t xml:space="preserve">not </w:t>
      </w:r>
      <w:proofErr w:type="spellStart"/>
      <w:r w:rsidR="003334AC">
        <w:rPr>
          <w:lang w:val="fr-FR"/>
        </w:rPr>
        <w:t>stonks</w:t>
      </w:r>
      <w:proofErr w:type="spellEnd"/>
      <w:r w:rsidR="003334AC">
        <w:rPr>
          <w:lang w:val="fr-FR"/>
        </w:rPr>
        <w:t xml:space="preserve"> </w:t>
      </w:r>
    </w:p>
    <w:p w14:paraId="47F69821" w14:textId="2D5B6893" w:rsidR="003334AC" w:rsidRDefault="003334AC" w:rsidP="00DE1FF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D’où le niveau de base : </w:t>
      </w:r>
      <w:r w:rsidR="00F8519A">
        <w:rPr>
          <w:lang w:val="fr-FR"/>
        </w:rPr>
        <w:t xml:space="preserve">Forme d’optimisation du moindre effort -&gt; classification précise pour se comporter de </w:t>
      </w:r>
      <w:r w:rsidR="00C0209C">
        <w:rPr>
          <w:lang w:val="fr-FR"/>
        </w:rPr>
        <w:t>manière appropriée</w:t>
      </w:r>
      <w:r w:rsidR="00F8519A">
        <w:rPr>
          <w:lang w:val="fr-FR"/>
        </w:rPr>
        <w:t xml:space="preserve"> avec les stimulus dans notre environnement</w:t>
      </w:r>
    </w:p>
    <w:p w14:paraId="66CAA9E5" w14:textId="62DE6AF0" w:rsidR="003334AC" w:rsidRDefault="003334AC" w:rsidP="00DE1FF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Sans aller aussi précisément car cout cognitif</w:t>
      </w:r>
    </w:p>
    <w:p w14:paraId="09B973C6" w14:textId="4572A335" w:rsidR="005062E0" w:rsidRPr="00B87E25" w:rsidRDefault="005062E0" w:rsidP="00DE1FFA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Optimisation la catégorisation la </w:t>
      </w:r>
      <w:r w:rsidR="00A95CBE">
        <w:rPr>
          <w:lang w:val="fr-FR"/>
        </w:rPr>
        <w:t xml:space="preserve">plus facile à </w:t>
      </w:r>
      <w:r w:rsidR="00C7586F">
        <w:rPr>
          <w:lang w:val="fr-FR"/>
        </w:rPr>
        <w:t>trouver</w:t>
      </w:r>
      <w:r w:rsidR="00A95CBE">
        <w:rPr>
          <w:lang w:val="fr-FR"/>
        </w:rPr>
        <w:t xml:space="preserve"> mais également la plus utile.</w:t>
      </w:r>
    </w:p>
    <w:sectPr w:rsidR="005062E0" w:rsidRPr="00B87E25" w:rsidSect="00291A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1-09-07T17:26:00Z" w:initials="CV">
    <w:p w14:paraId="36C0C6D7" w14:textId="50FB8BD2" w:rsidR="00E95B0B" w:rsidRPr="0070748C" w:rsidRDefault="00E95B0B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70748C">
        <w:rPr>
          <w:lang w:val="fr-FR"/>
        </w:rPr>
        <w:t>wtffffff</w:t>
      </w:r>
    </w:p>
  </w:comment>
  <w:comment w:id="1" w:author="Charles Vin [2]" w:date="2021-09-22T10:39:00Z" w:initials="CV">
    <w:p w14:paraId="1F883182" w14:textId="350A1044" w:rsidR="00CB150D" w:rsidRPr="00CB150D" w:rsidRDefault="00CB150D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CB150D">
        <w:rPr>
          <w:lang w:val="fr-FR"/>
        </w:rPr>
        <w:t xml:space="preserve">JE sais pas </w:t>
      </w:r>
      <w:r>
        <w:rPr>
          <w:lang w:val="fr-FR"/>
        </w:rPr>
        <w:t>d’où j’ai entendu ça mais on peut osef</w:t>
      </w:r>
    </w:p>
  </w:comment>
  <w:comment w:id="2" w:author="Charles Vin [2]" w:date="2021-09-22T10:39:00Z" w:initials="CV">
    <w:p w14:paraId="5E1EDA8A" w14:textId="60B2D82B" w:rsidR="00CB150D" w:rsidRPr="00663725" w:rsidRDefault="00CB150D">
      <w:pPr>
        <w:pStyle w:val="CommentText"/>
        <w:rPr>
          <w:lang w:val="fr-FR"/>
        </w:rPr>
      </w:pPr>
      <w:r>
        <w:rPr>
          <w:rStyle w:val="CommentReference"/>
        </w:rPr>
        <w:annotationRef/>
      </w:r>
    </w:p>
  </w:comment>
  <w:comment w:id="3" w:author="Charles Vin" w:date="2021-09-14T19:43:00Z" w:initials="CV">
    <w:p w14:paraId="26E6B9CD" w14:textId="77777777" w:rsidR="004E6B0E" w:rsidRPr="006B7023" w:rsidRDefault="004E6B0E" w:rsidP="004E6B0E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6B7023">
        <w:rPr>
          <w:lang w:val="fr-FR"/>
        </w:rPr>
        <w:t>Et pas une meilleurs memorization ?</w:t>
      </w:r>
      <w:r>
        <w:rPr>
          <w:lang w:val="fr-FR"/>
        </w:rPr>
        <w:t>??</w:t>
      </w:r>
    </w:p>
  </w:comment>
  <w:comment w:id="4" w:author="Charles Vin [2]" w:date="2021-09-15T11:14:00Z" w:initials="CV">
    <w:p w14:paraId="200B9B79" w14:textId="77777777" w:rsidR="0034441E" w:rsidRPr="0070748C" w:rsidRDefault="0034441E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70748C">
        <w:rPr>
          <w:lang w:val="fr-FR"/>
        </w:rPr>
        <w:t xml:space="preserve">Similiatité avec le matérie provoque de l’interférence // mais avec l’élaboration </w:t>
      </w:r>
      <w:r w:rsidR="00591D16" w:rsidRPr="0070748C">
        <w:rPr>
          <w:lang w:val="fr-FR"/>
        </w:rPr>
        <w:t xml:space="preserve">ça donne l’inverse </w:t>
      </w:r>
    </w:p>
    <w:p w14:paraId="1B85B858" w14:textId="49ACE3EE" w:rsidR="00591D16" w:rsidRDefault="00591D16" w:rsidP="00591D16">
      <w:pPr>
        <w:pStyle w:val="CommentText"/>
        <w:numPr>
          <w:ilvl w:val="0"/>
          <w:numId w:val="4"/>
        </w:numPr>
      </w:pPr>
      <w:r>
        <w:t xml:space="preserve">Dileme </w:t>
      </w:r>
    </w:p>
    <w:p w14:paraId="275A02E1" w14:textId="77777777" w:rsidR="00591D16" w:rsidRPr="0070748C" w:rsidRDefault="00591D16">
      <w:pPr>
        <w:pStyle w:val="CommentText"/>
        <w:rPr>
          <w:lang w:val="fr-FR"/>
        </w:rPr>
      </w:pPr>
      <w:r w:rsidRPr="0070748C">
        <w:rPr>
          <w:lang w:val="fr-FR"/>
        </w:rPr>
        <w:t xml:space="preserve">Tout depend du reseau déjà créer </w:t>
      </w:r>
    </w:p>
    <w:p w14:paraId="2A9CE203" w14:textId="3ADEB3BA" w:rsidR="00363914" w:rsidRPr="0070748C" w:rsidRDefault="00363914">
      <w:pPr>
        <w:pStyle w:val="CommentText"/>
        <w:rPr>
          <w:lang w:val="fr-FR"/>
        </w:rPr>
      </w:pPr>
      <w:r w:rsidRPr="0070748C">
        <w:rPr>
          <w:lang w:val="fr-FR"/>
        </w:rPr>
        <w:t xml:space="preserve">Si on a beaucoup d’information, l’élaboration vas </w:t>
      </w:r>
      <w:r w:rsidR="00A65F47" w:rsidRPr="0070748C">
        <w:rPr>
          <w:lang w:val="fr-FR"/>
        </w:rPr>
        <w:t xml:space="preserve">prendre le dessus </w:t>
      </w:r>
    </w:p>
  </w:comment>
  <w:comment w:id="5" w:author="Charles Vin [2]" w:date="2021-09-19T12:16:00Z" w:initials="CV">
    <w:p w14:paraId="3E8F808C" w14:textId="7F55CA2E" w:rsidR="000806D3" w:rsidRPr="000806D3" w:rsidRDefault="000806D3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0806D3">
        <w:rPr>
          <w:lang w:val="fr-FR"/>
        </w:rPr>
        <w:t>R</w:t>
      </w:r>
      <w:r>
        <w:rPr>
          <w:lang w:val="fr-FR"/>
        </w:rPr>
        <w:t>ien de plus précis ???</w:t>
      </w:r>
    </w:p>
  </w:comment>
  <w:comment w:id="6" w:author="Charles Vin [2]" w:date="2021-09-22T10:42:00Z" w:initials="CV">
    <w:p w14:paraId="0EAF7817" w14:textId="55BDE7B0" w:rsidR="00E33CA0" w:rsidRPr="00755722" w:rsidRDefault="00E33CA0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="00755722" w:rsidRPr="00755722">
        <w:rPr>
          <w:lang w:val="fr-FR"/>
        </w:rPr>
        <w:t xml:space="preserve">Nop no need, c’est pas 7+- 2 </w:t>
      </w:r>
      <w:r w:rsidR="00755722">
        <w:rPr>
          <w:lang w:val="fr-FR"/>
        </w:rPr>
        <w:t>ici. Y’a pas de chiffre précis comme avec la boucle</w:t>
      </w:r>
      <w:r w:rsidR="001035A3">
        <w:rPr>
          <w:lang w:val="fr-FR"/>
        </w:rPr>
        <w:t>.</w:t>
      </w:r>
    </w:p>
  </w:comment>
  <w:comment w:id="7" w:author="Charles Vin [2]" w:date="2021-09-19T12:15:00Z" w:initials="CV">
    <w:p w14:paraId="01904558" w14:textId="7456BCA2" w:rsidR="000806D3" w:rsidRPr="000806D3" w:rsidRDefault="000806D3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0806D3">
        <w:rPr>
          <w:lang w:val="fr-FR"/>
        </w:rPr>
        <w:t>Pas une simple inhibition car o</w:t>
      </w:r>
      <w:r>
        <w:rPr>
          <w:lang w:val="fr-FR"/>
        </w:rPr>
        <w:t>n travaille que sur un coté</w:t>
      </w:r>
    </w:p>
  </w:comment>
  <w:comment w:id="8" w:author="Charles Vin [2]" w:date="2021-09-22T10:48:00Z" w:initials="CV">
    <w:p w14:paraId="0D471BDE" w14:textId="77777777" w:rsidR="00093326" w:rsidRDefault="000445ED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="00093326" w:rsidRPr="00093326">
        <w:rPr>
          <w:lang w:val="fr-FR"/>
        </w:rPr>
        <w:t>Oui ç</w:t>
      </w:r>
      <w:r w:rsidR="00093326">
        <w:rPr>
          <w:lang w:val="fr-FR"/>
        </w:rPr>
        <w:t>a aurait pu ne mpas marcher</w:t>
      </w:r>
    </w:p>
    <w:p w14:paraId="5C08CE28" w14:textId="2102FA7D" w:rsidR="000445ED" w:rsidRPr="00093326" w:rsidRDefault="00093326">
      <w:pPr>
        <w:pStyle w:val="CommentText"/>
        <w:rPr>
          <w:lang w:val="fr-FR"/>
        </w:rPr>
      </w:pPr>
      <w:r>
        <w:rPr>
          <w:lang w:val="fr-FR"/>
        </w:rPr>
        <w:t>On prend comme HP</w:t>
      </w:r>
      <w:r w:rsidR="008707E7">
        <w:rPr>
          <w:lang w:val="fr-FR"/>
        </w:rPr>
        <w:t xml:space="preserve"> que il y a deux </w:t>
      </w:r>
      <w:r w:rsidR="00DE6FE0">
        <w:rPr>
          <w:lang w:val="fr-FR"/>
        </w:rPr>
        <w:t xml:space="preserve">MCT </w:t>
      </w:r>
      <w:r w:rsidR="00DE6FE0">
        <w:rPr>
          <w:lang w:val="fr-FR"/>
        </w:rPr>
        <w:br/>
        <w:t>Mais ça pass</w:t>
      </w:r>
      <w:r w:rsidR="000A1459">
        <w:rPr>
          <w:lang w:val="fr-FR"/>
        </w:rPr>
        <w:t xml:space="preserve">e, </w:t>
      </w:r>
    </w:p>
  </w:comment>
  <w:comment w:id="9" w:author="Charles Vin [2]" w:date="2021-09-19T16:02:00Z" w:initials="CV">
    <w:p w14:paraId="796614A0" w14:textId="434E36F9" w:rsidR="00002DEF" w:rsidRPr="00093326" w:rsidRDefault="00002DEF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093326">
        <w:rPr>
          <w:lang w:val="fr-FR"/>
        </w:rPr>
        <w:t>Quels sont ces argument</w:t>
      </w:r>
      <w:r w:rsidR="001C238E" w:rsidRPr="00093326">
        <w:rPr>
          <w:lang w:val="fr-FR"/>
        </w:rPr>
        <w:t xml:space="preserve">s ? </w:t>
      </w:r>
    </w:p>
  </w:comment>
  <w:comment w:id="10" w:author="Charles Vin [2]" w:date="2021-09-22T10:56:00Z" w:initials="CV">
    <w:p w14:paraId="7077A8F9" w14:textId="70C419D8" w:rsidR="00DC0A86" w:rsidRPr="00265067" w:rsidRDefault="00DC0A86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="001572D6" w:rsidRPr="00265067">
        <w:rPr>
          <w:lang w:val="fr-FR"/>
        </w:rPr>
        <w:t xml:space="preserve">Voir la video </w:t>
      </w:r>
      <w:r w:rsidR="00F02A56">
        <w:rPr>
          <w:lang w:val="fr-FR"/>
        </w:rPr>
        <w:t>9</w:t>
      </w:r>
      <w:r w:rsidR="00265067" w:rsidRPr="00265067">
        <w:rPr>
          <w:lang w:val="fr-FR"/>
        </w:rPr>
        <w:br/>
        <w:t>idée que l</w:t>
      </w:r>
      <w:r w:rsidR="00265067">
        <w:rPr>
          <w:lang w:val="fr-FR"/>
        </w:rPr>
        <w:t>e passage de la MLT à la MCT est une réactivation du pater</w:t>
      </w:r>
      <w:r w:rsidR="007678E5">
        <w:rPr>
          <w:lang w:val="fr-FR"/>
        </w:rPr>
        <w:t xml:space="preserve">ne de l’acitivté qu’il y a eu lors de la mémorisation </w:t>
      </w:r>
      <w:r w:rsidR="007678E5">
        <w:rPr>
          <w:lang w:val="fr-FR"/>
        </w:rPr>
        <w:br/>
        <w:t xml:space="preserve">Ou que la répétition pour maintenir en MCT est </w:t>
      </w:r>
      <w:r w:rsidR="00F02A56">
        <w:rPr>
          <w:lang w:val="fr-FR"/>
        </w:rPr>
        <w:t xml:space="preserve">faite pas les cortex auditif et aire de broca </w:t>
      </w:r>
    </w:p>
  </w:comment>
  <w:comment w:id="11" w:author="Charles Vin [2]" w:date="2021-10-20T09:33:00Z" w:initials="CV">
    <w:p w14:paraId="2D5431D5" w14:textId="5D054399" w:rsidR="00BC2DA8" w:rsidRPr="00AC30B2" w:rsidRDefault="00BC2DA8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="00AC30B2" w:rsidRPr="00AC30B2">
        <w:rPr>
          <w:lang w:val="fr-FR"/>
        </w:rPr>
        <w:t xml:space="preserve">???? au final </w:t>
      </w:r>
      <w:r w:rsidR="00AC30B2">
        <w:rPr>
          <w:lang w:val="fr-FR"/>
        </w:rPr>
        <w:t xml:space="preserve">c’est un peu comme de l’associacionisme ? </w:t>
      </w:r>
      <w:r w:rsidR="00AC30B2" w:rsidRPr="00AC30B2">
        <w:t>S1 et Choc fire to</w:t>
      </w:r>
      <w:r w:rsidR="00AC30B2">
        <w:t xml:space="preserve">gether so they link together ? </w:t>
      </w:r>
      <w:r w:rsidR="00AC30B2" w:rsidRPr="00AC30B2">
        <w:rPr>
          <w:lang w:val="fr-FR"/>
        </w:rPr>
        <w:t>Une association est cré</w:t>
      </w:r>
      <w:r w:rsidR="00AC30B2">
        <w:rPr>
          <w:lang w:val="fr-FR"/>
        </w:rPr>
        <w:t>ée parce que elle</w:t>
      </w:r>
      <w:r w:rsidR="00342890">
        <w:rPr>
          <w:lang w:val="fr-FR"/>
        </w:rPr>
        <w:t>s ont une propriété en commun</w:t>
      </w:r>
    </w:p>
  </w:comment>
  <w:comment w:id="12" w:author="Charles Vin [2]" w:date="2021-10-20T09:57:00Z" w:initials="CV">
    <w:p w14:paraId="22D2E518" w14:textId="52CA91DA" w:rsidR="00D33563" w:rsidRPr="00004DA8" w:rsidRDefault="00D33563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004DA8">
        <w:rPr>
          <w:lang w:val="fr-FR"/>
        </w:rPr>
        <w:t xml:space="preserve">Euhh catégorisation libre plutot ?? </w:t>
      </w:r>
    </w:p>
  </w:comment>
  <w:comment w:id="13" w:author="Charles Vin [2]" w:date="2021-10-20T09:59:00Z" w:initials="CV">
    <w:p w14:paraId="79ACA970" w14:textId="4E7938DB" w:rsidR="00004DA8" w:rsidRPr="00004DA8" w:rsidRDefault="00004DA8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004DA8">
        <w:rPr>
          <w:lang w:val="fr-FR"/>
        </w:rPr>
        <w:t xml:space="preserve">Difficile à saisir </w:t>
      </w:r>
    </w:p>
  </w:comment>
  <w:comment w:id="14" w:author="Charles Vin [2]" w:date="2021-11-23T19:36:00Z" w:initials="CV">
    <w:p w14:paraId="74CF6425" w14:textId="32AFD758" w:rsidR="007B6BD3" w:rsidRPr="007B6BD3" w:rsidRDefault="007B6BD3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7B6BD3">
        <w:rPr>
          <w:lang w:val="fr-FR"/>
        </w:rPr>
        <w:t xml:space="preserve">Voir les exemple dans </w:t>
      </w:r>
      <w:r>
        <w:rPr>
          <w:lang w:val="fr-FR"/>
        </w:rPr>
        <w:t xml:space="preserve">la question correspondante </w:t>
      </w:r>
    </w:p>
  </w:comment>
  <w:comment w:id="15" w:author="Charles Vin [2]" w:date="2021-10-16T17:03:00Z" w:initials="CV">
    <w:p w14:paraId="2E801929" w14:textId="044FA8B6" w:rsidR="00B1092D" w:rsidRPr="00B1092D" w:rsidRDefault="00B1092D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B1092D">
        <w:rPr>
          <w:lang w:val="fr-FR"/>
        </w:rPr>
        <w:t>Parce qu’on est “expert de G</w:t>
      </w:r>
      <w:r>
        <w:rPr>
          <w:lang w:val="fr-FR"/>
        </w:rPr>
        <w:t>eorge Clooney’ on passe pas luis pour accéder à la catégories sémantique ?</w:t>
      </w:r>
    </w:p>
  </w:comment>
  <w:comment w:id="16" w:author="Charles Vin [2]" w:date="2021-10-20T11:11:00Z" w:initials="CV">
    <w:p w14:paraId="05AA0EE4" w14:textId="77777777" w:rsidR="00CD56AD" w:rsidRDefault="00CD56AD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CD56AD">
        <w:rPr>
          <w:lang w:val="fr-FR"/>
        </w:rPr>
        <w:t>Oui c’est à peu près ça</w:t>
      </w:r>
      <w:r>
        <w:rPr>
          <w:lang w:val="fr-FR"/>
        </w:rPr>
        <w:t xml:space="preserve"> </w:t>
      </w:r>
    </w:p>
    <w:p w14:paraId="740C4A82" w14:textId="19399C67" w:rsidR="00575B75" w:rsidRPr="00CD56AD" w:rsidRDefault="00575B75">
      <w:pPr>
        <w:pStyle w:val="CommentText"/>
        <w:rPr>
          <w:lang w:val="fr-FR"/>
        </w:rPr>
      </w:pPr>
      <w:r>
        <w:rPr>
          <w:lang w:val="fr-FR"/>
        </w:rPr>
        <w:t>Revoir l’exemple plus haut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C0C6D7" w15:done="0"/>
  <w15:commentEx w15:paraId="1F883182" w15:paraIdParent="36C0C6D7" w15:done="0"/>
  <w15:commentEx w15:paraId="5E1EDA8A" w15:paraIdParent="36C0C6D7" w15:done="0"/>
  <w15:commentEx w15:paraId="26E6B9CD" w15:done="0"/>
  <w15:commentEx w15:paraId="2A9CE203" w15:paraIdParent="26E6B9CD" w15:done="0"/>
  <w15:commentEx w15:paraId="3E8F808C" w15:done="0"/>
  <w15:commentEx w15:paraId="0EAF7817" w15:paraIdParent="3E8F808C" w15:done="0"/>
  <w15:commentEx w15:paraId="01904558" w15:done="0"/>
  <w15:commentEx w15:paraId="5C08CE28" w15:paraIdParent="01904558" w15:done="0"/>
  <w15:commentEx w15:paraId="796614A0" w15:done="0"/>
  <w15:commentEx w15:paraId="7077A8F9" w15:paraIdParent="796614A0" w15:done="0"/>
  <w15:commentEx w15:paraId="2D5431D5" w15:done="1"/>
  <w15:commentEx w15:paraId="22D2E518" w15:done="0"/>
  <w15:commentEx w15:paraId="79ACA970" w15:done="1"/>
  <w15:commentEx w15:paraId="74CF6425" w15:paraIdParent="79ACA970" w15:done="1"/>
  <w15:commentEx w15:paraId="2E801929" w15:done="1"/>
  <w15:commentEx w15:paraId="740C4A82" w15:paraIdParent="2E8019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21F2F" w16cex:dateUtc="2021-09-07T15:26:00Z"/>
  <w16cex:commentExtensible w16cex:durableId="24F58669" w16cex:dateUtc="2021-09-22T08:39:00Z"/>
  <w16cex:commentExtensible w16cex:durableId="24F58673" w16cex:dateUtc="2021-09-22T08:39:00Z"/>
  <w16cex:commentExtensible w16cex:durableId="24EB79F2" w16cex:dateUtc="2021-09-14T17:43:00Z"/>
  <w16cex:commentExtensible w16cex:durableId="24EC5420" w16cex:dateUtc="2021-09-15T09:14:00Z"/>
  <w16cex:commentExtensible w16cex:durableId="24F1A88D" w16cex:dateUtc="2021-09-19T10:16:00Z"/>
  <w16cex:commentExtensible w16cex:durableId="24F586FC" w16cex:dateUtc="2021-09-22T08:42:00Z"/>
  <w16cex:commentExtensible w16cex:durableId="24F1A870" w16cex:dateUtc="2021-09-19T10:15:00Z"/>
  <w16cex:commentExtensible w16cex:durableId="24F58880" w16cex:dateUtc="2021-09-22T08:48:00Z"/>
  <w16cex:commentExtensible w16cex:durableId="24F1DD8E" w16cex:dateUtc="2021-09-19T14:02:00Z"/>
  <w16cex:commentExtensible w16cex:durableId="24F58A65" w16cex:dateUtc="2021-09-22T08:56:00Z"/>
  <w16cex:commentExtensible w16cex:durableId="251A6101" w16cex:dateUtc="2021-10-20T07:33:00Z"/>
  <w16cex:commentExtensible w16cex:durableId="251A66A3" w16cex:dateUtc="2021-10-20T07:57:00Z"/>
  <w16cex:commentExtensible w16cex:durableId="251A6706" w16cex:dateUtc="2021-10-20T07:59:00Z"/>
  <w16cex:commentExtensible w16cex:durableId="2547C13D" w16cex:dateUtc="2021-11-23T18:36:00Z"/>
  <w16cex:commentExtensible w16cex:durableId="25158454" w16cex:dateUtc="2021-10-16T15:03:00Z"/>
  <w16cex:commentExtensible w16cex:durableId="251A77E6" w16cex:dateUtc="2021-10-20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C0C6D7" w16cid:durableId="24E21F2F"/>
  <w16cid:commentId w16cid:paraId="1F883182" w16cid:durableId="24F58669"/>
  <w16cid:commentId w16cid:paraId="5E1EDA8A" w16cid:durableId="24F58673"/>
  <w16cid:commentId w16cid:paraId="26E6B9CD" w16cid:durableId="24EB79F2"/>
  <w16cid:commentId w16cid:paraId="2A9CE203" w16cid:durableId="24EC5420"/>
  <w16cid:commentId w16cid:paraId="3E8F808C" w16cid:durableId="24F1A88D"/>
  <w16cid:commentId w16cid:paraId="0EAF7817" w16cid:durableId="24F586FC"/>
  <w16cid:commentId w16cid:paraId="01904558" w16cid:durableId="24F1A870"/>
  <w16cid:commentId w16cid:paraId="5C08CE28" w16cid:durableId="24F58880"/>
  <w16cid:commentId w16cid:paraId="796614A0" w16cid:durableId="24F1DD8E"/>
  <w16cid:commentId w16cid:paraId="7077A8F9" w16cid:durableId="24F58A65"/>
  <w16cid:commentId w16cid:paraId="2D5431D5" w16cid:durableId="251A6101"/>
  <w16cid:commentId w16cid:paraId="22D2E518" w16cid:durableId="251A66A3"/>
  <w16cid:commentId w16cid:paraId="79ACA970" w16cid:durableId="251A6706"/>
  <w16cid:commentId w16cid:paraId="74CF6425" w16cid:durableId="2547C13D"/>
  <w16cid:commentId w16cid:paraId="2E801929" w16cid:durableId="25158454"/>
  <w16cid:commentId w16cid:paraId="740C4A82" w16cid:durableId="251A77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968"/>
    <w:multiLevelType w:val="hybridMultilevel"/>
    <w:tmpl w:val="DB9A3362"/>
    <w:lvl w:ilvl="0" w:tplc="F18AF0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25E2"/>
    <w:multiLevelType w:val="hybridMultilevel"/>
    <w:tmpl w:val="EB3039E6"/>
    <w:lvl w:ilvl="0" w:tplc="35BCF05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782D49"/>
    <w:multiLevelType w:val="hybridMultilevel"/>
    <w:tmpl w:val="22743C56"/>
    <w:lvl w:ilvl="0" w:tplc="CE1C9F3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02BAB"/>
    <w:multiLevelType w:val="hybridMultilevel"/>
    <w:tmpl w:val="5C324CCA"/>
    <w:lvl w:ilvl="0" w:tplc="4472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AD" w15:userId="S::charles.vin.etu@univ-lille.fr::dedb1bfb-5aa9-4c0a-b480-0f5662c6c5a7"/>
  </w15:person>
  <w15:person w15:author="Charles Vin [2]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02"/>
    <w:rsid w:val="00002DEF"/>
    <w:rsid w:val="00004DA8"/>
    <w:rsid w:val="000114F8"/>
    <w:rsid w:val="00011C11"/>
    <w:rsid w:val="00013387"/>
    <w:rsid w:val="000168DB"/>
    <w:rsid w:val="00030B9D"/>
    <w:rsid w:val="00032D99"/>
    <w:rsid w:val="000445ED"/>
    <w:rsid w:val="00047006"/>
    <w:rsid w:val="00047798"/>
    <w:rsid w:val="00054E0A"/>
    <w:rsid w:val="0007140A"/>
    <w:rsid w:val="000806D3"/>
    <w:rsid w:val="00080A70"/>
    <w:rsid w:val="00085E7A"/>
    <w:rsid w:val="00085E8F"/>
    <w:rsid w:val="0009127B"/>
    <w:rsid w:val="00091D2C"/>
    <w:rsid w:val="00093176"/>
    <w:rsid w:val="00093326"/>
    <w:rsid w:val="000A1459"/>
    <w:rsid w:val="000A1967"/>
    <w:rsid w:val="000A266E"/>
    <w:rsid w:val="000C475E"/>
    <w:rsid w:val="000D6FED"/>
    <w:rsid w:val="000E52DB"/>
    <w:rsid w:val="000F34F9"/>
    <w:rsid w:val="0010201B"/>
    <w:rsid w:val="001035A3"/>
    <w:rsid w:val="001039BC"/>
    <w:rsid w:val="00112D41"/>
    <w:rsid w:val="00113383"/>
    <w:rsid w:val="00115906"/>
    <w:rsid w:val="0011615D"/>
    <w:rsid w:val="00125E20"/>
    <w:rsid w:val="0012643B"/>
    <w:rsid w:val="00130A14"/>
    <w:rsid w:val="00136036"/>
    <w:rsid w:val="001401F6"/>
    <w:rsid w:val="00144D8B"/>
    <w:rsid w:val="00145E19"/>
    <w:rsid w:val="00153FA4"/>
    <w:rsid w:val="001556FA"/>
    <w:rsid w:val="001572D6"/>
    <w:rsid w:val="001651B6"/>
    <w:rsid w:val="001710D9"/>
    <w:rsid w:val="001740B3"/>
    <w:rsid w:val="001750EC"/>
    <w:rsid w:val="001826AB"/>
    <w:rsid w:val="001839FA"/>
    <w:rsid w:val="00190BAC"/>
    <w:rsid w:val="001973F1"/>
    <w:rsid w:val="001A7A89"/>
    <w:rsid w:val="001B4CE1"/>
    <w:rsid w:val="001C0BAC"/>
    <w:rsid w:val="001C238E"/>
    <w:rsid w:val="001C442D"/>
    <w:rsid w:val="001D3F93"/>
    <w:rsid w:val="001E0F88"/>
    <w:rsid w:val="001E5B8B"/>
    <w:rsid w:val="001E5C98"/>
    <w:rsid w:val="00202E86"/>
    <w:rsid w:val="002046FD"/>
    <w:rsid w:val="00205DFC"/>
    <w:rsid w:val="00210CBF"/>
    <w:rsid w:val="00211899"/>
    <w:rsid w:val="00223A56"/>
    <w:rsid w:val="00224A0F"/>
    <w:rsid w:val="00227806"/>
    <w:rsid w:val="002337B2"/>
    <w:rsid w:val="00234A5D"/>
    <w:rsid w:val="00235CC1"/>
    <w:rsid w:val="002455ED"/>
    <w:rsid w:val="00250FD0"/>
    <w:rsid w:val="002524A6"/>
    <w:rsid w:val="002602CF"/>
    <w:rsid w:val="00265067"/>
    <w:rsid w:val="0027258E"/>
    <w:rsid w:val="00273E12"/>
    <w:rsid w:val="0028474D"/>
    <w:rsid w:val="00291A87"/>
    <w:rsid w:val="0029234C"/>
    <w:rsid w:val="00292DD8"/>
    <w:rsid w:val="002B4B9D"/>
    <w:rsid w:val="002B4BD3"/>
    <w:rsid w:val="002C2339"/>
    <w:rsid w:val="002C6D61"/>
    <w:rsid w:val="002E0D95"/>
    <w:rsid w:val="002E5075"/>
    <w:rsid w:val="002E5724"/>
    <w:rsid w:val="002F7775"/>
    <w:rsid w:val="0030288F"/>
    <w:rsid w:val="00307CFF"/>
    <w:rsid w:val="003334AC"/>
    <w:rsid w:val="00333FAA"/>
    <w:rsid w:val="003345DB"/>
    <w:rsid w:val="0033499F"/>
    <w:rsid w:val="00335360"/>
    <w:rsid w:val="003379FB"/>
    <w:rsid w:val="003423D8"/>
    <w:rsid w:val="003427FB"/>
    <w:rsid w:val="00342890"/>
    <w:rsid w:val="0034441E"/>
    <w:rsid w:val="00350EEB"/>
    <w:rsid w:val="00362AC5"/>
    <w:rsid w:val="00363914"/>
    <w:rsid w:val="00363C10"/>
    <w:rsid w:val="003744D0"/>
    <w:rsid w:val="00374EBA"/>
    <w:rsid w:val="003754AC"/>
    <w:rsid w:val="003772FD"/>
    <w:rsid w:val="00382F68"/>
    <w:rsid w:val="00387FA4"/>
    <w:rsid w:val="003927D9"/>
    <w:rsid w:val="003A06E9"/>
    <w:rsid w:val="003A1B93"/>
    <w:rsid w:val="003A4BFA"/>
    <w:rsid w:val="003B1B25"/>
    <w:rsid w:val="003B6A58"/>
    <w:rsid w:val="003C5EA5"/>
    <w:rsid w:val="003C601E"/>
    <w:rsid w:val="003C7DA7"/>
    <w:rsid w:val="003D3163"/>
    <w:rsid w:val="003D40DD"/>
    <w:rsid w:val="003E2305"/>
    <w:rsid w:val="003E2F63"/>
    <w:rsid w:val="003E5027"/>
    <w:rsid w:val="003F0257"/>
    <w:rsid w:val="003F3695"/>
    <w:rsid w:val="003F43AF"/>
    <w:rsid w:val="003F6C1F"/>
    <w:rsid w:val="004108FB"/>
    <w:rsid w:val="00412F97"/>
    <w:rsid w:val="00417C01"/>
    <w:rsid w:val="0042644D"/>
    <w:rsid w:val="004272CB"/>
    <w:rsid w:val="0044388E"/>
    <w:rsid w:val="0044620E"/>
    <w:rsid w:val="00446F4A"/>
    <w:rsid w:val="00454D4F"/>
    <w:rsid w:val="0046506D"/>
    <w:rsid w:val="004706CF"/>
    <w:rsid w:val="00471FAA"/>
    <w:rsid w:val="00475C7A"/>
    <w:rsid w:val="00481318"/>
    <w:rsid w:val="004849EF"/>
    <w:rsid w:val="00495E4D"/>
    <w:rsid w:val="004979A8"/>
    <w:rsid w:val="004A2FFE"/>
    <w:rsid w:val="004A332B"/>
    <w:rsid w:val="004B08B8"/>
    <w:rsid w:val="004B182F"/>
    <w:rsid w:val="004B5970"/>
    <w:rsid w:val="004B7DE7"/>
    <w:rsid w:val="004C2E9D"/>
    <w:rsid w:val="004D04C3"/>
    <w:rsid w:val="004D3BA1"/>
    <w:rsid w:val="004D4A59"/>
    <w:rsid w:val="004D4B8C"/>
    <w:rsid w:val="004E6B0E"/>
    <w:rsid w:val="004F764A"/>
    <w:rsid w:val="005031C3"/>
    <w:rsid w:val="005062E0"/>
    <w:rsid w:val="00517B36"/>
    <w:rsid w:val="00520FA1"/>
    <w:rsid w:val="00522950"/>
    <w:rsid w:val="00524CE7"/>
    <w:rsid w:val="00527401"/>
    <w:rsid w:val="00531498"/>
    <w:rsid w:val="0053227A"/>
    <w:rsid w:val="00532D32"/>
    <w:rsid w:val="00533D0D"/>
    <w:rsid w:val="005363B2"/>
    <w:rsid w:val="00540305"/>
    <w:rsid w:val="00550BC7"/>
    <w:rsid w:val="00566767"/>
    <w:rsid w:val="00572499"/>
    <w:rsid w:val="00575B75"/>
    <w:rsid w:val="0059114C"/>
    <w:rsid w:val="00591D16"/>
    <w:rsid w:val="005B15A0"/>
    <w:rsid w:val="005B51A6"/>
    <w:rsid w:val="005C229F"/>
    <w:rsid w:val="005D26B6"/>
    <w:rsid w:val="005D2944"/>
    <w:rsid w:val="005D39E2"/>
    <w:rsid w:val="005D5C71"/>
    <w:rsid w:val="005D5FC7"/>
    <w:rsid w:val="005D7944"/>
    <w:rsid w:val="005F0C3F"/>
    <w:rsid w:val="005F6527"/>
    <w:rsid w:val="00616B56"/>
    <w:rsid w:val="006239E0"/>
    <w:rsid w:val="006275AA"/>
    <w:rsid w:val="00630092"/>
    <w:rsid w:val="006432F8"/>
    <w:rsid w:val="00650F2A"/>
    <w:rsid w:val="00653973"/>
    <w:rsid w:val="00653C55"/>
    <w:rsid w:val="00654DCD"/>
    <w:rsid w:val="00662D6E"/>
    <w:rsid w:val="00662FC3"/>
    <w:rsid w:val="00663725"/>
    <w:rsid w:val="00665482"/>
    <w:rsid w:val="006654A1"/>
    <w:rsid w:val="006729A8"/>
    <w:rsid w:val="00680A6A"/>
    <w:rsid w:val="00691694"/>
    <w:rsid w:val="00695B2C"/>
    <w:rsid w:val="006A3BF1"/>
    <w:rsid w:val="006B7023"/>
    <w:rsid w:val="006B71D9"/>
    <w:rsid w:val="006B7907"/>
    <w:rsid w:val="006C213A"/>
    <w:rsid w:val="006C2B44"/>
    <w:rsid w:val="006C5E42"/>
    <w:rsid w:val="006D5FD4"/>
    <w:rsid w:val="00700380"/>
    <w:rsid w:val="00701AD5"/>
    <w:rsid w:val="00703086"/>
    <w:rsid w:val="0070748C"/>
    <w:rsid w:val="007140A9"/>
    <w:rsid w:val="00730BC7"/>
    <w:rsid w:val="00736AED"/>
    <w:rsid w:val="00752574"/>
    <w:rsid w:val="00755722"/>
    <w:rsid w:val="00764F14"/>
    <w:rsid w:val="007678E5"/>
    <w:rsid w:val="00767DA7"/>
    <w:rsid w:val="007710A2"/>
    <w:rsid w:val="00771B39"/>
    <w:rsid w:val="00772FA3"/>
    <w:rsid w:val="007831EA"/>
    <w:rsid w:val="00797298"/>
    <w:rsid w:val="0079765A"/>
    <w:rsid w:val="007A2333"/>
    <w:rsid w:val="007A4FAF"/>
    <w:rsid w:val="007A5B08"/>
    <w:rsid w:val="007B6BD3"/>
    <w:rsid w:val="007D1E47"/>
    <w:rsid w:val="007D561C"/>
    <w:rsid w:val="007D7E72"/>
    <w:rsid w:val="007E3455"/>
    <w:rsid w:val="007F39E0"/>
    <w:rsid w:val="0080477A"/>
    <w:rsid w:val="00810E6B"/>
    <w:rsid w:val="008176B3"/>
    <w:rsid w:val="00820840"/>
    <w:rsid w:val="00822A20"/>
    <w:rsid w:val="00832A2D"/>
    <w:rsid w:val="00845B73"/>
    <w:rsid w:val="00846A8F"/>
    <w:rsid w:val="00852D28"/>
    <w:rsid w:val="0085725F"/>
    <w:rsid w:val="00866478"/>
    <w:rsid w:val="008707E7"/>
    <w:rsid w:val="00875325"/>
    <w:rsid w:val="00876A77"/>
    <w:rsid w:val="00880275"/>
    <w:rsid w:val="00881DFA"/>
    <w:rsid w:val="008863E7"/>
    <w:rsid w:val="008A328C"/>
    <w:rsid w:val="008A4CA7"/>
    <w:rsid w:val="008B44E8"/>
    <w:rsid w:val="008B59B2"/>
    <w:rsid w:val="008C1122"/>
    <w:rsid w:val="008C3802"/>
    <w:rsid w:val="008C48A7"/>
    <w:rsid w:val="008D1287"/>
    <w:rsid w:val="008E2015"/>
    <w:rsid w:val="008E50FA"/>
    <w:rsid w:val="008F7FF8"/>
    <w:rsid w:val="009038AC"/>
    <w:rsid w:val="00912A3E"/>
    <w:rsid w:val="00913394"/>
    <w:rsid w:val="00921592"/>
    <w:rsid w:val="0092190F"/>
    <w:rsid w:val="00921B74"/>
    <w:rsid w:val="0092322A"/>
    <w:rsid w:val="0094633F"/>
    <w:rsid w:val="00957405"/>
    <w:rsid w:val="00971459"/>
    <w:rsid w:val="00971DAE"/>
    <w:rsid w:val="0097230D"/>
    <w:rsid w:val="00984D69"/>
    <w:rsid w:val="009944AC"/>
    <w:rsid w:val="009B3F9E"/>
    <w:rsid w:val="009C577E"/>
    <w:rsid w:val="009C5AF7"/>
    <w:rsid w:val="009D5551"/>
    <w:rsid w:val="009E4AE6"/>
    <w:rsid w:val="009F5FCE"/>
    <w:rsid w:val="009F76E1"/>
    <w:rsid w:val="00A14813"/>
    <w:rsid w:val="00A14F2E"/>
    <w:rsid w:val="00A160F1"/>
    <w:rsid w:val="00A36AF1"/>
    <w:rsid w:val="00A46F66"/>
    <w:rsid w:val="00A5542F"/>
    <w:rsid w:val="00A55583"/>
    <w:rsid w:val="00A61EEF"/>
    <w:rsid w:val="00A633A4"/>
    <w:rsid w:val="00A65EA3"/>
    <w:rsid w:val="00A65F47"/>
    <w:rsid w:val="00A726D0"/>
    <w:rsid w:val="00A748BB"/>
    <w:rsid w:val="00A767D2"/>
    <w:rsid w:val="00A82C73"/>
    <w:rsid w:val="00A851BD"/>
    <w:rsid w:val="00A8607F"/>
    <w:rsid w:val="00A95CBE"/>
    <w:rsid w:val="00A963B2"/>
    <w:rsid w:val="00AA0C09"/>
    <w:rsid w:val="00AA1011"/>
    <w:rsid w:val="00AB2BF7"/>
    <w:rsid w:val="00AB3DB7"/>
    <w:rsid w:val="00AB45FE"/>
    <w:rsid w:val="00AC30B2"/>
    <w:rsid w:val="00AD5DF3"/>
    <w:rsid w:val="00AE2DCF"/>
    <w:rsid w:val="00AE6A23"/>
    <w:rsid w:val="00AE7C28"/>
    <w:rsid w:val="00AF0053"/>
    <w:rsid w:val="00AF20F6"/>
    <w:rsid w:val="00AF2DEC"/>
    <w:rsid w:val="00B02471"/>
    <w:rsid w:val="00B03C7C"/>
    <w:rsid w:val="00B04BFB"/>
    <w:rsid w:val="00B1092D"/>
    <w:rsid w:val="00B113E0"/>
    <w:rsid w:val="00B20BD1"/>
    <w:rsid w:val="00B2504A"/>
    <w:rsid w:val="00B32A49"/>
    <w:rsid w:val="00B346CB"/>
    <w:rsid w:val="00B47BC8"/>
    <w:rsid w:val="00B60DC8"/>
    <w:rsid w:val="00B726B2"/>
    <w:rsid w:val="00B7564E"/>
    <w:rsid w:val="00B76BAE"/>
    <w:rsid w:val="00B82B17"/>
    <w:rsid w:val="00B82FF9"/>
    <w:rsid w:val="00B87E25"/>
    <w:rsid w:val="00B92247"/>
    <w:rsid w:val="00B9340E"/>
    <w:rsid w:val="00B9581A"/>
    <w:rsid w:val="00BA2EFC"/>
    <w:rsid w:val="00BC2DA8"/>
    <w:rsid w:val="00BC67D5"/>
    <w:rsid w:val="00BC6C05"/>
    <w:rsid w:val="00BD64E9"/>
    <w:rsid w:val="00BE2339"/>
    <w:rsid w:val="00BE4A1B"/>
    <w:rsid w:val="00BE4CAD"/>
    <w:rsid w:val="00BF2C9A"/>
    <w:rsid w:val="00BF3204"/>
    <w:rsid w:val="00BF42E9"/>
    <w:rsid w:val="00C0209C"/>
    <w:rsid w:val="00C20171"/>
    <w:rsid w:val="00C2717D"/>
    <w:rsid w:val="00C30B30"/>
    <w:rsid w:val="00C41BDA"/>
    <w:rsid w:val="00C42059"/>
    <w:rsid w:val="00C43E7E"/>
    <w:rsid w:val="00C44E76"/>
    <w:rsid w:val="00C5004D"/>
    <w:rsid w:val="00C51053"/>
    <w:rsid w:val="00C54E32"/>
    <w:rsid w:val="00C710F2"/>
    <w:rsid w:val="00C74763"/>
    <w:rsid w:val="00C7586F"/>
    <w:rsid w:val="00C76EC0"/>
    <w:rsid w:val="00C91A48"/>
    <w:rsid w:val="00C926DF"/>
    <w:rsid w:val="00CA0E8A"/>
    <w:rsid w:val="00CA173C"/>
    <w:rsid w:val="00CA76BE"/>
    <w:rsid w:val="00CB0C48"/>
    <w:rsid w:val="00CB0E53"/>
    <w:rsid w:val="00CB150D"/>
    <w:rsid w:val="00CB22D7"/>
    <w:rsid w:val="00CB4B4D"/>
    <w:rsid w:val="00CC3C71"/>
    <w:rsid w:val="00CD56AD"/>
    <w:rsid w:val="00CE1164"/>
    <w:rsid w:val="00CE3CA1"/>
    <w:rsid w:val="00CF5311"/>
    <w:rsid w:val="00CF6519"/>
    <w:rsid w:val="00CF6C74"/>
    <w:rsid w:val="00D04C61"/>
    <w:rsid w:val="00D11CC6"/>
    <w:rsid w:val="00D13D2C"/>
    <w:rsid w:val="00D17016"/>
    <w:rsid w:val="00D27375"/>
    <w:rsid w:val="00D30628"/>
    <w:rsid w:val="00D30744"/>
    <w:rsid w:val="00D33563"/>
    <w:rsid w:val="00D349AD"/>
    <w:rsid w:val="00D4784F"/>
    <w:rsid w:val="00D654F1"/>
    <w:rsid w:val="00D65C8F"/>
    <w:rsid w:val="00D73A2C"/>
    <w:rsid w:val="00D73BFE"/>
    <w:rsid w:val="00D7413D"/>
    <w:rsid w:val="00D80B83"/>
    <w:rsid w:val="00D927DD"/>
    <w:rsid w:val="00D95A37"/>
    <w:rsid w:val="00D961D2"/>
    <w:rsid w:val="00DA6315"/>
    <w:rsid w:val="00DB30E1"/>
    <w:rsid w:val="00DB4D6F"/>
    <w:rsid w:val="00DB5C7E"/>
    <w:rsid w:val="00DC09B6"/>
    <w:rsid w:val="00DC0A86"/>
    <w:rsid w:val="00DC42C5"/>
    <w:rsid w:val="00DD00C0"/>
    <w:rsid w:val="00DD125D"/>
    <w:rsid w:val="00DD64E8"/>
    <w:rsid w:val="00DD6F72"/>
    <w:rsid w:val="00DE023E"/>
    <w:rsid w:val="00DE1F85"/>
    <w:rsid w:val="00DE1FFA"/>
    <w:rsid w:val="00DE3330"/>
    <w:rsid w:val="00DE3785"/>
    <w:rsid w:val="00DE66C6"/>
    <w:rsid w:val="00DE6FE0"/>
    <w:rsid w:val="00DF09E7"/>
    <w:rsid w:val="00DF2E47"/>
    <w:rsid w:val="00DF54E7"/>
    <w:rsid w:val="00E00856"/>
    <w:rsid w:val="00E112BC"/>
    <w:rsid w:val="00E13788"/>
    <w:rsid w:val="00E166B1"/>
    <w:rsid w:val="00E215B3"/>
    <w:rsid w:val="00E24730"/>
    <w:rsid w:val="00E31719"/>
    <w:rsid w:val="00E33CA0"/>
    <w:rsid w:val="00E51DC8"/>
    <w:rsid w:val="00E659E2"/>
    <w:rsid w:val="00E735C7"/>
    <w:rsid w:val="00E80C22"/>
    <w:rsid w:val="00E81032"/>
    <w:rsid w:val="00E8391C"/>
    <w:rsid w:val="00E9591C"/>
    <w:rsid w:val="00E95B0B"/>
    <w:rsid w:val="00EA13CF"/>
    <w:rsid w:val="00EA285C"/>
    <w:rsid w:val="00EC55C1"/>
    <w:rsid w:val="00EE3A04"/>
    <w:rsid w:val="00EF376A"/>
    <w:rsid w:val="00EF7D69"/>
    <w:rsid w:val="00F02A56"/>
    <w:rsid w:val="00F04719"/>
    <w:rsid w:val="00F338C9"/>
    <w:rsid w:val="00F34617"/>
    <w:rsid w:val="00F3634C"/>
    <w:rsid w:val="00F36978"/>
    <w:rsid w:val="00F41B5E"/>
    <w:rsid w:val="00F45705"/>
    <w:rsid w:val="00F618FA"/>
    <w:rsid w:val="00F61FDD"/>
    <w:rsid w:val="00F8519A"/>
    <w:rsid w:val="00F86206"/>
    <w:rsid w:val="00F93160"/>
    <w:rsid w:val="00FA0016"/>
    <w:rsid w:val="00FA7200"/>
    <w:rsid w:val="00FC0467"/>
    <w:rsid w:val="00FC4F27"/>
    <w:rsid w:val="00FD5293"/>
    <w:rsid w:val="00FE18FB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F896"/>
  <w15:chartTrackingRefBased/>
  <w15:docId w15:val="{A1459AD1-E2C1-49D1-96A5-D7BFC68F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A8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A8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81DFA"/>
    <w:pPr>
      <w:ind w:left="720"/>
      <w:contextualSpacing/>
    </w:pPr>
  </w:style>
  <w:style w:type="table" w:styleId="TableGrid">
    <w:name w:val="Table Grid"/>
    <w:basedOn w:val="TableNormal"/>
    <w:uiPriority w:val="39"/>
    <w:rsid w:val="00BE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5B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B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B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B0B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E6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Document\Mod&#232;les%20Office%20personnalis&#233;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EB44EC1515E469ACF81E6FBC5FA9E" ma:contentTypeVersion="2" ma:contentTypeDescription="Crée un document." ma:contentTypeScope="" ma:versionID="f1853022108522e09f87e42d4f298c6c">
  <xsd:schema xmlns:xsd="http://www.w3.org/2001/XMLSchema" xmlns:xs="http://www.w3.org/2001/XMLSchema" xmlns:p="http://schemas.microsoft.com/office/2006/metadata/properties" xmlns:ns3="4cce0189-c3af-4365-bdec-b42013348230" targetNamespace="http://schemas.microsoft.com/office/2006/metadata/properties" ma:root="true" ma:fieldsID="bf08910d088efc0415f5369c6dbca9cd" ns3:_="">
    <xsd:import namespace="4cce0189-c3af-4365-bdec-b420133482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e0189-c3af-4365-bdec-b4201334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BA446-692C-4256-A521-B816B26B7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e0189-c3af-4365-bdec-b42013348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1800F-7716-4589-987D-E84FE7203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4ADE3-D153-4FB6-8C59-E5FCBDE03C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template.dotx</Template>
  <TotalTime>1136</TotalTime>
  <Pages>16</Pages>
  <Words>5636</Words>
  <Characters>31000</Characters>
  <Application>Microsoft Office Word</Application>
  <DocSecurity>0</DocSecurity>
  <Lines>258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 Vin</cp:lastModifiedBy>
  <cp:revision>451</cp:revision>
  <dcterms:created xsi:type="dcterms:W3CDTF">2021-09-01T14:44:00Z</dcterms:created>
  <dcterms:modified xsi:type="dcterms:W3CDTF">2021-11-30T17:41:00Z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0x0101000EDEB44EC1515E469ACF81E6FBC5FA9E</vt:lpwstr>
  </property>
</Properties>
</file>